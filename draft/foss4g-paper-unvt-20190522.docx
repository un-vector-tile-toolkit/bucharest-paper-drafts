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B946B" w14:textId="77777777" w:rsidR="005723DE" w:rsidRPr="006A6158" w:rsidRDefault="00340445" w:rsidP="000344F4">
      <w:pPr>
        <w:pStyle w:val="Title"/>
      </w:pPr>
      <w:r>
        <w:t>DESIGN AND DEVELOPMENT O</w:t>
      </w:r>
      <w:bookmarkStart w:id="0" w:name="_GoBack"/>
      <w:bookmarkEnd w:id="0"/>
      <w:r>
        <w:t>F THE UN VECTOR TILE TOOLKIT</w:t>
      </w:r>
    </w:p>
    <w:p w14:paraId="4249C581" w14:textId="77777777" w:rsidR="005723DE" w:rsidRPr="006A6158" w:rsidRDefault="005723DE" w:rsidP="00FC2AF6">
      <w:pPr>
        <w:jc w:val="center"/>
      </w:pPr>
    </w:p>
    <w:p w14:paraId="232AD0A3" w14:textId="77777777" w:rsidR="005723DE" w:rsidRPr="006A6158" w:rsidRDefault="005723DE" w:rsidP="00FC2AF6">
      <w:pPr>
        <w:jc w:val="center"/>
      </w:pPr>
    </w:p>
    <w:p w14:paraId="595E13A3" w14:textId="77777777" w:rsidR="0057736A" w:rsidRDefault="00340445" w:rsidP="00340445">
      <w:pPr>
        <w:jc w:val="center"/>
        <w:rPr>
          <w:lang w:val="pt-BR"/>
        </w:rPr>
      </w:pPr>
      <w:r>
        <w:rPr>
          <w:lang w:val="pt-BR"/>
        </w:rPr>
        <w:t>H</w:t>
      </w:r>
      <w:r w:rsidR="005723DE" w:rsidRPr="006A6158">
        <w:rPr>
          <w:lang w:val="pt-BR"/>
        </w:rPr>
        <w:t xml:space="preserve">. </w:t>
      </w:r>
      <w:r>
        <w:rPr>
          <w:lang w:val="pt-BR"/>
        </w:rPr>
        <w:t>Fujimura</w:t>
      </w:r>
      <w:r w:rsidR="00882BFC">
        <w:rPr>
          <w:vertAlign w:val="superscript"/>
          <w:lang w:val="pt-BR"/>
        </w:rPr>
        <w:t xml:space="preserve"> </w:t>
      </w:r>
      <w:r w:rsidR="00105311">
        <w:rPr>
          <w:vertAlign w:val="superscript"/>
          <w:lang w:val="pt-BR"/>
        </w:rPr>
        <w:t>1</w:t>
      </w:r>
      <w:r>
        <w:rPr>
          <w:vertAlign w:val="superscript"/>
          <w:lang w:val="pt-BR"/>
        </w:rPr>
        <w:t xml:space="preserve">, </w:t>
      </w:r>
      <w:r w:rsidRPr="006A6158">
        <w:rPr>
          <w:lang w:val="pt-BR"/>
        </w:rPr>
        <w:footnoteReference w:customMarkFollows="1" w:id="2"/>
        <w:t>*</w:t>
      </w:r>
      <w:r w:rsidR="005723DE" w:rsidRPr="006A6158">
        <w:rPr>
          <w:lang w:val="pt-BR"/>
        </w:rPr>
        <w:t xml:space="preserve">, </w:t>
      </w:r>
      <w:r>
        <w:rPr>
          <w:lang w:val="pt-BR"/>
        </w:rPr>
        <w:t>O</w:t>
      </w:r>
      <w:r w:rsidR="005723DE" w:rsidRPr="006A6158">
        <w:rPr>
          <w:lang w:val="pt-BR"/>
        </w:rPr>
        <w:t xml:space="preserve">. </w:t>
      </w:r>
      <w:r>
        <w:rPr>
          <w:lang w:val="pt-BR"/>
        </w:rPr>
        <w:t>Martin Sanchez</w:t>
      </w:r>
      <w:r w:rsidR="00105311">
        <w:rPr>
          <w:vertAlign w:val="superscript"/>
          <w:lang w:val="pt-BR"/>
        </w:rPr>
        <w:t xml:space="preserve"> </w:t>
      </w:r>
      <w:r w:rsidR="003D2021">
        <w:rPr>
          <w:vertAlign w:val="superscript"/>
          <w:lang w:val="pt-BR"/>
        </w:rPr>
        <w:t>2</w:t>
      </w:r>
      <w:r w:rsidR="005723DE" w:rsidRPr="006A6158">
        <w:rPr>
          <w:lang w:val="pt-BR"/>
        </w:rPr>
        <w:t xml:space="preserve">, </w:t>
      </w:r>
      <w:r>
        <w:rPr>
          <w:lang w:val="pt-BR"/>
        </w:rPr>
        <w:t>D. Gonzalez Ferreiro</w:t>
      </w:r>
      <w:r w:rsidR="00105311">
        <w:rPr>
          <w:vertAlign w:val="superscript"/>
          <w:lang w:val="pt-BR"/>
        </w:rPr>
        <w:t xml:space="preserve"> 2</w:t>
      </w:r>
      <w:r w:rsidR="005723DE" w:rsidRPr="006A6158">
        <w:rPr>
          <w:lang w:val="pt-BR"/>
        </w:rPr>
        <w:t xml:space="preserve">, </w:t>
      </w:r>
      <w:r>
        <w:rPr>
          <w:lang w:val="pt-BR"/>
        </w:rPr>
        <w:t>Y.</w:t>
      </w:r>
      <w:r w:rsidR="005723DE" w:rsidRPr="006A6158">
        <w:rPr>
          <w:lang w:val="pt-BR"/>
        </w:rPr>
        <w:t xml:space="preserve"> </w:t>
      </w:r>
      <w:r>
        <w:rPr>
          <w:lang w:val="pt-BR"/>
        </w:rPr>
        <w:t>Kayama</w:t>
      </w:r>
      <w:r w:rsidR="00105311">
        <w:rPr>
          <w:vertAlign w:val="superscript"/>
          <w:lang w:val="pt-BR"/>
        </w:rPr>
        <w:t xml:space="preserve"> </w:t>
      </w:r>
      <w:r w:rsidR="003D2021">
        <w:rPr>
          <w:vertAlign w:val="superscript"/>
          <w:lang w:val="pt-BR"/>
        </w:rPr>
        <w:t>3</w:t>
      </w:r>
      <w:r w:rsidR="00B63458">
        <w:rPr>
          <w:vertAlign w:val="superscript"/>
          <w:lang w:val="pt-BR"/>
        </w:rPr>
        <w:t>, 4</w:t>
      </w:r>
      <w:r w:rsidR="005723DE" w:rsidRPr="006A6158">
        <w:rPr>
          <w:lang w:val="pt-BR"/>
        </w:rPr>
        <w:t xml:space="preserve">, </w:t>
      </w:r>
      <w:r>
        <w:rPr>
          <w:lang w:val="pt-BR"/>
        </w:rPr>
        <w:t>H</w:t>
      </w:r>
      <w:r w:rsidR="005723DE" w:rsidRPr="006A6158">
        <w:rPr>
          <w:lang w:val="pt-BR"/>
        </w:rPr>
        <w:t xml:space="preserve">. </w:t>
      </w:r>
      <w:r>
        <w:rPr>
          <w:lang w:val="pt-BR"/>
        </w:rPr>
        <w:t>Hayashi</w:t>
      </w:r>
      <w:r w:rsidR="00105311">
        <w:rPr>
          <w:vertAlign w:val="superscript"/>
          <w:lang w:val="pt-BR"/>
        </w:rPr>
        <w:t xml:space="preserve"> </w:t>
      </w:r>
      <w:r w:rsidR="00991AC3">
        <w:rPr>
          <w:vertAlign w:val="superscript"/>
          <w:lang w:val="pt-BR"/>
        </w:rPr>
        <w:t>3, 5</w:t>
      </w:r>
      <w:r w:rsidR="00604320" w:rsidRPr="00B415FA">
        <w:rPr>
          <w:lang w:val="pt-BR"/>
        </w:rPr>
        <w:t xml:space="preserve">, </w:t>
      </w:r>
      <w:r>
        <w:rPr>
          <w:lang w:val="pt-BR"/>
        </w:rPr>
        <w:t>N</w:t>
      </w:r>
      <w:r w:rsidR="00B60E2E" w:rsidRPr="005E4BAF">
        <w:rPr>
          <w:lang w:val="pt-BR"/>
        </w:rPr>
        <w:t xml:space="preserve">. </w:t>
      </w:r>
      <w:r>
        <w:rPr>
          <w:lang w:val="pt-BR"/>
        </w:rPr>
        <w:t>Iwasaki</w:t>
      </w:r>
      <w:r w:rsidR="00B60E2E" w:rsidRPr="005E4BAF">
        <w:rPr>
          <w:lang w:val="pt-BR"/>
        </w:rPr>
        <w:t xml:space="preserve"> </w:t>
      </w:r>
      <w:r w:rsidR="00991AC3">
        <w:rPr>
          <w:vertAlign w:val="superscript"/>
          <w:lang w:val="pt-BR" w:eastAsia="ja-JP"/>
        </w:rPr>
        <w:t>3,6</w:t>
      </w:r>
      <w:r w:rsidR="003857EE" w:rsidRPr="00B415FA">
        <w:rPr>
          <w:lang w:val="pt-BR"/>
        </w:rPr>
        <w:t>,</w:t>
      </w:r>
      <w:r w:rsidR="003857EE">
        <w:rPr>
          <w:lang w:val="pt-BR"/>
        </w:rPr>
        <w:t xml:space="preserve"> </w:t>
      </w:r>
    </w:p>
    <w:p w14:paraId="3C92D0D6" w14:textId="3715C61D" w:rsidR="00604320" w:rsidRPr="00B415FA" w:rsidRDefault="00340445" w:rsidP="00340445">
      <w:pPr>
        <w:jc w:val="center"/>
        <w:rPr>
          <w:vertAlign w:val="superscript"/>
          <w:lang w:val="pt-BR"/>
        </w:rPr>
      </w:pPr>
      <w:r>
        <w:rPr>
          <w:lang w:val="pt-BR"/>
        </w:rPr>
        <w:t>F</w:t>
      </w:r>
      <w:r w:rsidR="00604320" w:rsidRPr="00B415FA">
        <w:rPr>
          <w:lang w:val="pt-BR"/>
        </w:rPr>
        <w:t xml:space="preserve">. </w:t>
      </w:r>
      <w:r>
        <w:rPr>
          <w:lang w:val="pt-BR"/>
        </w:rPr>
        <w:t>Mugambi</w:t>
      </w:r>
      <w:r w:rsidR="00B60E2E">
        <w:rPr>
          <w:vertAlign w:val="superscript"/>
          <w:lang w:val="pt-BR"/>
        </w:rPr>
        <w:t xml:space="preserve"> </w:t>
      </w:r>
      <w:r w:rsidR="00991AC3">
        <w:rPr>
          <w:vertAlign w:val="superscript"/>
          <w:lang w:val="pt-BR"/>
        </w:rPr>
        <w:t>7</w:t>
      </w:r>
      <w:r w:rsidRPr="00B415FA">
        <w:rPr>
          <w:lang w:val="pt-BR"/>
        </w:rPr>
        <w:t>,</w:t>
      </w:r>
      <w:r>
        <w:rPr>
          <w:lang w:val="pt-BR"/>
        </w:rPr>
        <w:t xml:space="preserve"> </w:t>
      </w:r>
      <w:r w:rsidR="00F245E1">
        <w:rPr>
          <w:lang w:val="pt-BR"/>
        </w:rPr>
        <w:t>T</w:t>
      </w:r>
      <w:r w:rsidRPr="00B415FA">
        <w:rPr>
          <w:lang w:val="pt-BR"/>
        </w:rPr>
        <w:t xml:space="preserve">. </w:t>
      </w:r>
      <w:r w:rsidR="003D2021">
        <w:rPr>
          <w:lang w:val="pt-BR"/>
        </w:rPr>
        <w:t>Obukhov</w:t>
      </w:r>
      <w:r>
        <w:rPr>
          <w:vertAlign w:val="superscript"/>
          <w:lang w:val="pt-BR"/>
        </w:rPr>
        <w:t xml:space="preserve"> </w:t>
      </w:r>
      <w:r w:rsidR="00991AC3">
        <w:rPr>
          <w:vertAlign w:val="superscript"/>
          <w:lang w:val="pt-BR"/>
        </w:rPr>
        <w:t>1</w:t>
      </w:r>
      <w:r w:rsidRPr="00B415FA">
        <w:rPr>
          <w:lang w:val="pt-BR"/>
        </w:rPr>
        <w:t>,</w:t>
      </w:r>
      <w:r>
        <w:rPr>
          <w:lang w:val="pt-BR"/>
        </w:rPr>
        <w:t xml:space="preserve"> </w:t>
      </w:r>
      <w:r w:rsidR="003D2021">
        <w:rPr>
          <w:lang w:val="pt-BR"/>
        </w:rPr>
        <w:t>Y</w:t>
      </w:r>
      <w:r w:rsidRPr="00B415FA">
        <w:rPr>
          <w:lang w:val="pt-BR"/>
        </w:rPr>
        <w:t xml:space="preserve">. </w:t>
      </w:r>
      <w:r w:rsidR="003D2021">
        <w:rPr>
          <w:lang w:val="pt-BR"/>
        </w:rPr>
        <w:t>Motojima</w:t>
      </w:r>
      <w:r>
        <w:rPr>
          <w:vertAlign w:val="superscript"/>
          <w:lang w:val="pt-BR"/>
        </w:rPr>
        <w:t xml:space="preserve"> </w:t>
      </w:r>
      <w:r w:rsidR="0057736A">
        <w:rPr>
          <w:vertAlign w:val="superscript"/>
          <w:lang w:val="pt-BR"/>
        </w:rPr>
        <w:t>8</w:t>
      </w:r>
      <w:r w:rsidRPr="00B415FA">
        <w:rPr>
          <w:lang w:val="pt-BR"/>
        </w:rPr>
        <w:t>,</w:t>
      </w:r>
      <w:r>
        <w:rPr>
          <w:lang w:val="pt-BR"/>
        </w:rPr>
        <w:t xml:space="preserve"> </w:t>
      </w:r>
      <w:r w:rsidR="003D2021">
        <w:rPr>
          <w:lang w:val="pt-BR"/>
        </w:rPr>
        <w:t>T</w:t>
      </w:r>
      <w:r w:rsidRPr="00B415FA">
        <w:rPr>
          <w:lang w:val="pt-BR"/>
        </w:rPr>
        <w:t xml:space="preserve">. </w:t>
      </w:r>
      <w:r w:rsidR="003D2021">
        <w:rPr>
          <w:lang w:val="pt-BR"/>
        </w:rPr>
        <w:t>Sato</w:t>
      </w:r>
      <w:r>
        <w:rPr>
          <w:vertAlign w:val="superscript"/>
          <w:lang w:val="pt-BR"/>
        </w:rPr>
        <w:t xml:space="preserve"> </w:t>
      </w:r>
      <w:r w:rsidR="0057736A">
        <w:rPr>
          <w:vertAlign w:val="superscript"/>
          <w:lang w:val="pt-BR"/>
        </w:rPr>
        <w:t>8</w:t>
      </w:r>
    </w:p>
    <w:p w14:paraId="6762707D" w14:textId="77777777" w:rsidR="005723DE" w:rsidRPr="00B415FA" w:rsidRDefault="005723DE" w:rsidP="00FC2AF6">
      <w:pPr>
        <w:jc w:val="center"/>
        <w:rPr>
          <w:lang w:val="pt-BR"/>
        </w:rPr>
      </w:pPr>
    </w:p>
    <w:p w14:paraId="468267F1" w14:textId="426688AF" w:rsidR="005723DE" w:rsidRPr="00B415FA" w:rsidRDefault="00105311" w:rsidP="00FC2AF6">
      <w:pPr>
        <w:jc w:val="center"/>
      </w:pPr>
      <w:r>
        <w:rPr>
          <w:vertAlign w:val="superscript"/>
        </w:rPr>
        <w:t>1</w:t>
      </w:r>
      <w:r w:rsidR="005723DE" w:rsidRPr="00B415FA">
        <w:t xml:space="preserve"> </w:t>
      </w:r>
      <w:r w:rsidR="003D2021">
        <w:t>Geospatial Information Section, United Nations</w:t>
      </w:r>
      <w:r w:rsidR="005723DE" w:rsidRPr="00B415FA">
        <w:t xml:space="preserve">, </w:t>
      </w:r>
      <w:r w:rsidR="003D2021">
        <w:t>New York</w:t>
      </w:r>
      <w:r w:rsidR="005723DE" w:rsidRPr="00B415FA">
        <w:t xml:space="preserve">, </w:t>
      </w:r>
      <w:r w:rsidR="003D2021">
        <w:t>USA</w:t>
      </w:r>
      <w:r w:rsidR="005723DE" w:rsidRPr="00B415FA">
        <w:t xml:space="preserve"> </w:t>
      </w:r>
      <w:r w:rsidR="009F0D29">
        <w:t>–</w:t>
      </w:r>
      <w:r w:rsidR="005723DE" w:rsidRPr="00B415FA">
        <w:t xml:space="preserve"> </w:t>
      </w:r>
      <w:r w:rsidR="003D2021">
        <w:t>fujimura</w:t>
      </w:r>
      <w:r w:rsidR="009F0D29">
        <w:t>.hidenori@gmail.com</w:t>
      </w:r>
      <w:r w:rsidR="005723DE" w:rsidRPr="00B415FA">
        <w:t xml:space="preserve">, </w:t>
      </w:r>
      <w:r w:rsidR="001C7D7D">
        <w:t>obukhov</w:t>
      </w:r>
      <w:r w:rsidR="005723DE" w:rsidRPr="00B415FA">
        <w:t>@</w:t>
      </w:r>
      <w:r w:rsidR="003D2021">
        <w:t>un.org</w:t>
      </w:r>
    </w:p>
    <w:p w14:paraId="13DA5E0C" w14:textId="6AC2D98F" w:rsidR="005723DE" w:rsidRDefault="00105311" w:rsidP="00FC2AF6">
      <w:pPr>
        <w:jc w:val="center"/>
        <w:rPr>
          <w:rStyle w:val="Hyperlink"/>
          <w:color w:val="auto"/>
        </w:rPr>
      </w:pPr>
      <w:r>
        <w:rPr>
          <w:vertAlign w:val="superscript"/>
        </w:rPr>
        <w:t>2</w:t>
      </w:r>
      <w:r w:rsidR="005723DE" w:rsidRPr="00B415FA">
        <w:t xml:space="preserve"> </w:t>
      </w:r>
      <w:r w:rsidR="003D2021">
        <w:t>Global Service Centre, United Nations, Brindisi Italy</w:t>
      </w:r>
      <w:r w:rsidR="005723DE" w:rsidRPr="00B415FA">
        <w:t xml:space="preserve"> - </w:t>
      </w:r>
      <w:r w:rsidR="003D2021" w:rsidRPr="000E51D3">
        <w:t>(</w:t>
      </w:r>
      <w:proofErr w:type="spellStart"/>
      <w:r w:rsidR="003D2021" w:rsidRPr="000E51D3">
        <w:t>martin</w:t>
      </w:r>
      <w:r w:rsidR="00511581" w:rsidRPr="000E51D3">
        <w:t>sanchez</w:t>
      </w:r>
      <w:proofErr w:type="spellEnd"/>
      <w:r w:rsidR="00F152DC" w:rsidRPr="000E51D3">
        <w:t xml:space="preserve">, </w:t>
      </w:r>
      <w:proofErr w:type="spellStart"/>
      <w:r w:rsidR="00511581" w:rsidRPr="000E51D3">
        <w:t>gonzalezferreiro</w:t>
      </w:r>
      <w:proofErr w:type="spellEnd"/>
      <w:r w:rsidR="003D2021" w:rsidRPr="000E51D3">
        <w:t>)</w:t>
      </w:r>
      <w:r w:rsidR="00604320" w:rsidRPr="000E51D3">
        <w:t>@u</w:t>
      </w:r>
      <w:r w:rsidR="003D2021" w:rsidRPr="000E51D3">
        <w:t>n.org</w:t>
      </w:r>
    </w:p>
    <w:p w14:paraId="1400C297" w14:textId="4E1640AF" w:rsidR="00B63458" w:rsidRDefault="00B63458" w:rsidP="00B63458">
      <w:pPr>
        <w:pStyle w:val="Standard1"/>
        <w:jc w:val="center"/>
      </w:pPr>
      <w:r>
        <w:rPr>
          <w:rFonts w:ascii="(Asiatische Schriftart verwende" w:hAnsi="(Asiatische Schriftart verwende" w:cs="(Asiatische Schriftart verwende"/>
          <w:vertAlign w:val="superscript"/>
        </w:rPr>
        <w:t>3</w:t>
      </w:r>
      <w:r w:rsidRPr="005E4BAF">
        <w:t xml:space="preserve"> </w:t>
      </w:r>
      <w:proofErr w:type="spellStart"/>
      <w:r>
        <w:t>OSGeo</w:t>
      </w:r>
      <w:proofErr w:type="spellEnd"/>
      <w:r>
        <w:t xml:space="preserve"> Foundation Japan Chapter</w:t>
      </w:r>
      <w:r w:rsidR="00C435F7">
        <w:t>, Kawagoe, Japan</w:t>
      </w:r>
      <w:r w:rsidRPr="005E4BAF">
        <w:t xml:space="preserve"> </w:t>
      </w:r>
      <w:r>
        <w:t xml:space="preserve">– </w:t>
      </w:r>
      <w:r w:rsidR="0022180D" w:rsidRPr="0022180D">
        <w:t>yoichi.kayama@gmail.com</w:t>
      </w:r>
      <w:r w:rsidR="008453F8">
        <w:t xml:space="preserve">, </w:t>
      </w:r>
      <w:r w:rsidR="003448AB" w:rsidRPr="003448AB">
        <w:t>hayashi@apptec.co.jp</w:t>
      </w:r>
      <w:r w:rsidR="008453F8">
        <w:t xml:space="preserve">, </w:t>
      </w:r>
      <w:r w:rsidR="00F1361B">
        <w:t>wata909@gmail.com</w:t>
      </w:r>
    </w:p>
    <w:p w14:paraId="3B56AF80" w14:textId="5C899C28" w:rsidR="00B60E2E" w:rsidRDefault="00991AC3" w:rsidP="00B60E2E">
      <w:pPr>
        <w:pStyle w:val="Standard1"/>
        <w:jc w:val="center"/>
      </w:pPr>
      <w:r>
        <w:rPr>
          <w:rFonts w:ascii="(Asiatische Schriftart verwende" w:hAnsi="(Asiatische Schriftart verwende" w:cs="(Asiatische Schriftart verwende"/>
          <w:vertAlign w:val="superscript"/>
        </w:rPr>
        <w:t>4</w:t>
      </w:r>
      <w:r w:rsidR="00B60E2E" w:rsidRPr="005E4BAF">
        <w:t xml:space="preserve"> </w:t>
      </w:r>
      <w:r w:rsidR="002C1358">
        <w:t>Aero Asahi Cor</w:t>
      </w:r>
      <w:r w:rsidR="00571E68">
        <w:t>poration</w:t>
      </w:r>
      <w:r w:rsidR="00BA1BA6">
        <w:t>, Kawagoe, Japan</w:t>
      </w:r>
      <w:r w:rsidR="00B60E2E" w:rsidRPr="005E4BAF">
        <w:t xml:space="preserve"> </w:t>
      </w:r>
      <w:r w:rsidR="00571E68">
        <w:t>–</w:t>
      </w:r>
      <w:r w:rsidR="00B60E2E">
        <w:t xml:space="preserve"> </w:t>
      </w:r>
      <w:r w:rsidR="00177DE0" w:rsidRPr="00177DE0">
        <w:t>youichi-kayama@aeroasahi.co.jp</w:t>
      </w:r>
    </w:p>
    <w:p w14:paraId="0797A3BC" w14:textId="5FAE6D9C" w:rsidR="00604320" w:rsidRDefault="00991AC3" w:rsidP="00FC2AF6">
      <w:pPr>
        <w:jc w:val="center"/>
      </w:pPr>
      <w:r>
        <w:rPr>
          <w:rFonts w:ascii="(Asiatische Schriftart verwende" w:hAnsi="(Asiatische Schriftart verwende"/>
          <w:vertAlign w:val="superscript"/>
        </w:rPr>
        <w:t>5</w:t>
      </w:r>
      <w:r w:rsidR="00604320" w:rsidRPr="00B415FA">
        <w:t xml:space="preserve"> </w:t>
      </w:r>
      <w:r w:rsidR="006A753E">
        <w:t>Applied Technology Co., Ltd.</w:t>
      </w:r>
      <w:r w:rsidR="00EC002A">
        <w:t>, Osaka, Japan</w:t>
      </w:r>
      <w:r w:rsidR="006A753E">
        <w:t xml:space="preserve"> </w:t>
      </w:r>
      <w:r w:rsidR="00C2219B">
        <w:t>–</w:t>
      </w:r>
      <w:r w:rsidR="00B60E2E">
        <w:t xml:space="preserve"> </w:t>
      </w:r>
      <w:r w:rsidR="00D1097C" w:rsidRPr="00D1097C">
        <w:t>hayashi@apptec.co.jp</w:t>
      </w:r>
    </w:p>
    <w:p w14:paraId="5F711BCB" w14:textId="4B95D7EE" w:rsidR="003D2021" w:rsidRDefault="00991AC3" w:rsidP="003D2021">
      <w:pPr>
        <w:jc w:val="center"/>
      </w:pPr>
      <w:r>
        <w:rPr>
          <w:rFonts w:ascii="(Asiatische Schriftart verwende" w:hAnsi="(Asiatische Schriftart verwende"/>
          <w:vertAlign w:val="superscript"/>
          <w:lang w:eastAsia="ja-JP"/>
        </w:rPr>
        <w:t>6</w:t>
      </w:r>
      <w:r w:rsidR="003D2021" w:rsidRPr="00B415FA">
        <w:t xml:space="preserve"> </w:t>
      </w:r>
      <w:r w:rsidR="00954E2B">
        <w:t xml:space="preserve">Institute for </w:t>
      </w:r>
      <w:proofErr w:type="spellStart"/>
      <w:r w:rsidR="00954E2B">
        <w:t>Agro</w:t>
      </w:r>
      <w:proofErr w:type="spellEnd"/>
      <w:r w:rsidR="00954E2B">
        <w:t>-Environmental Sciences, NARO</w:t>
      </w:r>
      <w:r w:rsidR="00986CE3">
        <w:t>, Tsukuba, Japan</w:t>
      </w:r>
      <w:r w:rsidR="00954E2B">
        <w:t xml:space="preserve"> –</w:t>
      </w:r>
      <w:r w:rsidR="003D2021">
        <w:t xml:space="preserve"> </w:t>
      </w:r>
      <w:r w:rsidR="00F1361B" w:rsidRPr="00F1361B">
        <w:t>niwasaki@affrc.go.jp</w:t>
      </w:r>
    </w:p>
    <w:p w14:paraId="114412F1" w14:textId="39B3F34D" w:rsidR="003D2021" w:rsidRDefault="00991AC3" w:rsidP="003D2021">
      <w:pPr>
        <w:jc w:val="center"/>
      </w:pPr>
      <w:r>
        <w:rPr>
          <w:rFonts w:ascii="(Asiatische Schriftart verwende" w:hAnsi="(Asiatische Schriftart verwende"/>
          <w:vertAlign w:val="superscript"/>
        </w:rPr>
        <w:t>7</w:t>
      </w:r>
      <w:r w:rsidR="003D2021" w:rsidRPr="00B415FA">
        <w:t xml:space="preserve"> </w:t>
      </w:r>
      <w:r w:rsidR="00F152DC">
        <w:t>United Nations Truce Supervision</w:t>
      </w:r>
      <w:r w:rsidR="00F11E66">
        <w:t xml:space="preserve"> </w:t>
      </w:r>
      <w:r w:rsidR="008778AB">
        <w:t>–</w:t>
      </w:r>
      <w:r w:rsidR="00F152DC">
        <w:t xml:space="preserve"> UNTSO</w:t>
      </w:r>
      <w:r w:rsidR="008778AB">
        <w:t>, Jerusalem, Israel</w:t>
      </w:r>
      <w:r w:rsidR="003D2021" w:rsidRPr="00B415FA">
        <w:t xml:space="preserve"> </w:t>
      </w:r>
      <w:r w:rsidR="00F152DC">
        <w:t>–</w:t>
      </w:r>
      <w:r w:rsidR="003D2021">
        <w:t xml:space="preserve"> </w:t>
      </w:r>
      <w:r w:rsidR="00C82A61">
        <w:t>mugambi</w:t>
      </w:r>
      <w:r w:rsidR="003D2021" w:rsidRPr="00B415FA">
        <w:t>@</w:t>
      </w:r>
      <w:r w:rsidR="00F152DC">
        <w:t>un.org</w:t>
      </w:r>
    </w:p>
    <w:p w14:paraId="7B975302" w14:textId="66D11B1F" w:rsidR="003D2021" w:rsidRDefault="00991AC3" w:rsidP="003D2021">
      <w:pPr>
        <w:jc w:val="center"/>
      </w:pPr>
      <w:r>
        <w:rPr>
          <w:rFonts w:ascii="(Asiatische Schriftart verwende" w:hAnsi="(Asiatische Schriftart verwende"/>
          <w:vertAlign w:val="superscript"/>
        </w:rPr>
        <w:t>8</w:t>
      </w:r>
      <w:r w:rsidR="003D2021" w:rsidRPr="00B415FA">
        <w:t xml:space="preserve"> </w:t>
      </w:r>
      <w:r w:rsidR="003D2021">
        <w:t>Geospatial Information Authority of Japan, Tsukuba</w:t>
      </w:r>
      <w:r w:rsidR="003D2021" w:rsidRPr="00B415FA">
        <w:t xml:space="preserve">, </w:t>
      </w:r>
      <w:r w:rsidR="003D2021">
        <w:t>Japan</w:t>
      </w:r>
      <w:r w:rsidR="003D2021" w:rsidRPr="00B415FA">
        <w:t xml:space="preserve"> </w:t>
      </w:r>
      <w:r w:rsidR="003D2021">
        <w:t xml:space="preserve">– </w:t>
      </w:r>
      <w:r w:rsidR="00C82A61">
        <w:t>(motojima-y</w:t>
      </w:r>
      <w:r w:rsidR="000D51EC">
        <w:t>96st</w:t>
      </w:r>
      <w:r w:rsidR="00526D5A">
        <w:rPr>
          <w:rFonts w:hint="eastAsia"/>
          <w:lang w:eastAsia="ja-JP"/>
        </w:rPr>
        <w:t>,</w:t>
      </w:r>
      <w:r w:rsidR="000D51EC">
        <w:t xml:space="preserve"> satoh-t96b</w:t>
      </w:r>
      <w:proofErr w:type="gramStart"/>
      <w:r w:rsidR="000D51EC">
        <w:t>2</w:t>
      </w:r>
      <w:r w:rsidR="003D2021">
        <w:t>)</w:t>
      </w:r>
      <w:r w:rsidR="003D2021" w:rsidRPr="00B415FA">
        <w:t>@</w:t>
      </w:r>
      <w:proofErr w:type="gramEnd"/>
      <w:r w:rsidR="00F152DC">
        <w:t>ml</w:t>
      </w:r>
      <w:r w:rsidR="009E5B40">
        <w:t>i</w:t>
      </w:r>
      <w:r w:rsidR="00F152DC">
        <w:t>t.go.jp</w:t>
      </w:r>
    </w:p>
    <w:p w14:paraId="77585B0D" w14:textId="77777777" w:rsidR="005723DE" w:rsidRDefault="005723DE" w:rsidP="002F071F"/>
    <w:p w14:paraId="13A9EE26" w14:textId="77777777" w:rsidR="005723DE" w:rsidRPr="007C4394" w:rsidRDefault="005723DE" w:rsidP="00FC2AF6">
      <w:pPr>
        <w:jc w:val="center"/>
        <w:rPr>
          <w:b/>
          <w:lang w:val="en-US"/>
        </w:rPr>
      </w:pPr>
    </w:p>
    <w:p w14:paraId="7921D4FC" w14:textId="23D2D6F2" w:rsidR="005723DE" w:rsidRDefault="005723DE">
      <w:pPr>
        <w:pStyle w:val="Keywords"/>
      </w:pPr>
      <w:r w:rsidRPr="00663B32">
        <w:rPr>
          <w:b/>
          <w:noProof/>
        </w:rPr>
        <w:t>KEY WORDS</w:t>
      </w:r>
      <w:r>
        <w:rPr>
          <w:b/>
        </w:rPr>
        <w:t xml:space="preserve">: </w:t>
      </w:r>
      <w:r w:rsidR="00E84290">
        <w:t xml:space="preserve">Community, </w:t>
      </w:r>
      <w:proofErr w:type="spellStart"/>
      <w:r w:rsidR="00E84290">
        <w:t>G</w:t>
      </w:r>
      <w:r w:rsidR="00F702BC">
        <w:t>eoJSON</w:t>
      </w:r>
      <w:proofErr w:type="spellEnd"/>
      <w:r w:rsidR="00F702BC">
        <w:t xml:space="preserve"> Text Sequences, Module, </w:t>
      </w:r>
      <w:r w:rsidR="00E84290">
        <w:t xml:space="preserve">Software Development, </w:t>
      </w:r>
      <w:r w:rsidR="00F702BC">
        <w:t>Stream, V</w:t>
      </w:r>
      <w:r w:rsidR="00F152DC">
        <w:t>ector Tiles</w:t>
      </w:r>
      <w:r w:rsidR="00F702BC">
        <w:t xml:space="preserve"> </w:t>
      </w:r>
    </w:p>
    <w:p w14:paraId="43EB21BD" w14:textId="77777777" w:rsidR="00FC2AF6" w:rsidRPr="00F702BC" w:rsidRDefault="00FC2A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E7A32B7" w14:textId="77777777" w:rsidR="005723DE" w:rsidRPr="00177DE0" w:rsidRDefault="005723DE">
      <w:pPr>
        <w:pStyle w:val="Abstracttitle"/>
        <w:rPr>
          <w:lang w:val="en-US"/>
        </w:rPr>
      </w:pPr>
      <w:r>
        <w:t>ABSTRACT:</w:t>
      </w:r>
    </w:p>
    <w:p w14:paraId="20F87544" w14:textId="77777777" w:rsidR="005723DE"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6B782EC" w14:textId="77777777" w:rsidR="0000784F" w:rsidRDefault="006E1E5C" w:rsidP="00DF4361">
      <w:pPr>
        <w:pStyle w:val="Abstracttext"/>
      </w:pPr>
      <w:r w:rsidRPr="006E1E5C">
        <w:t>The UN Vector Tile Toolkit</w:t>
      </w:r>
      <w:r w:rsidR="00DF4361">
        <w:t xml:space="preserve"> </w:t>
      </w:r>
      <w:r w:rsidRPr="006E1E5C">
        <w:t xml:space="preserve">(https://github.com/un-vector-tile-toolkit/) is a package of open source tools designed under the UN Open GIS Initiative to enable public basemap providers, such as the UN geospatial information services or mapping organizations of governments, among others, to deliver their basemap vector tiles leveraging the latest web map technologies. The toolkit provides a set of Node.js open source scripts designed for developers to use with existing and proven open-source software such as Tippecanoe, </w:t>
      </w:r>
      <w:proofErr w:type="spellStart"/>
      <w:r w:rsidRPr="006E1E5C">
        <w:t>Maputnik</w:t>
      </w:r>
      <w:proofErr w:type="spellEnd"/>
      <w:r w:rsidRPr="006E1E5C">
        <w:t xml:space="preserve"> and </w:t>
      </w:r>
      <w:proofErr w:type="spellStart"/>
      <w:r w:rsidRPr="006E1E5C">
        <w:t>vt</w:t>
      </w:r>
      <w:proofErr w:type="spellEnd"/>
      <w:r w:rsidRPr="006E1E5C">
        <w:t xml:space="preserve">-optimizer. The toolkit will help organizations to produce, host, style, and optimize fast and interoperable basemap vector tiles, making them available with various application frameworks. The talk will cover automatic and continuous updates of basemap vector tiles using a continuously updated </w:t>
      </w:r>
      <w:proofErr w:type="spellStart"/>
      <w:r w:rsidRPr="006E1E5C">
        <w:t>PostGIS</w:t>
      </w:r>
      <w:proofErr w:type="spellEnd"/>
      <w:r w:rsidRPr="006E1E5C">
        <w:t xml:space="preserve"> database which stores both the UN mission-specific basemap data and global OpenStreetMap data. The talk also focuses on how the project ensured interoperability with different existing enterprise geospatial software frameworks that use less-advanced web map libraries. The project aims to build a sustainable community of developers that support the provision of fast and interoperable basemap vector tiles.</w:t>
      </w:r>
    </w:p>
    <w:p w14:paraId="7926940A" w14:textId="77777777" w:rsidR="00DF4361" w:rsidRDefault="00DF4361" w:rsidP="00DF4361">
      <w:pPr>
        <w:pStyle w:val="Abstracttext"/>
      </w:pPr>
    </w:p>
    <w:p w14:paraId="580A2AA8" w14:textId="77777777" w:rsidR="005723DE" w:rsidRDefault="005723DE"/>
    <w:p w14:paraId="191365F2" w14:textId="77777777" w:rsidR="005723DE" w:rsidRDefault="005723DE">
      <w:pPr>
        <w:sectPr w:rsidR="005723DE" w:rsidSect="00AC55C3">
          <w:type w:val="continuous"/>
          <w:pgSz w:w="11907" w:h="16783" w:code="9"/>
          <w:pgMar w:top="1418" w:right="1134" w:bottom="1418" w:left="1134" w:header="0" w:footer="1077" w:gutter="0"/>
          <w:pgNumType w:start="16"/>
          <w:cols w:space="357" w:equalWidth="0">
            <w:col w:w="9621" w:space="357"/>
          </w:cols>
          <w:titlePg/>
        </w:sectPr>
      </w:pPr>
    </w:p>
    <w:p w14:paraId="1EDEE48B" w14:textId="555A38B3" w:rsidR="005723DE" w:rsidRDefault="00066744" w:rsidP="000E77AB">
      <w:pPr>
        <w:pStyle w:val="Heading1"/>
      </w:pPr>
      <w:r>
        <w:t>BACKGROUND</w:t>
      </w:r>
    </w:p>
    <w:p w14:paraId="37F2DB38" w14:textId="56A0AC5B" w:rsidR="00BC66B2" w:rsidRDefault="00BC66B2" w:rsidP="00BC66B2">
      <w:r>
        <w:t xml:space="preserve">Presentation of maps </w:t>
      </w:r>
      <w:r w:rsidR="00663B32">
        <w:rPr>
          <w:noProof/>
        </w:rPr>
        <w:t>is</w:t>
      </w:r>
      <w:r>
        <w:t xml:space="preserve"> transforming, due to the digitalization of information environment and the mobilization of information terminals. Responsive and real-time presentation of the maps in the field environment is becoming indispensable functions in modern web maps. </w:t>
      </w:r>
    </w:p>
    <w:p w14:paraId="0B6E4F78" w14:textId="77777777" w:rsidR="0077660A" w:rsidRDefault="0077660A" w:rsidP="00BC66B2"/>
    <w:p w14:paraId="67F26EA0" w14:textId="0D1C7F13" w:rsidR="005723DE" w:rsidRDefault="00BC66B2" w:rsidP="00BC66B2">
      <w:r>
        <w:t>In this article, web maps refer to maps presented in information terminals including mobile ones by using Internet connections. In this section, we shortly review the need for vector tiles in web maps.</w:t>
      </w:r>
      <w:r w:rsidR="005723DE">
        <w:t xml:space="preserve"> </w:t>
      </w:r>
    </w:p>
    <w:p w14:paraId="12D1B195" w14:textId="77777777" w:rsidR="005723DE" w:rsidRDefault="005723DE"/>
    <w:p w14:paraId="119661A5" w14:textId="567A0160" w:rsidR="00FC2AF6" w:rsidRDefault="00C70B39" w:rsidP="00FC2AF6">
      <w:pPr>
        <w:pStyle w:val="Heading2"/>
      </w:pPr>
      <w:r>
        <w:t>Need for Tiles</w:t>
      </w:r>
    </w:p>
    <w:p w14:paraId="101DCE6E" w14:textId="1156ABCB" w:rsidR="00F840A1" w:rsidRDefault="00F840A1" w:rsidP="00F840A1">
      <w:r>
        <w:t xml:space="preserve">Fast and real-time map presentation in web maps has </w:t>
      </w:r>
      <w:r w:rsidRPr="00EC2EC0">
        <w:rPr>
          <w:noProof/>
        </w:rPr>
        <w:t>been studied</w:t>
      </w:r>
      <w:r>
        <w:t xml:space="preserve"> from the last century. There were </w:t>
      </w:r>
      <w:r w:rsidR="000F4A07">
        <w:rPr>
          <w:noProof/>
        </w:rPr>
        <w:t>many</w:t>
      </w:r>
      <w:r>
        <w:t xml:space="preserve"> examples in streaming mosaiced maps observing spatial locality of map data extraction and aiming to minimize the latency between each information request and information presentation. </w:t>
      </w:r>
    </w:p>
    <w:p w14:paraId="60B90035" w14:textId="77777777" w:rsidR="0077660A" w:rsidRDefault="0077660A" w:rsidP="00F840A1"/>
    <w:p w14:paraId="2411ACA8" w14:textId="2458283E" w:rsidR="00F840A1" w:rsidRDefault="00F840A1" w:rsidP="00F840A1">
      <w:r>
        <w:t>Such mosaiced maps are called 'tiles</w:t>
      </w:r>
      <w:r w:rsidR="00EC2EC0">
        <w:rPr>
          <w:noProof/>
        </w:rPr>
        <w:t>.'</w:t>
      </w:r>
      <w:r>
        <w:t xml:space="preserve"> A tile </w:t>
      </w:r>
      <w:r w:rsidRPr="00B85C08">
        <w:rPr>
          <w:noProof/>
        </w:rPr>
        <w:t>is defined</w:t>
      </w:r>
      <w:r>
        <w:t xml:space="preserve"> as a tessellated representation of geographic data, often part of a set of such elements, covering a spatially contiguous extent which can be uniquely defined by a pair of indices for the column and row along with an identifier for the tile matrix (Open Geospatial Consortium, 2018).</w:t>
      </w:r>
    </w:p>
    <w:p w14:paraId="0E62E4FF" w14:textId="77777777" w:rsidR="0077660A" w:rsidRDefault="0077660A" w:rsidP="00F840A1"/>
    <w:p w14:paraId="512CB97A" w14:textId="54841370" w:rsidR="00FC2AF6" w:rsidRDefault="00F840A1" w:rsidP="00F840A1">
      <w:r>
        <w:t xml:space="preserve">Nowadays, all large-scale web maps </w:t>
      </w:r>
      <w:r w:rsidR="00AF0413">
        <w:t xml:space="preserve">with </w:t>
      </w:r>
      <w:r>
        <w:t>practic</w:t>
      </w:r>
      <w:r w:rsidR="00AF0413">
        <w:t>al</w:t>
      </w:r>
      <w:r>
        <w:t xml:space="preserve"> </w:t>
      </w:r>
      <w:r w:rsidRPr="00AF0413">
        <w:rPr>
          <w:noProof/>
        </w:rPr>
        <w:t>use</w:t>
      </w:r>
      <w:r>
        <w:t xml:space="preserve"> </w:t>
      </w:r>
      <w:r w:rsidR="00996D39">
        <w:t xml:space="preserve">employ </w:t>
      </w:r>
      <w:r>
        <w:t>tiles.</w:t>
      </w:r>
    </w:p>
    <w:p w14:paraId="3BD4628D" w14:textId="77777777" w:rsidR="00FC2AF6" w:rsidRDefault="00FC2AF6" w:rsidP="00FC2AF6"/>
    <w:p w14:paraId="5DD57DE8" w14:textId="68FD6072" w:rsidR="00FC2AF6" w:rsidRDefault="00D771C6" w:rsidP="00FC2AF6">
      <w:pPr>
        <w:pStyle w:val="Heading2"/>
        <w:rPr>
          <w:b w:val="0"/>
        </w:rPr>
      </w:pPr>
      <w:r w:rsidRPr="00D771C6">
        <w:t>Need for Vector Tiles</w:t>
      </w:r>
    </w:p>
    <w:p w14:paraId="18CDD606" w14:textId="5959AC6C" w:rsidR="004834D8" w:rsidRDefault="004834D8"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Hyperlink"/>
          <w:color w:val="000000"/>
        </w:rPr>
      </w:pPr>
      <w:r w:rsidRPr="004834D8">
        <w:rPr>
          <w:rStyle w:val="Hyperlink"/>
          <w:color w:val="000000"/>
        </w:rPr>
        <w:t xml:space="preserve">From old days, maps </w:t>
      </w:r>
      <w:r w:rsidRPr="005728F5">
        <w:rPr>
          <w:rStyle w:val="Hyperlink"/>
          <w:noProof/>
          <w:color w:val="000000"/>
        </w:rPr>
        <w:t xml:space="preserve">often </w:t>
      </w:r>
      <w:r w:rsidR="005728F5" w:rsidRPr="00A95EF9">
        <w:rPr>
          <w:rStyle w:val="Hyperlink"/>
          <w:noProof/>
          <w:color w:val="000000"/>
        </w:rPr>
        <w:t>consist</w:t>
      </w:r>
      <w:r w:rsidR="005728F5">
        <w:rPr>
          <w:rStyle w:val="Hyperlink"/>
          <w:noProof/>
          <w:color w:val="000000"/>
        </w:rPr>
        <w:t xml:space="preserve"> of</w:t>
      </w:r>
      <w:r w:rsidRPr="004834D8">
        <w:rPr>
          <w:rStyle w:val="Hyperlink"/>
          <w:color w:val="000000"/>
        </w:rPr>
        <w:t xml:space="preserve"> points, lines, and polygons. In such cases, it is natural and reasonable to handle maps in vector form. </w:t>
      </w:r>
    </w:p>
    <w:p w14:paraId="773399F6" w14:textId="77777777" w:rsidR="0077660A" w:rsidRPr="004834D8" w:rsidRDefault="0077660A"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Hyperlink"/>
          <w:color w:val="000000"/>
        </w:rPr>
      </w:pPr>
    </w:p>
    <w:p w14:paraId="11D74923" w14:textId="24B4B4AA" w:rsidR="004834D8" w:rsidRDefault="004834D8"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Hyperlink"/>
          <w:color w:val="000000"/>
        </w:rPr>
      </w:pPr>
      <w:r w:rsidRPr="004834D8">
        <w:rPr>
          <w:rStyle w:val="Hyperlink"/>
          <w:color w:val="000000"/>
        </w:rPr>
        <w:t>However</w:t>
      </w:r>
      <w:r>
        <w:rPr>
          <w:rStyle w:val="Hyperlink"/>
          <w:color w:val="000000"/>
        </w:rPr>
        <w:t>,</w:t>
      </w:r>
      <w:r w:rsidRPr="004834D8">
        <w:rPr>
          <w:rStyle w:val="Hyperlink"/>
          <w:color w:val="000000"/>
        </w:rPr>
        <w:t xml:space="preserve"> in reality, digital maps are first managed in image forms and then in vector forms, because of the graphics performance of computers or some constraints in information management. </w:t>
      </w:r>
      <w:r w:rsidRPr="001E7E1A">
        <w:rPr>
          <w:rStyle w:val="Hyperlink"/>
          <w:noProof/>
          <w:color w:val="000000"/>
        </w:rPr>
        <w:t>This</w:t>
      </w:r>
      <w:r w:rsidRPr="004834D8">
        <w:rPr>
          <w:rStyle w:val="Hyperlink"/>
          <w:color w:val="000000"/>
        </w:rPr>
        <w:t xml:space="preserve"> </w:t>
      </w:r>
      <w:r w:rsidR="00D75BFA">
        <w:rPr>
          <w:rStyle w:val="Hyperlink"/>
          <w:color w:val="000000"/>
        </w:rPr>
        <w:t xml:space="preserve">compromise in using image forms </w:t>
      </w:r>
      <w:r w:rsidR="001E7E1A">
        <w:rPr>
          <w:rStyle w:val="Hyperlink"/>
          <w:color w:val="000000"/>
        </w:rPr>
        <w:t>has been seen</w:t>
      </w:r>
      <w:r w:rsidRPr="004834D8">
        <w:rPr>
          <w:rStyle w:val="Hyperlink"/>
          <w:color w:val="000000"/>
        </w:rPr>
        <w:t xml:space="preserve"> in web maps, too.</w:t>
      </w:r>
    </w:p>
    <w:p w14:paraId="36B7940C" w14:textId="77777777" w:rsidR="0077660A" w:rsidRPr="004834D8" w:rsidRDefault="0077660A"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Hyperlink"/>
          <w:color w:val="000000"/>
        </w:rPr>
      </w:pPr>
    </w:p>
    <w:p w14:paraId="03C30C5E" w14:textId="6EAD5EA4" w:rsidR="004834D8" w:rsidRDefault="004834D8"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Hyperlink"/>
          <w:color w:val="000000"/>
        </w:rPr>
      </w:pPr>
      <w:r w:rsidRPr="004834D8">
        <w:rPr>
          <w:rStyle w:val="Hyperlink"/>
          <w:color w:val="000000"/>
        </w:rPr>
        <w:t xml:space="preserve">Google Maps, which symbolizes Web 2.0, started </w:t>
      </w:r>
      <w:r w:rsidR="001E7E1A" w:rsidRPr="001E7E1A">
        <w:rPr>
          <w:rStyle w:val="Hyperlink"/>
          <w:noProof/>
          <w:color w:val="000000"/>
        </w:rPr>
        <w:t>the</w:t>
      </w:r>
      <w:r w:rsidRPr="004834D8">
        <w:rPr>
          <w:rStyle w:val="Hyperlink"/>
          <w:color w:val="000000"/>
        </w:rPr>
        <w:t xml:space="preserve"> service with image tiles. It was in 2010 that Google Maps 5.0 for Android introduced vector tiles in dominant web map platforms (Google, 2010). The choice of Android as the first platform for vector tiles suggests that vector tiles require high-performance vector graphics. </w:t>
      </w:r>
    </w:p>
    <w:p w14:paraId="04303233" w14:textId="77777777" w:rsidR="0077660A" w:rsidRPr="004834D8" w:rsidRDefault="0077660A"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Hyperlink"/>
          <w:color w:val="000000"/>
        </w:rPr>
      </w:pPr>
    </w:p>
    <w:p w14:paraId="5312BB30" w14:textId="1C2787C7" w:rsidR="004834D8" w:rsidRPr="004834D8" w:rsidRDefault="00244E0E"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Hyperlink"/>
          <w:color w:val="000000"/>
        </w:rPr>
      </w:pPr>
      <w:r w:rsidRPr="00244E0E">
        <w:rPr>
          <w:rStyle w:val="Hyperlink"/>
          <w:noProof/>
          <w:color w:val="000000"/>
        </w:rPr>
        <w:t>Vector</w:t>
      </w:r>
      <w:r>
        <w:rPr>
          <w:rStyle w:val="Hyperlink"/>
          <w:noProof/>
          <w:color w:val="000000"/>
        </w:rPr>
        <w:t xml:space="preserve"> tiles </w:t>
      </w:r>
      <w:r w:rsidRPr="00A95EF9">
        <w:rPr>
          <w:rStyle w:val="Hyperlink"/>
          <w:noProof/>
          <w:color w:val="000000"/>
        </w:rPr>
        <w:t>enable</w:t>
      </w:r>
      <w:r>
        <w:rPr>
          <w:rStyle w:val="Hyperlink"/>
          <w:noProof/>
          <w:color w:val="000000"/>
        </w:rPr>
        <w:t xml:space="preserve"> d</w:t>
      </w:r>
      <w:r w:rsidR="004834D8" w:rsidRPr="00244E0E">
        <w:rPr>
          <w:rStyle w:val="Hyperlink"/>
          <w:noProof/>
          <w:color w:val="000000"/>
        </w:rPr>
        <w:t xml:space="preserve">ynamic map </w:t>
      </w:r>
      <w:r w:rsidR="004834D8" w:rsidRPr="00A95EF9">
        <w:rPr>
          <w:rStyle w:val="Hyperlink"/>
          <w:noProof/>
          <w:color w:val="000000"/>
        </w:rPr>
        <w:t>styling</w:t>
      </w:r>
      <w:r w:rsidR="004834D8" w:rsidRPr="00244E0E">
        <w:rPr>
          <w:rStyle w:val="Hyperlink"/>
          <w:noProof/>
          <w:color w:val="000000"/>
        </w:rPr>
        <w:t xml:space="preserve"> and hyperlinking from features </w:t>
      </w:r>
      <w:r w:rsidR="004834D8" w:rsidRPr="004834D8">
        <w:rPr>
          <w:rStyle w:val="Hyperlink"/>
          <w:color w:val="000000"/>
        </w:rPr>
        <w:t xml:space="preserve">because vector data are sent to the information terminal directly. </w:t>
      </w:r>
      <w:r w:rsidR="009A7D6D">
        <w:rPr>
          <w:rStyle w:val="Hyperlink"/>
          <w:noProof/>
          <w:color w:val="000000"/>
        </w:rPr>
        <w:t>Also</w:t>
      </w:r>
      <w:r w:rsidR="004834D8" w:rsidRPr="004834D8">
        <w:rPr>
          <w:rStyle w:val="Hyperlink"/>
          <w:color w:val="000000"/>
        </w:rPr>
        <w:t>, if well-designed, vector tiles tend to be smaller than image tiles. For these reasons, vector tiles are already a standard in dominant web map platforms.</w:t>
      </w:r>
    </w:p>
    <w:p w14:paraId="20D82DD8" w14:textId="77777777" w:rsidR="0077660A" w:rsidRDefault="0077660A"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Hyperlink"/>
          <w:color w:val="000000"/>
        </w:rPr>
      </w:pPr>
    </w:p>
    <w:p w14:paraId="624C2072" w14:textId="6161576E" w:rsidR="00775B9F" w:rsidRDefault="004834D8"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Hyperlink"/>
          <w:color w:val="000000"/>
        </w:rPr>
      </w:pPr>
      <w:r w:rsidRPr="004834D8">
        <w:rPr>
          <w:rStyle w:val="Hyperlink"/>
          <w:color w:val="000000"/>
        </w:rPr>
        <w:t>However, not all technolog</w:t>
      </w:r>
      <w:r w:rsidR="0064398C">
        <w:rPr>
          <w:rStyle w:val="Hyperlink"/>
          <w:color w:val="000000"/>
        </w:rPr>
        <w:t>ies</w:t>
      </w:r>
      <w:r w:rsidRPr="004834D8">
        <w:rPr>
          <w:rStyle w:val="Hyperlink"/>
          <w:color w:val="000000"/>
        </w:rPr>
        <w:t xml:space="preserve"> in dominant web map platforms </w:t>
      </w:r>
      <w:r w:rsidRPr="00207561">
        <w:rPr>
          <w:rStyle w:val="Hyperlink"/>
          <w:noProof/>
          <w:color w:val="000000"/>
        </w:rPr>
        <w:t>are</w:t>
      </w:r>
      <w:r w:rsidRPr="004834D8">
        <w:rPr>
          <w:rStyle w:val="Hyperlink"/>
          <w:color w:val="000000"/>
        </w:rPr>
        <w:t xml:space="preserve"> open source. Vector tile technology has been too expensive for other players including public organizations because they need to develop everything from scratch.</w:t>
      </w:r>
    </w:p>
    <w:p w14:paraId="1D859639" w14:textId="77777777" w:rsidR="00FC2AF6" w:rsidRPr="00DF741C" w:rsidRDefault="00FC2AF6" w:rsidP="00FC2A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DF741C">
        <w:t xml:space="preserve"> </w:t>
      </w:r>
    </w:p>
    <w:p w14:paraId="28E0D642" w14:textId="0AB796D4" w:rsidR="00FC2AF6" w:rsidRDefault="0077660A" w:rsidP="00FC2AF6">
      <w:pPr>
        <w:pStyle w:val="Heading2"/>
        <w:rPr>
          <w:b w:val="0"/>
        </w:rPr>
      </w:pPr>
      <w:r w:rsidRPr="0077660A">
        <w:lastRenderedPageBreak/>
        <w:t>Rise of Open Source Vector Tile Technology</w:t>
      </w:r>
    </w:p>
    <w:p w14:paraId="02A3DF88" w14:textId="22E7E05B" w:rsidR="0077660A" w:rsidRDefault="0077660A" w:rsidP="0077660A">
      <w:r>
        <w:t xml:space="preserve">Open source web map technology seemed to be </w:t>
      </w:r>
      <w:r w:rsidRPr="00196FD6">
        <w:rPr>
          <w:noProof/>
        </w:rPr>
        <w:t>catal</w:t>
      </w:r>
      <w:r w:rsidR="00196FD6">
        <w:rPr>
          <w:noProof/>
        </w:rPr>
        <w:t>y</w:t>
      </w:r>
      <w:r w:rsidRPr="00196FD6">
        <w:rPr>
          <w:noProof/>
        </w:rPr>
        <w:t>zed</w:t>
      </w:r>
      <w:r>
        <w:t xml:space="preserve"> by the advent of the OpenStreetMap project in 2004. Since </w:t>
      </w:r>
      <w:r w:rsidR="00207561">
        <w:t xml:space="preserve">the </w:t>
      </w:r>
      <w:r w:rsidRPr="00207561">
        <w:rPr>
          <w:noProof/>
        </w:rPr>
        <w:t>late</w:t>
      </w:r>
      <w:r>
        <w:t xml:space="preserve"> 2000s, open source web map technology has </w:t>
      </w:r>
      <w:r w:rsidRPr="002612E4">
        <w:rPr>
          <w:noProof/>
        </w:rPr>
        <w:t>been implemented</w:t>
      </w:r>
      <w:r>
        <w:t xml:space="preserve"> in parallel with the progress of the dominant web map platforms. </w:t>
      </w:r>
    </w:p>
    <w:p w14:paraId="63C31735" w14:textId="77777777" w:rsidR="0077660A" w:rsidRDefault="0077660A" w:rsidP="0077660A"/>
    <w:p w14:paraId="4E5E2BF0" w14:textId="623BD392" w:rsidR="0077660A" w:rsidRDefault="0077660A" w:rsidP="0077660A">
      <w:r>
        <w:t xml:space="preserve">In </w:t>
      </w:r>
      <w:r w:rsidR="00BE5449">
        <w:t xml:space="preserve">the </w:t>
      </w:r>
      <w:r w:rsidRPr="00BE5449">
        <w:rPr>
          <w:noProof/>
        </w:rPr>
        <w:t>2010s</w:t>
      </w:r>
      <w:r>
        <w:t>, several companies made progress in developing open source vector tile technology. Release of Mapbox Vector Tile Specification (</w:t>
      </w:r>
      <w:proofErr w:type="spellStart"/>
      <w:r>
        <w:t>Agafonkin</w:t>
      </w:r>
      <w:proofErr w:type="spellEnd"/>
      <w:r>
        <w:t xml:space="preserve"> et al., 2014) and Mapbox GL (Mapbox, 2014) initiated the convergence of vector tile technology used by the players other than the most dominant web map platforms. </w:t>
      </w:r>
    </w:p>
    <w:p w14:paraId="0DC8854F" w14:textId="77777777" w:rsidR="0077660A" w:rsidRDefault="0077660A" w:rsidP="0077660A"/>
    <w:p w14:paraId="31402652" w14:textId="59D8B0BB" w:rsidR="0077660A" w:rsidRDefault="0077660A" w:rsidP="0077660A">
      <w:r>
        <w:t xml:space="preserve">In 2015, </w:t>
      </w:r>
      <w:r w:rsidR="0036321F">
        <w:rPr>
          <w:noProof/>
        </w:rPr>
        <w:t>E</w:t>
      </w:r>
      <w:r w:rsidRPr="0036321F">
        <w:rPr>
          <w:noProof/>
        </w:rPr>
        <w:t>sri</w:t>
      </w:r>
      <w:r>
        <w:t xml:space="preserve"> </w:t>
      </w:r>
      <w:r w:rsidRPr="00BE5449">
        <w:rPr>
          <w:noProof/>
        </w:rPr>
        <w:t>adopted</w:t>
      </w:r>
      <w:r>
        <w:t xml:space="preserve"> the Mapbox Vector Tile </w:t>
      </w:r>
      <w:r w:rsidRPr="00BE5449">
        <w:rPr>
          <w:noProof/>
        </w:rPr>
        <w:t>Spe</w:t>
      </w:r>
      <w:r w:rsidR="00BE5449">
        <w:rPr>
          <w:noProof/>
        </w:rPr>
        <w:t>c</w:t>
      </w:r>
      <w:r w:rsidRPr="00BE5449">
        <w:rPr>
          <w:noProof/>
        </w:rPr>
        <w:t>ification</w:t>
      </w:r>
      <w:r>
        <w:t xml:space="preserve"> (Andrew Turner, 2015). Azure Maps, which was released to the public from Microsoft in 2018, uses Mapbox GL (Microsoft, 2018). Open Geospatial Consortium conducted in 2018 a Vector Tile Pilot to propose draft standards to support tiled feature data based on the Mapbox Vector Tile Specification (Open Geospatial Consortium, 2018).</w:t>
      </w:r>
    </w:p>
    <w:p w14:paraId="17E5071D" w14:textId="77777777" w:rsidR="0077660A" w:rsidRDefault="0077660A" w:rsidP="0077660A"/>
    <w:p w14:paraId="54887BBD" w14:textId="23354ABF" w:rsidR="000344F4" w:rsidRDefault="0077660A" w:rsidP="0077660A">
      <w:r>
        <w:t xml:space="preserve">As described above, the transition to vector tiles </w:t>
      </w:r>
      <w:r w:rsidR="00BE5449">
        <w:rPr>
          <w:noProof/>
        </w:rPr>
        <w:t>is</w:t>
      </w:r>
      <w:r>
        <w:t xml:space="preserve"> inevitable in web maps. It is worth noting that the transition involves the use of open source methodology especially among players other than dominant web map platforms to share the key vector tile technology. Thanks to the open source methodology, the vector tile specification is loosely converging, which benefits both map providers and map users.</w:t>
      </w:r>
    </w:p>
    <w:p w14:paraId="21863207" w14:textId="77777777" w:rsidR="0077660A" w:rsidRDefault="0077660A" w:rsidP="0077660A"/>
    <w:p w14:paraId="61A413FB" w14:textId="30107AB8" w:rsidR="005723DE" w:rsidRDefault="005D7909">
      <w:pPr>
        <w:pStyle w:val="Heading1"/>
      </w:pPr>
      <w:r w:rsidRPr="005D7909">
        <w:t>Purpose</w:t>
      </w:r>
    </w:p>
    <w:p w14:paraId="6E9F6D3B" w14:textId="75C0140D" w:rsidR="005723DE" w:rsidRDefault="005D7909">
      <w:pPr>
        <w:pStyle w:val="Heading2"/>
        <w:rPr>
          <w:i/>
        </w:rPr>
      </w:pPr>
      <w:r w:rsidRPr="005D7909">
        <w:t>Vector Tiles in Public Organizations</w:t>
      </w:r>
    </w:p>
    <w:p w14:paraId="2AEFAF0E" w14:textId="5C21C411" w:rsidR="003F5BFD" w:rsidRDefault="003F5BFD" w:rsidP="003F5BFD">
      <w:r>
        <w:t xml:space="preserve">Although open source vector tile technology is emerging since </w:t>
      </w:r>
      <w:r w:rsidR="00BE5449">
        <w:t xml:space="preserve">the </w:t>
      </w:r>
      <w:r w:rsidRPr="00BE5449">
        <w:rPr>
          <w:noProof/>
        </w:rPr>
        <w:t>mid-2010s</w:t>
      </w:r>
      <w:r>
        <w:t>, public organizations</w:t>
      </w:r>
      <w:r w:rsidR="00BE5449">
        <w:t xml:space="preserve">, </w:t>
      </w:r>
      <w:r>
        <w:t>such as international organizations, governmental organizations, and non-governmental organizations</w:t>
      </w:r>
      <w:r w:rsidR="00BE5449">
        <w:t xml:space="preserve">, has not fully adopted </w:t>
      </w:r>
      <w:r w:rsidR="000F4A07">
        <w:t>the technology</w:t>
      </w:r>
      <w:r>
        <w:t xml:space="preserve">. </w:t>
      </w:r>
      <w:r w:rsidRPr="000F4A07">
        <w:rPr>
          <w:noProof/>
        </w:rPr>
        <w:t>This</w:t>
      </w:r>
      <w:r>
        <w:t xml:space="preserve"> </w:t>
      </w:r>
      <w:r w:rsidR="000F4A07">
        <w:t xml:space="preserve">delay of adoption </w:t>
      </w:r>
      <w:r>
        <w:t xml:space="preserve">results in the use of more conventional web map technology than dominant web map platforms. </w:t>
      </w:r>
    </w:p>
    <w:p w14:paraId="481B7691" w14:textId="77777777" w:rsidR="003F5BFD" w:rsidRDefault="003F5BFD" w:rsidP="003F5BFD"/>
    <w:p w14:paraId="752E6398" w14:textId="2CC0C6A6" w:rsidR="00775B9F" w:rsidRDefault="003F5BFD" w:rsidP="003F5BFD">
      <w:r>
        <w:t xml:space="preserve">Web maps of public organizations </w:t>
      </w:r>
      <w:r w:rsidRPr="00B8422B">
        <w:rPr>
          <w:noProof/>
        </w:rPr>
        <w:t>are used</w:t>
      </w:r>
      <w:r>
        <w:t xml:space="preserve"> not because their performance or functionalities</w:t>
      </w:r>
      <w:r w:rsidR="00862727">
        <w:t xml:space="preserve"> are better than </w:t>
      </w:r>
      <w:r w:rsidR="00A16438">
        <w:t>dominant web map platforms</w:t>
      </w:r>
      <w:r>
        <w:t xml:space="preserve">. In many </w:t>
      </w:r>
      <w:r w:rsidRPr="00A95EF9">
        <w:rPr>
          <w:noProof/>
        </w:rPr>
        <w:t>cases</w:t>
      </w:r>
      <w:r w:rsidR="00A95EF9">
        <w:rPr>
          <w:noProof/>
        </w:rPr>
        <w:t>,</w:t>
      </w:r>
      <w:r>
        <w:t xml:space="preserve"> they </w:t>
      </w:r>
      <w:r w:rsidRPr="00084FCA">
        <w:rPr>
          <w:noProof/>
        </w:rPr>
        <w:t>are used</w:t>
      </w:r>
      <w:r>
        <w:t xml:space="preserve"> because of their information content that fit into respective administrative purposes. </w:t>
      </w:r>
      <w:r w:rsidRPr="00A16438">
        <w:rPr>
          <w:noProof/>
        </w:rPr>
        <w:t>This</w:t>
      </w:r>
      <w:r>
        <w:t xml:space="preserve"> </w:t>
      </w:r>
      <w:r w:rsidR="00A16438" w:rsidRPr="00A16438">
        <w:rPr>
          <w:noProof/>
        </w:rPr>
        <w:t xml:space="preserve">gap </w:t>
      </w:r>
      <w:r w:rsidR="00084FCA">
        <w:rPr>
          <w:noProof/>
        </w:rPr>
        <w:t>allows</w:t>
      </w:r>
      <w:r>
        <w:t xml:space="preserve"> public organization web maps to make clients</w:t>
      </w:r>
      <w:r w:rsidR="00862727">
        <w:t>’</w:t>
      </w:r>
      <w:r>
        <w:t xml:space="preserve"> dut</w:t>
      </w:r>
      <w:r w:rsidR="00862727">
        <w:t>ies</w:t>
      </w:r>
      <w:r>
        <w:t xml:space="preserve"> more efficient, by catching up with dominant web map platforms using open source vector tile technology. The adoption of open source vector tile technology is also an opportunity to make their mapping efforts more cost-effective.</w:t>
      </w:r>
    </w:p>
    <w:p w14:paraId="0FAFC578" w14:textId="77777777" w:rsidR="005723DE" w:rsidRDefault="005723DE">
      <w:r>
        <w:t xml:space="preserve"> </w:t>
      </w:r>
    </w:p>
    <w:p w14:paraId="65373AD3" w14:textId="75897D4A" w:rsidR="005723DE" w:rsidRDefault="002252DF">
      <w:pPr>
        <w:pStyle w:val="Heading2"/>
      </w:pPr>
      <w:r w:rsidRPr="002252DF">
        <w:t>Prior Works</w:t>
      </w:r>
    </w:p>
    <w:p w14:paraId="4CDC3931" w14:textId="77777777" w:rsidR="002252DF" w:rsidRDefault="002252DF" w:rsidP="002252DF">
      <w:r>
        <w:t xml:space="preserve">Transition to vector tiles in public organizations is pioneered by several geospatial information authorities using open source software and methodology. </w:t>
      </w:r>
    </w:p>
    <w:p w14:paraId="378AE930" w14:textId="77777777" w:rsidR="002252DF" w:rsidRDefault="002252DF" w:rsidP="002252DF"/>
    <w:p w14:paraId="6720AEDA" w14:textId="77777777" w:rsidR="002252DF" w:rsidRDefault="002252DF" w:rsidP="002252DF">
      <w:r>
        <w:t xml:space="preserve">Geospatial Information Authority of Japan has been conducting vector tile experiment since 2014 (Geospatial Information Authority of Japan, 2014). </w:t>
      </w:r>
    </w:p>
    <w:p w14:paraId="6BE0C7EB" w14:textId="77777777" w:rsidR="002252DF" w:rsidRDefault="002252DF" w:rsidP="002252DF"/>
    <w:p w14:paraId="296283B3" w14:textId="77777777" w:rsidR="002252DF" w:rsidRDefault="002252DF" w:rsidP="002252DF">
      <w:proofErr w:type="spellStart"/>
      <w:r>
        <w:t>Institut</w:t>
      </w:r>
      <w:proofErr w:type="spellEnd"/>
      <w:r>
        <w:t xml:space="preserve"> </w:t>
      </w:r>
      <w:proofErr w:type="spellStart"/>
      <w:r>
        <w:t>Cartogràfic</w:t>
      </w:r>
      <w:proofErr w:type="spellEnd"/>
      <w:r>
        <w:t xml:space="preserve"> </w:t>
      </w:r>
      <w:r w:rsidRPr="00190CF8">
        <w:rPr>
          <w:noProof/>
        </w:rPr>
        <w:t>i</w:t>
      </w:r>
      <w:r>
        <w:t xml:space="preserve"> </w:t>
      </w:r>
      <w:proofErr w:type="spellStart"/>
      <w:r>
        <w:t>Geològic</w:t>
      </w:r>
      <w:proofErr w:type="spellEnd"/>
      <w:r>
        <w:t xml:space="preserve"> de Catalunya provides vector tile basemap within </w:t>
      </w:r>
      <w:proofErr w:type="spellStart"/>
      <w:r>
        <w:t>OpenICGC</w:t>
      </w:r>
      <w:proofErr w:type="spellEnd"/>
      <w:r>
        <w:t xml:space="preserve"> initiative (</w:t>
      </w:r>
      <w:proofErr w:type="spellStart"/>
      <w:r>
        <w:t>Institut</w:t>
      </w:r>
      <w:proofErr w:type="spellEnd"/>
      <w:r>
        <w:t xml:space="preserve"> </w:t>
      </w:r>
      <w:proofErr w:type="spellStart"/>
      <w:r>
        <w:t>Cartogràfic</w:t>
      </w:r>
      <w:proofErr w:type="spellEnd"/>
      <w:r>
        <w:t xml:space="preserve"> </w:t>
      </w:r>
      <w:r w:rsidRPr="00190CF8">
        <w:rPr>
          <w:noProof/>
        </w:rPr>
        <w:t>i</w:t>
      </w:r>
      <w:r>
        <w:t xml:space="preserve"> </w:t>
      </w:r>
      <w:proofErr w:type="spellStart"/>
      <w:r>
        <w:t>Geològic</w:t>
      </w:r>
      <w:proofErr w:type="spellEnd"/>
      <w:r>
        <w:t xml:space="preserve"> de Catalunya, 2018).</w:t>
      </w:r>
    </w:p>
    <w:p w14:paraId="43633149" w14:textId="77777777" w:rsidR="002252DF" w:rsidRDefault="002252DF" w:rsidP="002252DF"/>
    <w:p w14:paraId="12D88D44" w14:textId="58A963DD" w:rsidR="005723DE" w:rsidRDefault="002252DF" w:rsidP="002252DF">
      <w:r>
        <w:t xml:space="preserve">Ordnance Survey officially released vector tile basemap titled OS Open </w:t>
      </w:r>
      <w:r w:rsidRPr="00841669">
        <w:rPr>
          <w:noProof/>
        </w:rPr>
        <w:t>Zoomstack</w:t>
      </w:r>
      <w:r>
        <w:t xml:space="preserve"> on 28 </w:t>
      </w:r>
      <w:r w:rsidRPr="00841669">
        <w:rPr>
          <w:noProof/>
        </w:rPr>
        <w:t>January</w:t>
      </w:r>
      <w:r>
        <w:t xml:space="preserve"> 2019 (Ordnance Survey, 2019).</w:t>
      </w:r>
    </w:p>
    <w:p w14:paraId="18B030AA" w14:textId="77777777" w:rsidR="005723DE" w:rsidRDefault="005723DE" w:rsidP="00FC2AF6"/>
    <w:p w14:paraId="3A479DC2" w14:textId="0AE79B82" w:rsidR="005723DE" w:rsidRDefault="00144285">
      <w:pPr>
        <w:pStyle w:val="Heading2"/>
        <w:rPr>
          <w:b w:val="0"/>
        </w:rPr>
      </w:pPr>
      <w:r w:rsidRPr="00144285">
        <w:t>Purpose of the UN Vector Tile Toolkit</w:t>
      </w:r>
    </w:p>
    <w:p w14:paraId="1ACC117F" w14:textId="70A8604A"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Geospatial information service in the United Nations </w:t>
      </w:r>
      <w:r w:rsidR="00DA17C8">
        <w:rPr>
          <w:noProof/>
        </w:rPr>
        <w:t>is</w:t>
      </w:r>
      <w:r>
        <w:t xml:space="preserve"> also an early adopter of the vector tile technology by prototyping vector tiles. </w:t>
      </w:r>
    </w:p>
    <w:p w14:paraId="21C7F188" w14:textId="77777777"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E89B152" w14:textId="67FD87F1"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In 2017, we </w:t>
      </w:r>
      <w:r w:rsidRPr="00DA17C8">
        <w:rPr>
          <w:noProof/>
        </w:rPr>
        <w:t>initiated</w:t>
      </w:r>
      <w:r>
        <w:t xml:space="preserve"> a project for UN Vector Tile Toolkit within </w:t>
      </w:r>
      <w:proofErr w:type="spellStart"/>
      <w:r>
        <w:t>Sprial</w:t>
      </w:r>
      <w:proofErr w:type="spellEnd"/>
      <w:r>
        <w:t xml:space="preserve"> 4 of the UN Open GIS Initiative.</w:t>
      </w:r>
    </w:p>
    <w:p w14:paraId="53645222" w14:textId="77777777"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AAFB6CC" w14:textId="1F8013E5"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The purpose of the UN Vector Tile Toolkit is to enable all players to catch up with the vector tile </w:t>
      </w:r>
      <w:r w:rsidRPr="00DA17C8">
        <w:rPr>
          <w:noProof/>
        </w:rPr>
        <w:t>tech</w:t>
      </w:r>
      <w:r w:rsidR="00DA17C8">
        <w:rPr>
          <w:noProof/>
        </w:rPr>
        <w:t>n</w:t>
      </w:r>
      <w:r w:rsidRPr="00DA17C8">
        <w:rPr>
          <w:noProof/>
        </w:rPr>
        <w:t>ology</w:t>
      </w:r>
      <w:r>
        <w:t xml:space="preserve"> of dominant web map platforms.</w:t>
      </w:r>
    </w:p>
    <w:p w14:paraId="52047EC9" w14:textId="77777777"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180B439" w14:textId="77777777"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In implementing the Toolkit, we make maximal use of existing fast and stable open source software while develop and share some mission functions and integrations in an open source manner. </w:t>
      </w:r>
    </w:p>
    <w:p w14:paraId="118EA1F6" w14:textId="77777777"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87BF790" w14:textId="0AEF7620" w:rsidR="00CB2980"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We focus on public organizations as expected uses of the Toolkit</w:t>
      </w:r>
      <w:r w:rsidR="00CB2980">
        <w:t>.</w:t>
      </w:r>
    </w:p>
    <w:p w14:paraId="7EB749D7" w14:textId="77777777" w:rsidR="005723DE"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898ADF2" w14:textId="167112EB" w:rsidR="005723DE" w:rsidRDefault="00607A82">
      <w:pPr>
        <w:pStyle w:val="Heading1"/>
      </w:pPr>
      <w:r>
        <w:t>STRATEGY</w:t>
      </w:r>
    </w:p>
    <w:p w14:paraId="5E9637F3" w14:textId="1B7091A8" w:rsidR="00345481" w:rsidRDefault="00A52DE3" w:rsidP="003454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noProof/>
        </w:rPr>
        <w:t>The b</w:t>
      </w:r>
      <w:r w:rsidR="00345481" w:rsidRPr="00A52DE3">
        <w:rPr>
          <w:noProof/>
        </w:rPr>
        <w:t>ase</w:t>
      </w:r>
      <w:r w:rsidR="00345481">
        <w:t xml:space="preserve"> map is a most fundamental and </w:t>
      </w:r>
      <w:r w:rsidR="00345481" w:rsidRPr="00115C0B">
        <w:rPr>
          <w:noProof/>
        </w:rPr>
        <w:t>a biggest</w:t>
      </w:r>
      <w:r w:rsidR="00345481">
        <w:t xml:space="preserve"> data component with </w:t>
      </w:r>
      <w:r w:rsidR="00345481" w:rsidRPr="00115C0B">
        <w:rPr>
          <w:noProof/>
        </w:rPr>
        <w:t>a longest</w:t>
      </w:r>
      <w:r w:rsidR="00345481">
        <w:t xml:space="preserve"> lifespan. Therefore, </w:t>
      </w:r>
      <w:r w:rsidR="00115C0B">
        <w:t xml:space="preserve">the </w:t>
      </w:r>
      <w:r w:rsidR="00345481" w:rsidRPr="00115C0B">
        <w:rPr>
          <w:noProof/>
        </w:rPr>
        <w:t>stability</w:t>
      </w:r>
      <w:r w:rsidR="00345481">
        <w:t xml:space="preserve"> and sustainability of the toolkit is the most fundamental value. Another important value is the speed both in production and </w:t>
      </w:r>
      <w:r w:rsidR="00345481" w:rsidRPr="00696B59">
        <w:rPr>
          <w:noProof/>
        </w:rPr>
        <w:t>application</w:t>
      </w:r>
      <w:r w:rsidR="00345481">
        <w:t xml:space="preserve"> use. </w:t>
      </w:r>
    </w:p>
    <w:p w14:paraId="43ED6062" w14:textId="77777777" w:rsidR="00345481" w:rsidRDefault="00345481" w:rsidP="003454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418770F" w14:textId="1D2534A5" w:rsidR="000D726E" w:rsidRDefault="00345481" w:rsidP="003454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From this </w:t>
      </w:r>
      <w:r w:rsidRPr="00696B59">
        <w:rPr>
          <w:noProof/>
        </w:rPr>
        <w:t>viewpoint</w:t>
      </w:r>
      <w:r>
        <w:t xml:space="preserve">, we decided to use existing reliable open source software such as Tippecanoe, </w:t>
      </w:r>
      <w:proofErr w:type="spellStart"/>
      <w:r>
        <w:t>Maputnik</w:t>
      </w:r>
      <w:proofErr w:type="spellEnd"/>
      <w:r>
        <w:t xml:space="preserve">, </w:t>
      </w:r>
      <w:proofErr w:type="spellStart"/>
      <w:r>
        <w:t>MapboxGL</w:t>
      </w:r>
      <w:proofErr w:type="spellEnd"/>
      <w:r>
        <w:t>, Vector Tile optimizer</w:t>
      </w:r>
      <w:r w:rsidR="0098335B">
        <w:t>,</w:t>
      </w:r>
      <w:r>
        <w:t xml:space="preserve"> </w:t>
      </w:r>
      <w:r w:rsidRPr="0098335B">
        <w:rPr>
          <w:noProof/>
        </w:rPr>
        <w:t>and</w:t>
      </w:r>
      <w:r>
        <w:t xml:space="preserve"> Osmium Tool. We also decided to implement automated production and vector tile server in Node.js, a single JavaScript runtime platform. </w:t>
      </w:r>
      <w:r w:rsidR="0098335B">
        <w:rPr>
          <w:noProof/>
        </w:rPr>
        <w:t>Also</w:t>
      </w:r>
      <w:r>
        <w:t>, we decided to publish these Node.js scripts under open source licenses. This strategy led us to two major challenges as below.</w:t>
      </w:r>
    </w:p>
    <w:p w14:paraId="29340137" w14:textId="77777777" w:rsidR="00345481" w:rsidRDefault="00345481" w:rsidP="003454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99C4082" w14:textId="76F423E3" w:rsidR="005723DE" w:rsidRDefault="0043496D">
      <w:pPr>
        <w:pStyle w:val="Heading2"/>
      </w:pPr>
      <w:r w:rsidRPr="0043496D">
        <w:t>Software challenges</w:t>
      </w:r>
    </w:p>
    <w:p w14:paraId="7C8B69A6" w14:textId="5FB80EAB" w:rsidR="00ED2F2A" w:rsidRDefault="00ED2F2A" w:rsidP="00ED2F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We set four challenges to both </w:t>
      </w:r>
      <w:r w:rsidR="002D6167">
        <w:t xml:space="preserve">to </w:t>
      </w:r>
      <w:r w:rsidRPr="002D6167">
        <w:rPr>
          <w:noProof/>
        </w:rPr>
        <w:t>promote</w:t>
      </w:r>
      <w:r>
        <w:t xml:space="preserve"> producing and application of basemap vector tiles inside the UN and also sustain the project by meeting the requirements of various public organizations:</w:t>
      </w:r>
    </w:p>
    <w:p w14:paraId="0B60F8D9" w14:textId="77777777" w:rsidR="00ED2F2A" w:rsidRDefault="00ED2F2A" w:rsidP="00ED2F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23753E8" w14:textId="7ACB26C7" w:rsidR="00ED2F2A" w:rsidRDefault="00ED2F2A" w:rsidP="00182AF5">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Chars="0"/>
      </w:pPr>
      <w:r>
        <w:t xml:space="preserve">To keep software flexible so that the software can </w:t>
      </w:r>
      <w:r w:rsidRPr="00A223BD">
        <w:rPr>
          <w:noProof/>
        </w:rPr>
        <w:t>be applied</w:t>
      </w:r>
      <w:r>
        <w:t xml:space="preserve"> to various data sources.</w:t>
      </w:r>
    </w:p>
    <w:p w14:paraId="3F9AB22A" w14:textId="22C42257" w:rsidR="00ED2F2A" w:rsidRDefault="00ED2F2A" w:rsidP="00182AF5">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Chars="0"/>
      </w:pPr>
      <w:r>
        <w:t>To update global basemap vector tiles continuously and automatically.</w:t>
      </w:r>
    </w:p>
    <w:p w14:paraId="2CB1C8A8" w14:textId="737AF67E" w:rsidR="00ED2F2A" w:rsidRDefault="00ED2F2A" w:rsidP="00182AF5">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Chars="0"/>
      </w:pPr>
      <w:r>
        <w:t xml:space="preserve">To host vector tiles in a way </w:t>
      </w:r>
      <w:r w:rsidR="00264435">
        <w:t xml:space="preserve">where </w:t>
      </w:r>
      <w:r w:rsidR="00A223BD">
        <w:rPr>
          <w:noProof/>
        </w:rPr>
        <w:t>mobile field</w:t>
      </w:r>
      <w:r>
        <w:t xml:space="preserve"> applications can use them.</w:t>
      </w:r>
    </w:p>
    <w:p w14:paraId="3B6B8EE0" w14:textId="508BA318" w:rsidR="00ED2F2A" w:rsidRDefault="00ED2F2A" w:rsidP="00182AF5">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Chars="0"/>
      </w:pPr>
      <w:r>
        <w:t xml:space="preserve">To interoperate with existing enterprise geospatial frameworks by a single vector </w:t>
      </w:r>
      <w:proofErr w:type="spellStart"/>
      <w:r>
        <w:t>tileset</w:t>
      </w:r>
      <w:proofErr w:type="spellEnd"/>
      <w:r>
        <w:t>.</w:t>
      </w:r>
    </w:p>
    <w:p w14:paraId="285509E8" w14:textId="77777777" w:rsidR="00ED2F2A" w:rsidRDefault="00ED2F2A" w:rsidP="00ED2F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8A15986" w14:textId="4969EE10" w:rsidR="005723DE" w:rsidRDefault="00ED2F2A" w:rsidP="00ED2F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Public organizations do not necessarily have enough resources for information technology infrastructure and expertise. </w:t>
      </w:r>
      <w:r w:rsidR="00A0527C">
        <w:rPr>
          <w:noProof/>
        </w:rPr>
        <w:t>Also</w:t>
      </w:r>
      <w:r w:rsidR="00182AF5">
        <w:t>,</w:t>
      </w:r>
      <w:r>
        <w:t xml:space="preserve"> this project does not have plenty of resources for information technology infrastructure and expertise. Therefore, we reduce the use of middleware as possible to </w:t>
      </w:r>
      <w:r w:rsidRPr="00A0527C">
        <w:rPr>
          <w:noProof/>
        </w:rPr>
        <w:t>mi</w:t>
      </w:r>
      <w:r w:rsidR="00A0527C">
        <w:rPr>
          <w:noProof/>
        </w:rPr>
        <w:t>n</w:t>
      </w:r>
      <w:r w:rsidRPr="00A0527C">
        <w:rPr>
          <w:noProof/>
        </w:rPr>
        <w:t>imize</w:t>
      </w:r>
      <w:r>
        <w:t xml:space="preserve"> the running and maintenance cost. </w:t>
      </w:r>
      <w:r w:rsidR="000E71DB">
        <w:rPr>
          <w:noProof/>
        </w:rPr>
        <w:t>Also</w:t>
      </w:r>
      <w:r>
        <w:t>, for flexibility and cost reduction, we eliminate packaging efforts and decided to expose internal modules transparently.</w:t>
      </w:r>
    </w:p>
    <w:p w14:paraId="30F4101F" w14:textId="77777777" w:rsidR="0000784F" w:rsidRDefault="000078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E1B2FB5" w14:textId="33E0B524" w:rsidR="005723DE" w:rsidRDefault="006D5D21">
      <w:pPr>
        <w:pStyle w:val="Heading2"/>
      </w:pPr>
      <w:r w:rsidRPr="006D5D21">
        <w:lastRenderedPageBreak/>
        <w:t>Community challenges</w:t>
      </w:r>
    </w:p>
    <w:p w14:paraId="598A5921" w14:textId="77777777" w:rsidR="006D5D21" w:rsidRDefault="006D5D21" w:rsidP="006D5D21">
      <w:r>
        <w:t xml:space="preserve">As a cost-neutral project started inside public organizations, sustainment of the project was a challenge. </w:t>
      </w:r>
    </w:p>
    <w:p w14:paraId="2B8A3E0D" w14:textId="77777777" w:rsidR="006D5D21" w:rsidRDefault="006D5D21" w:rsidP="006D5D21"/>
    <w:p w14:paraId="1402004F" w14:textId="34D8ABF9" w:rsidR="005723DE" w:rsidRDefault="006D5D21" w:rsidP="006D5D21">
      <w:r>
        <w:t xml:space="preserve">We needed to continue to learn open source culture and needed to join </w:t>
      </w:r>
      <w:r w:rsidR="00010253">
        <w:t xml:space="preserve">the </w:t>
      </w:r>
      <w:r w:rsidRPr="00010253">
        <w:rPr>
          <w:noProof/>
        </w:rPr>
        <w:t>open</w:t>
      </w:r>
      <w:r>
        <w:t xml:space="preserve"> source geospatial software community for the sustainment of the project.</w:t>
      </w:r>
    </w:p>
    <w:p w14:paraId="4C55FF13" w14:textId="1A274961" w:rsidR="00130C03" w:rsidRDefault="00130C03" w:rsidP="006D5D21"/>
    <w:p w14:paraId="4EAAEE64" w14:textId="048B8C60" w:rsidR="00130C03" w:rsidRDefault="00406344" w:rsidP="00130C03">
      <w:pPr>
        <w:pStyle w:val="Heading1"/>
      </w:pPr>
      <w:r>
        <w:t>DESIGN</w:t>
      </w:r>
    </w:p>
    <w:p w14:paraId="477C7BEB" w14:textId="57D7E902" w:rsidR="00406344" w:rsidRDefault="00013B30" w:rsidP="00406344">
      <w:pPr>
        <w:pStyle w:val="Heading2"/>
      </w:pPr>
      <w:r w:rsidRPr="00013B30">
        <w:t>Identification of tasks</w:t>
      </w:r>
    </w:p>
    <w:p w14:paraId="782DC932" w14:textId="4F62CE56" w:rsidR="00013B30" w:rsidRDefault="00013B30" w:rsidP="00013B30">
      <w:r>
        <w:t>We have identified four major tasks for the toolkit in Figure 1</w:t>
      </w:r>
      <w:r w:rsidR="00542F0A">
        <w:t xml:space="preserve"> and the list below</w:t>
      </w:r>
      <w:r>
        <w:t>.</w:t>
      </w:r>
    </w:p>
    <w:p w14:paraId="7036E108" w14:textId="77777777" w:rsidR="00130C03" w:rsidRPr="00542F0A" w:rsidRDefault="00130C03" w:rsidP="006D5D21"/>
    <w:p w14:paraId="1BEEA9C3" w14:textId="5CC67AE8" w:rsidR="005723DE" w:rsidRDefault="00F00B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noProof/>
        </w:rPr>
        <w:drawing>
          <wp:inline distT="0" distB="0" distL="0" distR="0" wp14:anchorId="4565FDAF" wp14:editId="19FE278E">
            <wp:extent cx="2952115" cy="2613025"/>
            <wp:effectExtent l="0" t="0" r="0" b="3175"/>
            <wp:docPr id="3" name="図 3" descr="スクリーンショッ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スクリーンショット 2019-05-14 4.38.2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2115" cy="2613025"/>
                    </a:xfrm>
                    <a:prstGeom prst="rect">
                      <a:avLst/>
                    </a:prstGeom>
                  </pic:spPr>
                </pic:pic>
              </a:graphicData>
            </a:graphic>
          </wp:inline>
        </w:drawing>
      </w:r>
    </w:p>
    <w:p w14:paraId="2DF3567D" w14:textId="261E310C" w:rsidR="00A96EAF" w:rsidRDefault="005723DE" w:rsidP="00EB7537">
      <w:pPr>
        <w:pStyle w:val="FigTablecaptionwithoneline"/>
      </w:pPr>
      <w:r>
        <w:t xml:space="preserve">Figure 1. </w:t>
      </w:r>
      <w:r w:rsidR="000B3B62" w:rsidRPr="000B3B62">
        <w:t>Tasks cover</w:t>
      </w:r>
      <w:r w:rsidR="000B3B62">
        <w:t>e</w:t>
      </w:r>
      <w:r w:rsidR="000B3B62" w:rsidRPr="000B3B62">
        <w:t>d by the UN Vector Tile Toolkit</w:t>
      </w:r>
    </w:p>
    <w:p w14:paraId="6F4C67A8" w14:textId="77777777" w:rsidR="00542F0A" w:rsidRDefault="00542F0A" w:rsidP="00EB7537">
      <w:pPr>
        <w:pStyle w:val="FigTablecaptionwithoneline"/>
      </w:pPr>
    </w:p>
    <w:p w14:paraId="1FDD2F74" w14:textId="7E52D045" w:rsidR="00542F0A" w:rsidRDefault="00010253" w:rsidP="00542F0A">
      <w:pPr>
        <w:pStyle w:val="ListParagraph"/>
        <w:numPr>
          <w:ilvl w:val="0"/>
          <w:numId w:val="9"/>
        </w:numPr>
        <w:ind w:leftChars="0"/>
      </w:pPr>
      <w:r>
        <w:rPr>
          <w:noProof/>
        </w:rPr>
        <w:t>T</w:t>
      </w:r>
      <w:r w:rsidR="00542F0A" w:rsidRPr="00010253">
        <w:rPr>
          <w:noProof/>
        </w:rPr>
        <w:t>o</w:t>
      </w:r>
      <w:r w:rsidR="00542F0A">
        <w:t xml:space="preserve"> produce vector tiles from source data, in such form as </w:t>
      </w:r>
      <w:proofErr w:type="spellStart"/>
      <w:r w:rsidR="00542F0A">
        <w:t>PostGIS</w:t>
      </w:r>
      <w:proofErr w:type="spellEnd"/>
      <w:r w:rsidR="00542F0A">
        <w:t xml:space="preserve"> database, Shapefile, or O</w:t>
      </w:r>
      <w:r w:rsidR="00F67E6B">
        <w:t>pen</w:t>
      </w:r>
      <w:r w:rsidR="00542F0A">
        <w:t>S</w:t>
      </w:r>
      <w:r w:rsidR="00F67E6B">
        <w:t>treet</w:t>
      </w:r>
      <w:r w:rsidR="00542F0A">
        <w:t>M</w:t>
      </w:r>
      <w:r w:rsidR="00F67E6B">
        <w:t>ap</w:t>
      </w:r>
      <w:r w:rsidR="00542F0A">
        <w:t xml:space="preserve"> PBF, using Tippecanoe (Mapbox, 2014).</w:t>
      </w:r>
    </w:p>
    <w:p w14:paraId="0372325C" w14:textId="4EF1F2DD" w:rsidR="00542F0A" w:rsidRDefault="00010253" w:rsidP="00542F0A">
      <w:pPr>
        <w:pStyle w:val="ListParagraph"/>
        <w:numPr>
          <w:ilvl w:val="0"/>
          <w:numId w:val="9"/>
        </w:numPr>
        <w:ind w:leftChars="0"/>
      </w:pPr>
      <w:r>
        <w:rPr>
          <w:noProof/>
        </w:rPr>
        <w:t>T</w:t>
      </w:r>
      <w:r w:rsidR="00542F0A" w:rsidRPr="00010253">
        <w:rPr>
          <w:noProof/>
        </w:rPr>
        <w:t>o</w:t>
      </w:r>
      <w:r w:rsidR="00542F0A">
        <w:t xml:space="preserve"> host produced vector tiles using Express (</w:t>
      </w:r>
      <w:proofErr w:type="spellStart"/>
      <w:r w:rsidR="00542F0A">
        <w:t>Holowaychuk</w:t>
      </w:r>
      <w:proofErr w:type="spellEnd"/>
      <w:r w:rsidR="00542F0A">
        <w:t xml:space="preserve"> et al., 2009), a web framework for Node.js so that we can exploit existing geospatial libraries in JavaScript.</w:t>
      </w:r>
    </w:p>
    <w:p w14:paraId="4F02B642" w14:textId="3797DE6B" w:rsidR="00542F0A" w:rsidRDefault="00010253" w:rsidP="00542F0A">
      <w:pPr>
        <w:pStyle w:val="ListParagraph"/>
        <w:numPr>
          <w:ilvl w:val="0"/>
          <w:numId w:val="9"/>
        </w:numPr>
        <w:ind w:leftChars="0"/>
      </w:pPr>
      <w:r>
        <w:rPr>
          <w:noProof/>
        </w:rPr>
        <w:t>T</w:t>
      </w:r>
      <w:r w:rsidR="00542F0A" w:rsidRPr="00010253">
        <w:rPr>
          <w:noProof/>
        </w:rPr>
        <w:t>o</w:t>
      </w:r>
      <w:r w:rsidR="00542F0A">
        <w:t xml:space="preserve"> style vector tiles in </w:t>
      </w:r>
      <w:proofErr w:type="spellStart"/>
      <w:r w:rsidR="00542F0A">
        <w:t>Mapbox</w:t>
      </w:r>
      <w:proofErr w:type="spellEnd"/>
      <w:r w:rsidR="00542F0A">
        <w:t xml:space="preserve"> Style using </w:t>
      </w:r>
      <w:proofErr w:type="spellStart"/>
      <w:r w:rsidR="00542F0A">
        <w:t>Maputnik</w:t>
      </w:r>
      <w:proofErr w:type="spellEnd"/>
      <w:r w:rsidR="00542F0A">
        <w:t xml:space="preserve"> (Martinelli, 2015).</w:t>
      </w:r>
    </w:p>
    <w:p w14:paraId="3616DCB7" w14:textId="4C60ACD5" w:rsidR="00542F0A" w:rsidRDefault="00010253" w:rsidP="00542F0A">
      <w:pPr>
        <w:pStyle w:val="ListParagraph"/>
        <w:numPr>
          <w:ilvl w:val="0"/>
          <w:numId w:val="9"/>
        </w:numPr>
        <w:ind w:leftChars="0"/>
      </w:pPr>
      <w:r>
        <w:rPr>
          <w:noProof/>
        </w:rPr>
        <w:t>T</w:t>
      </w:r>
      <w:r w:rsidR="00542F0A" w:rsidRPr="00010253">
        <w:rPr>
          <w:noProof/>
        </w:rPr>
        <w:t>o</w:t>
      </w:r>
      <w:r w:rsidR="00542F0A">
        <w:t xml:space="preserve"> optimize the size of vector tiles by actively updating vector tile schema with assistance from Vector Tile optimizer (Besora Vilardaga, 2018). </w:t>
      </w:r>
    </w:p>
    <w:p w14:paraId="6B49B92C" w14:textId="435A338C" w:rsidR="005B1C89" w:rsidRDefault="005B1C89" w:rsidP="00EB7537">
      <w:pPr>
        <w:pStyle w:val="FigTablecaptionwithoneline"/>
      </w:pPr>
    </w:p>
    <w:p w14:paraId="02E12E03" w14:textId="19B7CD80" w:rsidR="00167208" w:rsidRDefault="00167208" w:rsidP="00167208">
      <w:pPr>
        <w:pStyle w:val="Heading2"/>
      </w:pPr>
      <w:r w:rsidRPr="00167208">
        <w:t>Implementation strategy</w:t>
      </w:r>
    </w:p>
    <w:p w14:paraId="13AEE6C2" w14:textId="14119E31" w:rsidR="00167208" w:rsidRDefault="00167208" w:rsidP="00167208">
      <w:r>
        <w:t>We have identified four major tasks for the toolkit in Figure 1 and the list below.</w:t>
      </w:r>
    </w:p>
    <w:p w14:paraId="02EE763A" w14:textId="77777777" w:rsidR="00FE5AD8" w:rsidRDefault="00FE5AD8" w:rsidP="00167208"/>
    <w:p w14:paraId="65F5718A" w14:textId="226D8C9E" w:rsidR="00FE5AD8" w:rsidRDefault="00FE5AD8" w:rsidP="007E0A7B">
      <w:pPr>
        <w:pStyle w:val="Heading3"/>
      </w:pPr>
      <w:r w:rsidRPr="00FE5AD8">
        <w:rPr>
          <w:b/>
        </w:rPr>
        <w:t>Stream-oriented Module-based Production</w:t>
      </w:r>
      <w:r w:rsidRPr="00F5671F">
        <w:rPr>
          <w:b/>
        </w:rPr>
        <w:t>:</w:t>
      </w:r>
      <w:r w:rsidRPr="00F5671F">
        <w:t xml:space="preserve"> </w:t>
      </w:r>
      <w:r w:rsidR="007E0A7B">
        <w:t xml:space="preserve">Considering the size of global basemap data which is currently in the order of 100GB, we thought it was critical to reduce the footprint of the data </w:t>
      </w:r>
      <w:proofErr w:type="gramStart"/>
      <w:r w:rsidR="007E0A7B">
        <w:t>and also</w:t>
      </w:r>
      <w:proofErr w:type="gramEnd"/>
      <w:r w:rsidR="007E0A7B">
        <w:t xml:space="preserve"> divide the tasks to easily manageable parallel modules. In this view, we decided to use </w:t>
      </w:r>
      <w:proofErr w:type="spellStart"/>
      <w:r w:rsidR="007E0A7B">
        <w:t>GeoJSON</w:t>
      </w:r>
      <w:proofErr w:type="spellEnd"/>
      <w:r w:rsidR="007E0A7B">
        <w:t xml:space="preserve"> Text Sequences (Gillies, 2017) for processing geospatial data and interfacing between software components for vector tile production. We also decided to divide the globe into z=6 modules so that each vector tile package takes up to several gigabytes. Here a z=6 module means an extent that covers the area of a single tile of zoom level 6 of a </w:t>
      </w:r>
      <w:proofErr w:type="spellStart"/>
      <w:r w:rsidR="007E0A7B">
        <w:t>slippy</w:t>
      </w:r>
      <w:proofErr w:type="spellEnd"/>
      <w:r w:rsidR="007E0A7B">
        <w:t xml:space="preserve"> map </w:t>
      </w:r>
      <w:r w:rsidR="007E0A7B" w:rsidRPr="00010253">
        <w:rPr>
          <w:noProof/>
        </w:rPr>
        <w:t>tilename</w:t>
      </w:r>
      <w:r w:rsidR="007E0A7B">
        <w:t xml:space="preserve"> (OpenStreetMap Wiki contributors, 2019). </w:t>
      </w:r>
      <w:r w:rsidR="007E0A7B" w:rsidRPr="00A34681">
        <w:rPr>
          <w:noProof/>
        </w:rPr>
        <w:t>This</w:t>
      </w:r>
      <w:r w:rsidR="007E0A7B">
        <w:t xml:space="preserve"> </w:t>
      </w:r>
      <w:r w:rsidR="009051BF">
        <w:t xml:space="preserve">modularization </w:t>
      </w:r>
      <w:r w:rsidR="007E0A7B">
        <w:t xml:space="preserve">also </w:t>
      </w:r>
      <w:r w:rsidR="00A34681">
        <w:t xml:space="preserve">raises the opportunity for </w:t>
      </w:r>
      <w:r w:rsidR="009051BF">
        <w:t xml:space="preserve">the </w:t>
      </w:r>
      <w:r w:rsidR="007E0A7B" w:rsidRPr="009051BF">
        <w:rPr>
          <w:noProof/>
        </w:rPr>
        <w:t>parallel</w:t>
      </w:r>
      <w:r w:rsidR="007E0A7B">
        <w:t xml:space="preserve"> production of modules when we have enough computing resources. </w:t>
      </w:r>
    </w:p>
    <w:p w14:paraId="76785EFE" w14:textId="77777777" w:rsidR="00167208" w:rsidRPr="00FE5AD8" w:rsidRDefault="00167208" w:rsidP="00EB7537">
      <w:pPr>
        <w:pStyle w:val="FigTablecaptionwithoneline"/>
      </w:pPr>
    </w:p>
    <w:p w14:paraId="0651BCEE" w14:textId="577AE358" w:rsidR="005723DE" w:rsidRDefault="00D86A8A" w:rsidP="0094474F">
      <w:pPr>
        <w:pStyle w:val="Heading3"/>
      </w:pPr>
      <w:r w:rsidRPr="00D86A8A">
        <w:rPr>
          <w:b/>
        </w:rPr>
        <w:t>On-the-fly Vector Tile Schema Modification</w:t>
      </w:r>
      <w:r w:rsidR="005723DE">
        <w:t xml:space="preserve">: </w:t>
      </w:r>
      <w:r w:rsidR="0094474F">
        <w:t xml:space="preserve">It was critically important for the project to encapsulate and separate dataset-specific </w:t>
      </w:r>
      <w:r w:rsidR="0094474F" w:rsidRPr="00A34681">
        <w:rPr>
          <w:noProof/>
        </w:rPr>
        <w:t>details</w:t>
      </w:r>
      <w:r w:rsidR="0094474F">
        <w:t xml:space="preserve"> so that we can maximize the reusability of the code in addition to enforcing proper geospatial information management of secured UN Mission critical data. For that </w:t>
      </w:r>
      <w:r w:rsidR="0094474F" w:rsidRPr="00A0161D">
        <w:rPr>
          <w:noProof/>
        </w:rPr>
        <w:t>purpose</w:t>
      </w:r>
      <w:r w:rsidR="00A0161D">
        <w:rPr>
          <w:noProof/>
        </w:rPr>
        <w:t>,</w:t>
      </w:r>
      <w:r w:rsidR="0094474F">
        <w:t xml:space="preserve"> we devised a </w:t>
      </w:r>
      <w:proofErr w:type="gramStart"/>
      <w:r w:rsidR="0094474F">
        <w:t>simple</w:t>
      </w:r>
      <w:proofErr w:type="gramEnd"/>
      <w:r w:rsidR="0094474F">
        <w:t xml:space="preserve"> yet programmable interface called modify(f) to modify the vector tile schema on the fly. The data-specific codes </w:t>
      </w:r>
      <w:r w:rsidR="0094474F" w:rsidRPr="00A0161D">
        <w:rPr>
          <w:noProof/>
        </w:rPr>
        <w:t>are written</w:t>
      </w:r>
      <w:r w:rsidR="0094474F">
        <w:t xml:space="preserve"> in a JavaScript function named modify(f) that takes a </w:t>
      </w:r>
      <w:proofErr w:type="spellStart"/>
      <w:r w:rsidR="0094474F">
        <w:t>GeoJSON</w:t>
      </w:r>
      <w:proofErr w:type="spellEnd"/>
      <w:r w:rsidR="0094474F">
        <w:t xml:space="preserve"> Feature</w:t>
      </w:r>
      <w:r w:rsidR="00E748C5">
        <w:t>,</w:t>
      </w:r>
      <w:r w:rsidR="0094474F">
        <w:t xml:space="preserve"> </w:t>
      </w:r>
      <w:r w:rsidR="0094474F" w:rsidRPr="00E748C5">
        <w:rPr>
          <w:noProof/>
        </w:rPr>
        <w:t>and</w:t>
      </w:r>
      <w:r w:rsidR="0094474F">
        <w:t xml:space="preserve"> that returns a </w:t>
      </w:r>
      <w:proofErr w:type="spellStart"/>
      <w:r w:rsidR="0094474F">
        <w:t>GeoJSON</w:t>
      </w:r>
      <w:proofErr w:type="spellEnd"/>
      <w:r w:rsidR="0094474F">
        <w:t xml:space="preserve"> Feature. In this function, a vector tile designer can modify all three properties</w:t>
      </w:r>
      <w:r w:rsidR="00E748C5">
        <w:t>,</w:t>
      </w:r>
      <w:r w:rsidR="0094474F">
        <w:t xml:space="preserve"> </w:t>
      </w:r>
      <w:r w:rsidR="0094474F" w:rsidRPr="00E748C5">
        <w:rPr>
          <w:noProof/>
        </w:rPr>
        <w:t>i.e.</w:t>
      </w:r>
      <w:r w:rsidR="0094474F">
        <w:t xml:space="preserve"> geometric properties, thematic properties, and </w:t>
      </w:r>
      <w:r w:rsidR="00E748C5">
        <w:rPr>
          <w:noProof/>
        </w:rPr>
        <w:t>T</w:t>
      </w:r>
      <w:r w:rsidR="0094474F" w:rsidRPr="00E748C5">
        <w:rPr>
          <w:noProof/>
        </w:rPr>
        <w:t>ippecanoe</w:t>
      </w:r>
      <w:r w:rsidR="0094474F">
        <w:t xml:space="preserve"> properties which </w:t>
      </w:r>
      <w:r w:rsidR="0094474F" w:rsidRPr="00E748C5">
        <w:rPr>
          <w:noProof/>
        </w:rPr>
        <w:t>feed</w:t>
      </w:r>
      <w:r w:rsidR="0094474F">
        <w:t xml:space="preserve"> such as the layer name, minimum zoom, and maximum zoom. When </w:t>
      </w:r>
      <w:r w:rsidR="000F034D">
        <w:t>we need to drop</w:t>
      </w:r>
      <w:r w:rsidR="0094474F">
        <w:t xml:space="preserve"> </w:t>
      </w:r>
      <w:r w:rsidR="000F034D">
        <w:t xml:space="preserve">a specific given </w:t>
      </w:r>
      <w:r w:rsidR="0094474F">
        <w:t xml:space="preserve">feature, the modify(f) function shall return null. In the vector tile production code, modify(f) is called after a feature is imported from the data source and before the feature is piped to Tippecanoe. By this on-the-fly </w:t>
      </w:r>
      <w:r w:rsidR="00952189" w:rsidRPr="00952189">
        <w:rPr>
          <w:noProof/>
        </w:rPr>
        <w:t xml:space="preserve">modification </w:t>
      </w:r>
      <w:r w:rsidR="00952189">
        <w:rPr>
          <w:noProof/>
        </w:rPr>
        <w:t xml:space="preserve">method for </w:t>
      </w:r>
      <w:r w:rsidR="0094474F" w:rsidRPr="00952189">
        <w:rPr>
          <w:noProof/>
        </w:rPr>
        <w:t>vector tile schema</w:t>
      </w:r>
      <w:r w:rsidR="0094474F">
        <w:t xml:space="preserve">, we could dramatically reduce disk access while keeping the memory usage small. </w:t>
      </w:r>
      <w:r w:rsidR="006E75F5">
        <w:t xml:space="preserve"> </w:t>
      </w:r>
    </w:p>
    <w:p w14:paraId="08C9B854" w14:textId="1801D65E" w:rsidR="005723DE"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00D29CA" w14:textId="76417CBA" w:rsidR="00E14482" w:rsidRDefault="00965653" w:rsidP="00965653">
      <w:pPr>
        <w:pStyle w:val="Heading3"/>
      </w:pPr>
      <w:r w:rsidRPr="00965653">
        <w:rPr>
          <w:b/>
        </w:rPr>
        <w:t>Module-wise Hosting</w:t>
      </w:r>
      <w:r w:rsidR="00E14482">
        <w:t xml:space="preserve">: </w:t>
      </w:r>
      <w:r>
        <w:t xml:space="preserve">Static vector tile hosting from </w:t>
      </w:r>
      <w:proofErr w:type="spellStart"/>
      <w:r>
        <w:t>MBTiles</w:t>
      </w:r>
      <w:proofErr w:type="spellEnd"/>
      <w:r>
        <w:t xml:space="preserve"> (Fischer et al., 2011) is a great way for hosting vector tiles fast. However, merging </w:t>
      </w:r>
      <w:proofErr w:type="spellStart"/>
      <w:r>
        <w:t>MBTiles</w:t>
      </w:r>
      <w:proofErr w:type="spellEnd"/>
      <w:r>
        <w:t xml:space="preserve"> databases takes </w:t>
      </w:r>
      <w:r w:rsidR="00F308AE" w:rsidRPr="00F308AE">
        <w:rPr>
          <w:noProof/>
        </w:rPr>
        <w:t xml:space="preserve">a </w:t>
      </w:r>
      <w:r w:rsidRPr="00F308AE">
        <w:rPr>
          <w:noProof/>
        </w:rPr>
        <w:t>significant</w:t>
      </w:r>
      <w:r>
        <w:t xml:space="preserve"> amount of time and also reduces modularity of the vector tile product. In this view, we decided to host vector tiles from separate </w:t>
      </w:r>
      <w:proofErr w:type="spellStart"/>
      <w:r>
        <w:t>MBTiles</w:t>
      </w:r>
      <w:proofErr w:type="spellEnd"/>
      <w:r>
        <w:t xml:space="preserve"> databases for each z=6 modules.</w:t>
      </w:r>
      <w:r w:rsidR="00E14482">
        <w:t xml:space="preserve"> </w:t>
      </w:r>
    </w:p>
    <w:p w14:paraId="1989A1B4" w14:textId="48097735" w:rsidR="00E14482" w:rsidRDefault="00E144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AC229A5" w14:textId="4B1E18F9" w:rsidR="00965653" w:rsidRDefault="004E54DD" w:rsidP="00FB6120">
      <w:pPr>
        <w:pStyle w:val="Heading3"/>
      </w:pPr>
      <w:r w:rsidRPr="004E54DD">
        <w:rPr>
          <w:b/>
        </w:rPr>
        <w:t>Real-time Server-side Image Tile Rendering</w:t>
      </w:r>
      <w:r w:rsidR="00965653">
        <w:t xml:space="preserve">: </w:t>
      </w:r>
      <w:r>
        <w:t>Existing enterprise geospatial application frameworks are large-scale and therefore complex. As a result</w:t>
      </w:r>
      <w:r w:rsidR="00FB6120">
        <w:t>,</w:t>
      </w:r>
      <w:r>
        <w:t xml:space="preserve"> the front-end web map libraries used in such frameworks are not state-of-the-art. Sometimes the front-end libraries used are aged two to three years older than the newest one. In such case, direct use of vector tiles in the browser applications makes the application rather slow. In the history of web mapping, </w:t>
      </w:r>
      <w:r w:rsidRPr="00954CCF">
        <w:rPr>
          <w:noProof/>
        </w:rPr>
        <w:t>similar</w:t>
      </w:r>
      <w:r>
        <w:t xml:space="preserve"> case</w:t>
      </w:r>
      <w:r w:rsidR="00954CCF">
        <w:t>s</w:t>
      </w:r>
      <w:r>
        <w:t xml:space="preserve"> w</w:t>
      </w:r>
      <w:r w:rsidR="00954CCF">
        <w:t>ere</w:t>
      </w:r>
      <w:r>
        <w:t xml:space="preserve"> there when the browser-side vector graphic rendering is in general weak. The was a generation of web maps called "2.75 generation" (</w:t>
      </w:r>
      <w:proofErr w:type="spellStart"/>
      <w:r>
        <w:t>MacWright</w:t>
      </w:r>
      <w:proofErr w:type="spellEnd"/>
      <w:r>
        <w:t xml:space="preserve">, 2015) where tiles </w:t>
      </w:r>
      <w:r w:rsidRPr="00954CCF">
        <w:rPr>
          <w:noProof/>
        </w:rPr>
        <w:t xml:space="preserve">are </w:t>
      </w:r>
      <w:r w:rsidR="00353013">
        <w:rPr>
          <w:noProof/>
        </w:rPr>
        <w:t>stored</w:t>
      </w:r>
      <w:r>
        <w:t xml:space="preserve"> </w:t>
      </w:r>
      <w:r w:rsidR="00353013">
        <w:t>as</w:t>
      </w:r>
      <w:r>
        <w:t xml:space="preserve"> </w:t>
      </w:r>
      <w:r w:rsidRPr="00353013">
        <w:rPr>
          <w:noProof/>
        </w:rPr>
        <w:t>vector</w:t>
      </w:r>
      <w:r w:rsidR="00353013" w:rsidRPr="00353013">
        <w:rPr>
          <w:noProof/>
        </w:rPr>
        <w:t xml:space="preserve"> tiles</w:t>
      </w:r>
      <w:r>
        <w:t>, but sent to the client after rendering to the image tiles.</w:t>
      </w:r>
      <w:r w:rsidR="00FB6120">
        <w:t xml:space="preserve"> </w:t>
      </w:r>
      <w:r>
        <w:t>We implemented real-time server-side image tile rendering using Mapbox GL Native for this 2.75 generation solution where necessary.</w:t>
      </w:r>
      <w:r w:rsidR="00965653">
        <w:t xml:space="preserve"> </w:t>
      </w:r>
    </w:p>
    <w:p w14:paraId="2E2EF6E3" w14:textId="77689553" w:rsidR="00965653" w:rsidRDefault="009656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CA2FB64" w14:textId="3E4ADC6E" w:rsidR="003F42E7" w:rsidRDefault="003F42E7" w:rsidP="003F42E7">
      <w:pPr>
        <w:pStyle w:val="Heading1"/>
      </w:pPr>
      <w:r>
        <w:t>Development</w:t>
      </w:r>
    </w:p>
    <w:p w14:paraId="288A41DA" w14:textId="1444E98D" w:rsidR="0072347F" w:rsidRDefault="0072347F" w:rsidP="0072347F">
      <w:pPr>
        <w:pStyle w:val="Heading2"/>
      </w:pPr>
      <w:r>
        <w:t>Production</w:t>
      </w:r>
    </w:p>
    <w:p w14:paraId="6C0A6924" w14:textId="77777777" w:rsidR="00B043EF" w:rsidRDefault="00B043EF" w:rsidP="00B043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We have developed several variations of vector tile production software depending on different data source. Our main focus remained in producing basemap vector tiles to be used internally inside the UN. In this primal use case, we make use of data from </w:t>
      </w:r>
      <w:r>
        <w:lastRenderedPageBreak/>
        <w:t>OpenStreetMap, Natural Earth, SRTM, GLC30, and UN internal geospatial data which includes data from UN Missions.</w:t>
      </w:r>
    </w:p>
    <w:p w14:paraId="66707D8A" w14:textId="77777777" w:rsidR="00B043EF" w:rsidRDefault="00B043EF" w:rsidP="00B043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48D13E4" w14:textId="0ABFF586" w:rsidR="00B043EF" w:rsidRDefault="00B043EF" w:rsidP="00B043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In this primal use case, the enterprise architecture is organized to centralize all the data into </w:t>
      </w:r>
      <w:r w:rsidR="00353013">
        <w:t xml:space="preserve">a </w:t>
      </w:r>
      <w:r w:rsidRPr="00353013">
        <w:rPr>
          <w:noProof/>
        </w:rPr>
        <w:t>PostGIS</w:t>
      </w:r>
      <w:r>
        <w:t xml:space="preserve"> database. Therefore, we implemented data import from </w:t>
      </w:r>
      <w:proofErr w:type="spellStart"/>
      <w:r>
        <w:t>PostGIS</w:t>
      </w:r>
      <w:proofErr w:type="spellEnd"/>
      <w:r>
        <w:t xml:space="preserve"> using node-pg. </w:t>
      </w:r>
      <w:r w:rsidR="00353013">
        <w:rPr>
          <w:noProof/>
        </w:rPr>
        <w:t>Also</w:t>
      </w:r>
      <w:r>
        <w:t>, for benchmarking and testing purpose, we implemented data import from Shapefile using node-shapefile and ogr2ogr. We also implemented data import from O</w:t>
      </w:r>
      <w:r w:rsidR="00F67E6B">
        <w:t>pen</w:t>
      </w:r>
      <w:r>
        <w:t>S</w:t>
      </w:r>
      <w:r w:rsidR="00F67E6B">
        <w:t>treet</w:t>
      </w:r>
      <w:r>
        <w:t>M</w:t>
      </w:r>
      <w:r w:rsidR="00F67E6B">
        <w:t>ap</w:t>
      </w:r>
      <w:r>
        <w:t xml:space="preserve"> PBF using osmium-tool. </w:t>
      </w:r>
    </w:p>
    <w:p w14:paraId="3340D5DD" w14:textId="77777777" w:rsidR="00B043EF" w:rsidRDefault="00B043EF" w:rsidP="00B043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8B5E74D" w14:textId="511B1411" w:rsidR="00117D73" w:rsidRDefault="00B043EF" w:rsidP="00382C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For benchmarking and reference </w:t>
      </w:r>
      <w:r w:rsidRPr="00D56CB1">
        <w:rPr>
          <w:noProof/>
        </w:rPr>
        <w:t>p</w:t>
      </w:r>
      <w:r w:rsidR="00D56CB1">
        <w:rPr>
          <w:noProof/>
        </w:rPr>
        <w:t>urposes</w:t>
      </w:r>
      <w:r>
        <w:t xml:space="preserve">, we released vector tile production software from </w:t>
      </w:r>
      <w:proofErr w:type="spellStart"/>
      <w:r>
        <w:t>planet.osm.</w:t>
      </w:r>
      <w:r w:rsidRPr="00D56CB1">
        <w:rPr>
          <w:noProof/>
        </w:rPr>
        <w:t>pbf</w:t>
      </w:r>
      <w:proofErr w:type="spellEnd"/>
      <w:r>
        <w:t xml:space="preserve"> at github.com/un-vector-tile-toolkit/produce-320. With this </w:t>
      </w:r>
      <w:r w:rsidRPr="009557ED">
        <w:rPr>
          <w:noProof/>
        </w:rPr>
        <w:t>software</w:t>
      </w:r>
      <w:r w:rsidR="009557ED">
        <w:rPr>
          <w:noProof/>
        </w:rPr>
        <w:t>,</w:t>
      </w:r>
      <w:r>
        <w:t xml:space="preserve"> we tried to focus on benchmarking the speed of vector tile production from a global dataset. In order to ensure a good speed, we have devised the following two techniques.</w:t>
      </w:r>
    </w:p>
    <w:p w14:paraId="69D6D86A" w14:textId="723949EC" w:rsidR="00382CF9" w:rsidRDefault="00382CF9" w:rsidP="00382C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5772839" w14:textId="39710F1D" w:rsidR="00784C81" w:rsidRDefault="00BB6FEE" w:rsidP="00382CF9">
      <w:pPr>
        <w:pStyle w:val="Heading3"/>
      </w:pPr>
      <w:r w:rsidRPr="00BB6FEE">
        <w:rPr>
          <w:b/>
        </w:rPr>
        <w:t>no-feature-module</w:t>
      </w:r>
      <w:r w:rsidR="00382CF9">
        <w:t xml:space="preserve">: </w:t>
      </w:r>
      <w:r w:rsidRPr="00BB6FEE">
        <w:t xml:space="preserve">It </w:t>
      </w:r>
      <w:r w:rsidRPr="00AC1194">
        <w:rPr>
          <w:noProof/>
        </w:rPr>
        <w:t>was said</w:t>
      </w:r>
      <w:r w:rsidRPr="00BB6FEE">
        <w:t xml:space="preserve"> that 70% of the Earth surface is </w:t>
      </w:r>
      <w:r w:rsidR="00AC1194">
        <w:t xml:space="preserve">the </w:t>
      </w:r>
      <w:r w:rsidRPr="00AC1194">
        <w:rPr>
          <w:noProof/>
        </w:rPr>
        <w:t>ocean</w:t>
      </w:r>
      <w:r w:rsidRPr="00BB6FEE">
        <w:t>. Therefore, there are modules without any data. We defined such no-feature-modules (</w:t>
      </w:r>
      <w:proofErr w:type="spellStart"/>
      <w:r w:rsidRPr="0060485D">
        <w:rPr>
          <w:noProof/>
        </w:rPr>
        <w:t>nfm</w:t>
      </w:r>
      <w:proofErr w:type="spellEnd"/>
      <w:r w:rsidRPr="00BB6FEE">
        <w:t xml:space="preserve">) that </w:t>
      </w:r>
      <w:r w:rsidRPr="0060485D">
        <w:rPr>
          <w:noProof/>
        </w:rPr>
        <w:t>are calculated</w:t>
      </w:r>
      <w:r w:rsidRPr="00BB6FEE">
        <w:t xml:space="preserve"> from the actual OpenStreetMap data, which sums to 1669 modules out of 4096 modules that </w:t>
      </w:r>
      <w:r w:rsidRPr="00AC1194">
        <w:rPr>
          <w:noProof/>
        </w:rPr>
        <w:t>cover</w:t>
      </w:r>
      <w:r w:rsidRPr="00BB6FEE">
        <w:t xml:space="preserve"> the whole globe. In Fig</w:t>
      </w:r>
      <w:r w:rsidR="009E66E7">
        <w:t>ure</w:t>
      </w:r>
      <w:r w:rsidRPr="00BB6FEE">
        <w:t xml:space="preserve"> 2, the area with blue squares </w:t>
      </w:r>
      <w:r w:rsidR="00AC1194">
        <w:rPr>
          <w:noProof/>
        </w:rPr>
        <w:t>is</w:t>
      </w:r>
      <w:r w:rsidRPr="00BB6FEE">
        <w:t xml:space="preserve"> identified as no-feature-modules. We released </w:t>
      </w:r>
      <w:r w:rsidRPr="00AC1194">
        <w:rPr>
          <w:noProof/>
        </w:rPr>
        <w:t>th</w:t>
      </w:r>
      <w:r w:rsidR="00AC1194">
        <w:rPr>
          <w:noProof/>
        </w:rPr>
        <w:t>is</w:t>
      </w:r>
      <w:r w:rsidRPr="00AC1194">
        <w:rPr>
          <w:noProof/>
        </w:rPr>
        <w:t xml:space="preserve"> data</w:t>
      </w:r>
      <w:r w:rsidRPr="00BB6FEE">
        <w:t xml:space="preserve"> on github.com/un-vector-tile-toolkit/</w:t>
      </w:r>
      <w:proofErr w:type="spellStart"/>
      <w:r w:rsidRPr="00BB6FEE">
        <w:t>nfm</w:t>
      </w:r>
      <w:proofErr w:type="spellEnd"/>
      <w:r w:rsidRPr="00BB6FEE">
        <w:t>.</w:t>
      </w:r>
      <w:r w:rsidR="00382CF9">
        <w:t xml:space="preserve"> </w:t>
      </w:r>
      <w:r w:rsidR="0074171A" w:rsidRPr="0074171A">
        <w:t xml:space="preserve">Thanks to no-feature-module, production of global vector </w:t>
      </w:r>
      <w:proofErr w:type="spellStart"/>
      <w:r w:rsidR="0074171A" w:rsidRPr="0074171A">
        <w:t>tileset</w:t>
      </w:r>
      <w:proofErr w:type="spellEnd"/>
      <w:r w:rsidR="0074171A" w:rsidRPr="0074171A">
        <w:t xml:space="preserve"> </w:t>
      </w:r>
      <w:r w:rsidR="0074171A" w:rsidRPr="00AC1194">
        <w:rPr>
          <w:noProof/>
        </w:rPr>
        <w:t>w</w:t>
      </w:r>
      <w:r w:rsidR="00AC1194">
        <w:rPr>
          <w:noProof/>
        </w:rPr>
        <w:t>ere</w:t>
      </w:r>
      <w:r w:rsidR="0074171A" w:rsidRPr="0074171A">
        <w:t xml:space="preserve"> reduced to production of 4096 - 1669 = 2427 vector tile modules.</w:t>
      </w:r>
    </w:p>
    <w:p w14:paraId="074EF5D7" w14:textId="6AAF0F0F" w:rsidR="003A0BD0" w:rsidRDefault="003A0BD0" w:rsidP="003A0BD0"/>
    <w:p w14:paraId="58E19BDF" w14:textId="052B3D32" w:rsidR="0074171A" w:rsidRDefault="007876B2" w:rsidP="003A0BD0">
      <w:r>
        <w:rPr>
          <w:noProof/>
        </w:rPr>
        <w:drawing>
          <wp:inline distT="0" distB="0" distL="0" distR="0" wp14:anchorId="782556E4" wp14:editId="76DBB3D6">
            <wp:extent cx="2952115" cy="2860675"/>
            <wp:effectExtent l="0" t="0" r="5715" b="1905"/>
            <wp:docPr id="4" name="図 4"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JIEwRJ.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2115" cy="2860675"/>
                    </a:xfrm>
                    <a:prstGeom prst="rect">
                      <a:avLst/>
                    </a:prstGeom>
                  </pic:spPr>
                </pic:pic>
              </a:graphicData>
            </a:graphic>
          </wp:inline>
        </w:drawing>
      </w:r>
    </w:p>
    <w:p w14:paraId="0AC414F8" w14:textId="1FD83290" w:rsidR="007876B2" w:rsidRDefault="007876B2" w:rsidP="00EB7537">
      <w:pPr>
        <w:pStyle w:val="FigTablecaptionwithoneline"/>
      </w:pPr>
      <w:r>
        <w:t xml:space="preserve">Figure 2. </w:t>
      </w:r>
      <w:r w:rsidR="004E0808" w:rsidRPr="004E0808">
        <w:t>No-feature-modules</w:t>
      </w:r>
    </w:p>
    <w:p w14:paraId="66D7559E" w14:textId="47404AF0" w:rsidR="007876B2" w:rsidRDefault="007876B2" w:rsidP="003A0BD0"/>
    <w:p w14:paraId="591CC304" w14:textId="7FAE1EA2" w:rsidR="00174886" w:rsidRDefault="00C34665" w:rsidP="00C34665">
      <w:pPr>
        <w:pStyle w:val="Heading3"/>
      </w:pPr>
      <w:r w:rsidRPr="00C34665">
        <w:rPr>
          <w:b/>
        </w:rPr>
        <w:t>Division of the globe into 12 areas</w:t>
      </w:r>
      <w:r w:rsidR="00174886">
        <w:t xml:space="preserve">: </w:t>
      </w:r>
      <w:r>
        <w:t xml:space="preserve">As of April 2019, the size of </w:t>
      </w:r>
      <w:proofErr w:type="spellStart"/>
      <w:r>
        <w:t>planet.osm.pbf</w:t>
      </w:r>
      <w:proofErr w:type="spellEnd"/>
      <w:r>
        <w:t xml:space="preserve"> was as big as 45GB. Extracting geospatial data that covers a module took time because parsing a 45GB file was still a heavy-lifting for a PC. Extracting 2427 modules </w:t>
      </w:r>
      <w:r w:rsidR="00934EBD">
        <w:t xml:space="preserve">directly </w:t>
      </w:r>
      <w:r>
        <w:t xml:space="preserve">from a 45GB file was found inefficient. Therefore, we devised a set of areas each of which takes at most around ten gigabytes. A small study on the </w:t>
      </w:r>
      <w:r w:rsidRPr="0060485D">
        <w:rPr>
          <w:noProof/>
        </w:rPr>
        <w:t>dist</w:t>
      </w:r>
      <w:r w:rsidR="0060485D">
        <w:rPr>
          <w:noProof/>
        </w:rPr>
        <w:t>r</w:t>
      </w:r>
      <w:r w:rsidRPr="0060485D">
        <w:rPr>
          <w:noProof/>
        </w:rPr>
        <w:t>ibution</w:t>
      </w:r>
      <w:r>
        <w:t xml:space="preserve"> of O</w:t>
      </w:r>
      <w:r w:rsidR="00F67E6B">
        <w:t>pen</w:t>
      </w:r>
      <w:r>
        <w:t>S</w:t>
      </w:r>
      <w:r w:rsidR="00F67E6B">
        <w:t>treet</w:t>
      </w:r>
      <w:r>
        <w:t>M</w:t>
      </w:r>
      <w:r w:rsidR="00F67E6B">
        <w:t>ap</w:t>
      </w:r>
      <w:r>
        <w:t xml:space="preserve"> data found that the O</w:t>
      </w:r>
      <w:r w:rsidR="00F67E6B">
        <w:t>pen</w:t>
      </w:r>
      <w:r>
        <w:t>S</w:t>
      </w:r>
      <w:r w:rsidR="00F67E6B">
        <w:t>treet</w:t>
      </w:r>
      <w:r>
        <w:t>M</w:t>
      </w:r>
      <w:r w:rsidR="00F67E6B">
        <w:t>ap</w:t>
      </w:r>
      <w:r>
        <w:t xml:space="preserve"> data </w:t>
      </w:r>
      <w:r w:rsidRPr="0060485D">
        <w:rPr>
          <w:noProof/>
        </w:rPr>
        <w:t>is unevenly distributed</w:t>
      </w:r>
      <w:r>
        <w:t xml:space="preserve">. For example, continental European area took almost </w:t>
      </w:r>
      <w:r w:rsidRPr="0060485D">
        <w:rPr>
          <w:noProof/>
        </w:rPr>
        <w:t>half</w:t>
      </w:r>
      <w:r>
        <w:t xml:space="preserve"> of the </w:t>
      </w:r>
      <w:proofErr w:type="spellStart"/>
      <w:r>
        <w:t>O</w:t>
      </w:r>
      <w:r w:rsidR="00F67E6B">
        <w:t>pen</w:t>
      </w:r>
      <w:r>
        <w:t>S</w:t>
      </w:r>
      <w:r w:rsidR="00F67E6B">
        <w:t>treet</w:t>
      </w:r>
      <w:r>
        <w:t>M</w:t>
      </w:r>
      <w:proofErr w:type="spellEnd"/>
      <w:r>
        <w:t xml:space="preserve"> dataset in data size, while Arctic and Antarctic area are very sparse especially in </w:t>
      </w:r>
      <w:proofErr w:type="spellStart"/>
      <w:r>
        <w:t>slippy</w:t>
      </w:r>
      <w:proofErr w:type="spellEnd"/>
      <w:r>
        <w:t xml:space="preserve"> map </w:t>
      </w:r>
      <w:r w:rsidRPr="0060485D">
        <w:rPr>
          <w:noProof/>
        </w:rPr>
        <w:t>tilenames</w:t>
      </w:r>
      <w:r>
        <w:t xml:space="preserve"> which </w:t>
      </w:r>
      <w:r w:rsidRPr="0060485D">
        <w:rPr>
          <w:noProof/>
        </w:rPr>
        <w:t>is based</w:t>
      </w:r>
      <w:r>
        <w:t xml:space="preserve"> on </w:t>
      </w:r>
      <w:r w:rsidRPr="0060485D">
        <w:rPr>
          <w:noProof/>
        </w:rPr>
        <w:t>M</w:t>
      </w:r>
      <w:r w:rsidR="0060485D">
        <w:rPr>
          <w:noProof/>
        </w:rPr>
        <w:t>e</w:t>
      </w:r>
      <w:r w:rsidRPr="0060485D">
        <w:rPr>
          <w:noProof/>
        </w:rPr>
        <w:t>rcator</w:t>
      </w:r>
      <w:r>
        <w:t xml:space="preserve"> projection. From our study and experiment, we have developed a rule to split the globe into 12 areas each of which takes </w:t>
      </w:r>
      <w:r w:rsidR="0060485D">
        <w:t xml:space="preserve">a </w:t>
      </w:r>
      <w:r w:rsidRPr="0060485D">
        <w:rPr>
          <w:noProof/>
        </w:rPr>
        <w:t>similar</w:t>
      </w:r>
      <w:r>
        <w:t xml:space="preserve"> amount of disk space. Fig. 3 shows our division rule which we called '</w:t>
      </w:r>
      <w:proofErr w:type="spellStart"/>
      <w:r w:rsidRPr="0060485D">
        <w:rPr>
          <w:noProof/>
        </w:rPr>
        <w:t>duodecim</w:t>
      </w:r>
      <w:proofErr w:type="spellEnd"/>
      <w:r w:rsidR="0060485D">
        <w:rPr>
          <w:noProof/>
        </w:rPr>
        <w:t>.'</w:t>
      </w:r>
      <w:r>
        <w:t xml:space="preserve"> We shared this division rule on github.com/un-vector-tile-toolkit/</w:t>
      </w:r>
      <w:proofErr w:type="spellStart"/>
      <w:r>
        <w:t>duodecim</w:t>
      </w:r>
      <w:proofErr w:type="spellEnd"/>
      <w:r>
        <w:t xml:space="preserve"> though we believe there is </w:t>
      </w:r>
      <w:r w:rsidR="0060485D">
        <w:rPr>
          <w:noProof/>
        </w:rPr>
        <w:t>much</w:t>
      </w:r>
      <w:r>
        <w:t xml:space="preserve"> space for improvement.</w:t>
      </w:r>
    </w:p>
    <w:p w14:paraId="0887B44E" w14:textId="1DD6647B" w:rsidR="00174886" w:rsidRDefault="00174886" w:rsidP="003A0BD0"/>
    <w:p w14:paraId="44D9782F" w14:textId="124897CD" w:rsidR="00C34665" w:rsidRDefault="00DB3957" w:rsidP="003A0BD0">
      <w:r>
        <w:rPr>
          <w:noProof/>
        </w:rPr>
        <w:drawing>
          <wp:inline distT="0" distB="0" distL="0" distR="0" wp14:anchorId="3C1FADCF" wp14:editId="1AEDDFB5">
            <wp:extent cx="2952115" cy="2991485"/>
            <wp:effectExtent l="0" t="0" r="0" b="5715"/>
            <wp:docPr id="5" name="図 5"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uodeci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2115" cy="2991485"/>
                    </a:xfrm>
                    <a:prstGeom prst="rect">
                      <a:avLst/>
                    </a:prstGeom>
                  </pic:spPr>
                </pic:pic>
              </a:graphicData>
            </a:graphic>
          </wp:inline>
        </w:drawing>
      </w:r>
    </w:p>
    <w:p w14:paraId="203984FC" w14:textId="57479E46" w:rsidR="00992308" w:rsidRDefault="00992308" w:rsidP="00EB7537">
      <w:pPr>
        <w:pStyle w:val="FigTablecaptionwithoneline"/>
      </w:pPr>
      <w:r>
        <w:t xml:space="preserve">Figure 3. </w:t>
      </w:r>
      <w:r w:rsidRPr="00992308">
        <w:t>Division of globe into 12 areas based on the distribution of O</w:t>
      </w:r>
      <w:r>
        <w:t>pen</w:t>
      </w:r>
      <w:r w:rsidRPr="00992308">
        <w:t>S</w:t>
      </w:r>
      <w:r>
        <w:t>treet</w:t>
      </w:r>
      <w:r w:rsidRPr="00992308">
        <w:t>M</w:t>
      </w:r>
      <w:r>
        <w:t>ap</w:t>
      </w:r>
      <w:r w:rsidRPr="00992308">
        <w:t xml:space="preserve"> data</w:t>
      </w:r>
    </w:p>
    <w:p w14:paraId="05F45830" w14:textId="1E5475B6" w:rsidR="00992308" w:rsidRDefault="00992308" w:rsidP="003A0BD0"/>
    <w:p w14:paraId="60244A4D" w14:textId="63F24021" w:rsidR="00C13609" w:rsidRDefault="00600433" w:rsidP="00C13609">
      <w:pPr>
        <w:pStyle w:val="Heading2"/>
      </w:pPr>
      <w:r w:rsidRPr="00600433">
        <w:t>Hosting</w:t>
      </w:r>
    </w:p>
    <w:p w14:paraId="29348D7A" w14:textId="0BC29CAD" w:rsidR="00C13609" w:rsidRDefault="0031040B" w:rsidP="003A0BD0">
      <w:r w:rsidRPr="0031040B">
        <w:t xml:space="preserve">We have also developed several variations of vector tile servers. </w:t>
      </w:r>
      <w:r w:rsidR="00056961">
        <w:rPr>
          <w:noProof/>
        </w:rPr>
        <w:t>A</w:t>
      </w:r>
      <w:r w:rsidRPr="0031040B">
        <w:t xml:space="preserve"> standard implementation </w:t>
      </w:r>
      <w:r w:rsidRPr="00056961">
        <w:rPr>
          <w:noProof/>
        </w:rPr>
        <w:t>is published</w:t>
      </w:r>
      <w:r w:rsidRPr="0031040B">
        <w:t xml:space="preserve"> at github.com/un-vector-tile-toolkit/onyx. The implementation makes use of HTTP/2 protocol to accelerate the access to vector tiles.</w:t>
      </w:r>
    </w:p>
    <w:p w14:paraId="2F685771" w14:textId="246B968E" w:rsidR="0031040B" w:rsidRDefault="0031040B" w:rsidP="003A0BD0"/>
    <w:p w14:paraId="3184B59B" w14:textId="591CB55E" w:rsidR="00D807D6" w:rsidRDefault="00CC2EE6" w:rsidP="00CC2EE6">
      <w:pPr>
        <w:pStyle w:val="Heading3"/>
      </w:pPr>
      <w:r w:rsidRPr="00CC2EE6">
        <w:rPr>
          <w:b/>
        </w:rPr>
        <w:t>Real-time Server-side Image Tile Rendering</w:t>
      </w:r>
      <w:r w:rsidR="00D807D6">
        <w:t xml:space="preserve">: </w:t>
      </w:r>
      <w:r>
        <w:t>On the top of the architecture of the '</w:t>
      </w:r>
      <w:r w:rsidRPr="00803180">
        <w:rPr>
          <w:noProof/>
        </w:rPr>
        <w:t>onyx</w:t>
      </w:r>
      <w:r>
        <w:t>' above, we prototyped real-time server-side image tile rendering at github.com/un-vector-tile-toolkit/carbon using node-</w:t>
      </w:r>
      <w:proofErr w:type="spellStart"/>
      <w:r w:rsidRPr="00056961">
        <w:rPr>
          <w:noProof/>
        </w:rPr>
        <w:t>mapbox</w:t>
      </w:r>
      <w:proofErr w:type="spellEnd"/>
      <w:r>
        <w:t>-</w:t>
      </w:r>
      <w:proofErr w:type="spellStart"/>
      <w:r w:rsidRPr="00056961">
        <w:rPr>
          <w:noProof/>
        </w:rPr>
        <w:t>g</w:t>
      </w:r>
      <w:r w:rsidR="00056961">
        <w:rPr>
          <w:noProof/>
        </w:rPr>
        <w:t>l</w:t>
      </w:r>
      <w:proofErr w:type="spellEnd"/>
      <w:r>
        <w:t xml:space="preserve">-native. </w:t>
      </w:r>
      <w:r w:rsidR="00056961">
        <w:rPr>
          <w:noProof/>
        </w:rPr>
        <w:t>The f</w:t>
      </w:r>
      <w:r w:rsidRPr="00056961">
        <w:rPr>
          <w:noProof/>
        </w:rPr>
        <w:t>irst</w:t>
      </w:r>
      <w:r>
        <w:t xml:space="preserve"> implementation of the server that </w:t>
      </w:r>
      <w:r w:rsidRPr="00803180">
        <w:rPr>
          <w:noProof/>
        </w:rPr>
        <w:t>provide</w:t>
      </w:r>
      <w:r w:rsidR="00803180">
        <w:rPr>
          <w:noProof/>
        </w:rPr>
        <w:t>s</w:t>
      </w:r>
      <w:r>
        <w:t xml:space="preserve"> vector tiles and real-time rendered image tiles is at github.com/un-vector-tile-toolkit/</w:t>
      </w:r>
      <w:proofErr w:type="spellStart"/>
      <w:r>
        <w:t>moai</w:t>
      </w:r>
      <w:proofErr w:type="spellEnd"/>
      <w:r>
        <w:t>.</w:t>
      </w:r>
      <w:r>
        <w:rPr>
          <w:rFonts w:hint="eastAsia"/>
        </w:rPr>
        <w:t xml:space="preserve"> </w:t>
      </w:r>
      <w:r>
        <w:t xml:space="preserve">The server </w:t>
      </w:r>
      <w:r w:rsidRPr="00803180">
        <w:rPr>
          <w:noProof/>
        </w:rPr>
        <w:t>is implem</w:t>
      </w:r>
      <w:r w:rsidR="00F702BC" w:rsidRPr="00803180">
        <w:rPr>
          <w:noProof/>
        </w:rPr>
        <w:t>e</w:t>
      </w:r>
      <w:r w:rsidRPr="00803180">
        <w:rPr>
          <w:noProof/>
        </w:rPr>
        <w:t>nted</w:t>
      </w:r>
      <w:r>
        <w:t xml:space="preserve"> as a simple Node.js script which is less than 140 lines of code.</w:t>
      </w:r>
      <w:r w:rsidR="00D807D6">
        <w:t xml:space="preserve"> </w:t>
      </w:r>
    </w:p>
    <w:p w14:paraId="4E7B7B89" w14:textId="57D9F188" w:rsidR="00D807D6" w:rsidRDefault="00D807D6" w:rsidP="003A0BD0"/>
    <w:p w14:paraId="17267158" w14:textId="0F69C755" w:rsidR="006A1AE5" w:rsidRDefault="006A1AE5" w:rsidP="006A1AE5">
      <w:pPr>
        <w:pStyle w:val="Heading2"/>
      </w:pPr>
      <w:r w:rsidRPr="006A1AE5">
        <w:t>Styling and Optimization</w:t>
      </w:r>
    </w:p>
    <w:p w14:paraId="76E4EDC7" w14:textId="2B55ED40" w:rsidR="00A401C2" w:rsidRDefault="00A401C2" w:rsidP="00A401C2">
      <w:r>
        <w:t xml:space="preserve">For styling and optimization, there was no development required. We used </w:t>
      </w:r>
      <w:proofErr w:type="spellStart"/>
      <w:r>
        <w:t>Maputnik</w:t>
      </w:r>
      <w:proofErr w:type="spellEnd"/>
      <w:r>
        <w:t xml:space="preserve"> for assisting configuration of the Mapbox Style description. We used Vector Tile </w:t>
      </w:r>
      <w:r w:rsidRPr="00803180">
        <w:rPr>
          <w:noProof/>
        </w:rPr>
        <w:t>optim</w:t>
      </w:r>
      <w:r w:rsidR="00803180">
        <w:rPr>
          <w:noProof/>
        </w:rPr>
        <w:t>i</w:t>
      </w:r>
      <w:r w:rsidRPr="00803180">
        <w:rPr>
          <w:noProof/>
        </w:rPr>
        <w:t>zer</w:t>
      </w:r>
      <w:r>
        <w:t xml:space="preserve"> for assisting </w:t>
      </w:r>
      <w:r w:rsidR="00803180">
        <w:t xml:space="preserve">the </w:t>
      </w:r>
      <w:r w:rsidRPr="00803180">
        <w:rPr>
          <w:noProof/>
        </w:rPr>
        <w:t>measurement</w:t>
      </w:r>
      <w:r>
        <w:t xml:space="preserve"> of the size of vector tiles.</w:t>
      </w:r>
    </w:p>
    <w:p w14:paraId="4782D71D" w14:textId="77777777" w:rsidR="00A401C2" w:rsidRDefault="00A401C2" w:rsidP="00A401C2"/>
    <w:p w14:paraId="6810C65F" w14:textId="01835C10" w:rsidR="00A401C2" w:rsidRPr="00A401C2" w:rsidRDefault="00A401C2" w:rsidP="00A401C2">
      <w:r>
        <w:t xml:space="preserve">With assistance from these tools, we repeatedly updated </w:t>
      </w:r>
      <w:proofErr w:type="spellStart"/>
      <w:proofErr w:type="gramStart"/>
      <w:r>
        <w:t>style.json</w:t>
      </w:r>
      <w:proofErr w:type="spellEnd"/>
      <w:proofErr w:type="gramEnd"/>
      <w:r>
        <w:t xml:space="preserve"> and modify.js to obtain optimal vector tiles and its styling settings.</w:t>
      </w:r>
    </w:p>
    <w:p w14:paraId="5F13D6DB" w14:textId="3EBE31B8" w:rsidR="006A1AE5" w:rsidRDefault="006A1AE5" w:rsidP="003A0BD0"/>
    <w:p w14:paraId="35823EB2" w14:textId="2AA91513" w:rsidR="00A401C2" w:rsidRDefault="00B76992" w:rsidP="00A401C2">
      <w:pPr>
        <w:pStyle w:val="Heading1"/>
      </w:pPr>
      <w:r w:rsidRPr="00B76992">
        <w:t>Production Performance</w:t>
      </w:r>
    </w:p>
    <w:p w14:paraId="2D22AC3F" w14:textId="05BB7E15" w:rsidR="00B76992" w:rsidRDefault="00B76992" w:rsidP="00B76992">
      <w:pPr>
        <w:pStyle w:val="Heading2"/>
      </w:pPr>
      <w:r w:rsidRPr="00B76992">
        <w:t>Around the World in 80 Hours with O</w:t>
      </w:r>
      <w:r>
        <w:t>pen</w:t>
      </w:r>
      <w:r w:rsidRPr="00B76992">
        <w:t>S</w:t>
      </w:r>
      <w:r>
        <w:t>treet</w:t>
      </w:r>
      <w:r w:rsidRPr="00B76992">
        <w:t>M</w:t>
      </w:r>
      <w:r>
        <w:t>ap</w:t>
      </w:r>
    </w:p>
    <w:p w14:paraId="2636C8D3" w14:textId="027FEECF" w:rsidR="00B76992" w:rsidRDefault="007D4A46" w:rsidP="00B76992">
      <w:r w:rsidRPr="007D4A46">
        <w:t>We have measured the performance of the production of vector tiles with the specification in Table 1.</w:t>
      </w:r>
    </w:p>
    <w:p w14:paraId="00F93100" w14:textId="77777777" w:rsidR="007D4A46" w:rsidRDefault="007D4A46" w:rsidP="00B76992"/>
    <w:tbl>
      <w:tblPr>
        <w:tblW w:w="0" w:type="auto"/>
        <w:jc w:val="center"/>
        <w:tblBorders>
          <w:top w:val="single" w:sz="12" w:space="0" w:color="008000"/>
          <w:left w:val="nil"/>
          <w:bottom w:val="single" w:sz="12" w:space="0" w:color="008000"/>
          <w:right w:val="nil"/>
          <w:insideH w:val="nil"/>
          <w:insideV w:val="nil"/>
        </w:tblBorders>
        <w:tblLayout w:type="fixed"/>
        <w:tblCellMar>
          <w:left w:w="70" w:type="dxa"/>
          <w:right w:w="70" w:type="dxa"/>
        </w:tblCellMar>
        <w:tblLook w:val="00A0" w:firstRow="1" w:lastRow="0" w:firstColumn="1" w:lastColumn="0" w:noHBand="0" w:noVBand="0"/>
      </w:tblPr>
      <w:tblGrid>
        <w:gridCol w:w="1135"/>
        <w:gridCol w:w="3260"/>
      </w:tblGrid>
      <w:tr w:rsidR="007D4A46" w14:paraId="6C4B34ED" w14:textId="77777777" w:rsidTr="008F4D6B">
        <w:trPr>
          <w:jc w:val="center"/>
        </w:trPr>
        <w:tc>
          <w:tcPr>
            <w:tcW w:w="1135" w:type="dxa"/>
            <w:tcBorders>
              <w:top w:val="single" w:sz="4" w:space="0" w:color="auto"/>
              <w:left w:val="single" w:sz="4" w:space="0" w:color="auto"/>
              <w:bottom w:val="single" w:sz="4" w:space="0" w:color="auto"/>
              <w:right w:val="single" w:sz="4" w:space="0" w:color="auto"/>
            </w:tcBorders>
          </w:tcPr>
          <w:p w14:paraId="7CD24968" w14:textId="02AABBF6" w:rsidR="007D4A46" w:rsidRDefault="001C66A7" w:rsidP="00E62C1A">
            <w:pPr>
              <w:pStyle w:val="Tablecelltext"/>
              <w:jc w:val="left"/>
            </w:pPr>
            <w:r>
              <w:t>Source data</w:t>
            </w:r>
          </w:p>
        </w:tc>
        <w:tc>
          <w:tcPr>
            <w:tcW w:w="3260" w:type="dxa"/>
            <w:tcBorders>
              <w:top w:val="single" w:sz="4" w:space="0" w:color="auto"/>
              <w:left w:val="single" w:sz="4" w:space="0" w:color="auto"/>
              <w:bottom w:val="single" w:sz="4" w:space="0" w:color="auto"/>
              <w:right w:val="single" w:sz="4" w:space="0" w:color="auto"/>
            </w:tcBorders>
          </w:tcPr>
          <w:p w14:paraId="2A5725A0" w14:textId="414FA10B" w:rsidR="007D4A46" w:rsidRDefault="001C66A7" w:rsidP="001C66A7">
            <w:pPr>
              <w:pStyle w:val="Tablecelltext"/>
              <w:jc w:val="both"/>
            </w:pPr>
            <w:r w:rsidRPr="001C66A7">
              <w:t>planet-190429.osm.pbf</w:t>
            </w:r>
          </w:p>
        </w:tc>
      </w:tr>
      <w:tr w:rsidR="001C66A7" w14:paraId="2416F337" w14:textId="77777777" w:rsidTr="008F4D6B">
        <w:trPr>
          <w:jc w:val="center"/>
        </w:trPr>
        <w:tc>
          <w:tcPr>
            <w:tcW w:w="1135" w:type="dxa"/>
            <w:tcBorders>
              <w:top w:val="single" w:sz="4" w:space="0" w:color="auto"/>
              <w:left w:val="single" w:sz="4" w:space="0" w:color="auto"/>
              <w:bottom w:val="single" w:sz="4" w:space="0" w:color="auto"/>
              <w:right w:val="single" w:sz="4" w:space="0" w:color="auto"/>
            </w:tcBorders>
          </w:tcPr>
          <w:p w14:paraId="310345F2" w14:textId="78D9111D" w:rsidR="001C66A7" w:rsidRDefault="00FA0097" w:rsidP="00E62C1A">
            <w:pPr>
              <w:pStyle w:val="Tablecelltext"/>
              <w:jc w:val="left"/>
            </w:pPr>
            <w:r>
              <w:rPr>
                <w:rFonts w:hint="eastAsia"/>
              </w:rPr>
              <w:t>C</w:t>
            </w:r>
            <w:r>
              <w:t>omputer</w:t>
            </w:r>
          </w:p>
        </w:tc>
        <w:tc>
          <w:tcPr>
            <w:tcW w:w="3260" w:type="dxa"/>
            <w:tcBorders>
              <w:top w:val="single" w:sz="4" w:space="0" w:color="auto"/>
              <w:left w:val="single" w:sz="4" w:space="0" w:color="auto"/>
              <w:bottom w:val="single" w:sz="4" w:space="0" w:color="auto"/>
              <w:right w:val="single" w:sz="4" w:space="0" w:color="auto"/>
            </w:tcBorders>
          </w:tcPr>
          <w:p w14:paraId="659F1C8B" w14:textId="2769F3C1" w:rsidR="001C66A7" w:rsidRPr="001C66A7" w:rsidRDefault="00FA0097" w:rsidP="001C66A7">
            <w:pPr>
              <w:pStyle w:val="Tablecelltext"/>
              <w:jc w:val="both"/>
            </w:pPr>
            <w:r w:rsidRPr="00FA0097">
              <w:t>MacBook Pro (13-inch, 2017, Two Thunderbolt 3 ports) with 2.3GHz Intel Core i5 and 8GB 2133MHz LPDDR3</w:t>
            </w:r>
          </w:p>
        </w:tc>
      </w:tr>
      <w:tr w:rsidR="00FA0097" w14:paraId="487F2C9B" w14:textId="77777777" w:rsidTr="008F4D6B">
        <w:trPr>
          <w:jc w:val="center"/>
        </w:trPr>
        <w:tc>
          <w:tcPr>
            <w:tcW w:w="1135" w:type="dxa"/>
            <w:tcBorders>
              <w:top w:val="single" w:sz="4" w:space="0" w:color="auto"/>
              <w:left w:val="single" w:sz="4" w:space="0" w:color="auto"/>
              <w:bottom w:val="single" w:sz="4" w:space="0" w:color="auto"/>
              <w:right w:val="single" w:sz="4" w:space="0" w:color="auto"/>
            </w:tcBorders>
          </w:tcPr>
          <w:p w14:paraId="2C9CA63F" w14:textId="4801F1FD" w:rsidR="00FA0097" w:rsidRDefault="006A21ED" w:rsidP="00E62C1A">
            <w:pPr>
              <w:pStyle w:val="Tablecelltext"/>
              <w:jc w:val="left"/>
            </w:pPr>
            <w:r>
              <w:rPr>
                <w:rFonts w:hint="eastAsia"/>
              </w:rPr>
              <w:t>S</w:t>
            </w:r>
            <w:r>
              <w:t>torage</w:t>
            </w:r>
          </w:p>
        </w:tc>
        <w:tc>
          <w:tcPr>
            <w:tcW w:w="3260" w:type="dxa"/>
            <w:tcBorders>
              <w:top w:val="single" w:sz="4" w:space="0" w:color="auto"/>
              <w:left w:val="single" w:sz="4" w:space="0" w:color="auto"/>
              <w:bottom w:val="single" w:sz="4" w:space="0" w:color="auto"/>
              <w:right w:val="single" w:sz="4" w:space="0" w:color="auto"/>
            </w:tcBorders>
          </w:tcPr>
          <w:p w14:paraId="10A296C8" w14:textId="56A01610" w:rsidR="006A21ED" w:rsidRPr="00FA0097" w:rsidRDefault="006A21ED" w:rsidP="001C66A7">
            <w:pPr>
              <w:pStyle w:val="Tablecelltext"/>
              <w:jc w:val="both"/>
            </w:pPr>
            <w:proofErr w:type="spellStart"/>
            <w:r w:rsidRPr="006A21ED">
              <w:t>Sandisk</w:t>
            </w:r>
            <w:proofErr w:type="spellEnd"/>
            <w:r w:rsidRPr="006A21ED">
              <w:t xml:space="preserve"> Extreme 900 (480GB)</w:t>
            </w:r>
          </w:p>
        </w:tc>
      </w:tr>
    </w:tbl>
    <w:p w14:paraId="17430E15" w14:textId="32B4B86C" w:rsidR="007D4A46" w:rsidRDefault="007D4A46" w:rsidP="00EB7537">
      <w:pPr>
        <w:pStyle w:val="FigTablecaptionwithoneline"/>
      </w:pPr>
      <w:r>
        <w:t xml:space="preserve">Table 1. </w:t>
      </w:r>
      <w:r w:rsidR="00CB74DD" w:rsidRPr="00CB74DD">
        <w:t>Specification for the production time measurement</w:t>
      </w:r>
    </w:p>
    <w:p w14:paraId="17355210" w14:textId="08747E81" w:rsidR="007D4A46" w:rsidRDefault="007D4A46" w:rsidP="00B76992"/>
    <w:p w14:paraId="36CFF38F" w14:textId="5CEC7FA4" w:rsidR="0098747C" w:rsidRPr="0098747C" w:rsidRDefault="0098747C" w:rsidP="0098747C">
      <w:r w:rsidRPr="0098747C">
        <w:t xml:space="preserve">Table 2 shows </w:t>
      </w:r>
      <w:r w:rsidR="00803180">
        <w:t xml:space="preserve">the </w:t>
      </w:r>
      <w:r w:rsidRPr="00803180">
        <w:rPr>
          <w:noProof/>
        </w:rPr>
        <w:t>measured</w:t>
      </w:r>
      <w:r w:rsidRPr="0098747C">
        <w:t xml:space="preserve"> production time for each area in Fig. 3 and the whole world as a sum. </w:t>
      </w:r>
    </w:p>
    <w:p w14:paraId="7825BEC0" w14:textId="2A110BA3" w:rsidR="0098747C" w:rsidRDefault="0098747C" w:rsidP="00B76992"/>
    <w:tbl>
      <w:tblPr>
        <w:tblW w:w="4545" w:type="dxa"/>
        <w:tblInd w:w="-5" w:type="dxa"/>
        <w:tblBorders>
          <w:top w:val="single" w:sz="12" w:space="0" w:color="008000"/>
          <w:left w:val="nil"/>
          <w:bottom w:val="single" w:sz="12" w:space="0" w:color="008000"/>
          <w:right w:val="nil"/>
          <w:insideH w:val="nil"/>
          <w:insideV w:val="nil"/>
        </w:tblBorders>
        <w:tblLayout w:type="fixed"/>
        <w:tblCellMar>
          <w:left w:w="70" w:type="dxa"/>
          <w:right w:w="70" w:type="dxa"/>
        </w:tblCellMar>
        <w:tblLook w:val="00A0" w:firstRow="1" w:lastRow="0" w:firstColumn="1" w:lastColumn="0" w:noHBand="0" w:noVBand="0"/>
      </w:tblPr>
      <w:tblGrid>
        <w:gridCol w:w="709"/>
        <w:gridCol w:w="851"/>
        <w:gridCol w:w="992"/>
        <w:gridCol w:w="1993"/>
      </w:tblGrid>
      <w:tr w:rsidR="00EC013D" w14:paraId="377BBC8C" w14:textId="621E06F4" w:rsidTr="00A23A5C">
        <w:trPr>
          <w:trHeight w:val="213"/>
        </w:trPr>
        <w:tc>
          <w:tcPr>
            <w:tcW w:w="709" w:type="dxa"/>
            <w:tcBorders>
              <w:top w:val="single" w:sz="4" w:space="0" w:color="auto"/>
              <w:left w:val="single" w:sz="4" w:space="0" w:color="auto"/>
              <w:bottom w:val="single" w:sz="4" w:space="0" w:color="auto"/>
              <w:right w:val="single" w:sz="4" w:space="0" w:color="auto"/>
            </w:tcBorders>
          </w:tcPr>
          <w:p w14:paraId="70547744" w14:textId="482E8C6C" w:rsidR="00EC013D" w:rsidRPr="00732590" w:rsidRDefault="00A23A5C" w:rsidP="00087C56">
            <w:pPr>
              <w:pStyle w:val="Tablecelltext"/>
              <w:rPr>
                <w:b/>
                <w:bCs/>
              </w:rPr>
            </w:pPr>
            <w:r w:rsidRPr="00732590">
              <w:rPr>
                <w:b/>
                <w:bCs/>
              </w:rPr>
              <w:t>Area</w:t>
            </w:r>
          </w:p>
        </w:tc>
        <w:tc>
          <w:tcPr>
            <w:tcW w:w="851" w:type="dxa"/>
            <w:tcBorders>
              <w:top w:val="single" w:sz="4" w:space="0" w:color="auto"/>
              <w:left w:val="single" w:sz="4" w:space="0" w:color="auto"/>
              <w:bottom w:val="single" w:sz="4" w:space="0" w:color="auto"/>
              <w:right w:val="single" w:sz="4" w:space="0" w:color="auto"/>
            </w:tcBorders>
          </w:tcPr>
          <w:p w14:paraId="7370550D" w14:textId="37D66D98" w:rsidR="00EC013D" w:rsidRPr="00732590" w:rsidRDefault="00DA76BB" w:rsidP="00087C56">
            <w:pPr>
              <w:pStyle w:val="Tablecelltext"/>
              <w:rPr>
                <w:b/>
                <w:bCs/>
              </w:rPr>
            </w:pPr>
            <w:r w:rsidRPr="00732590">
              <w:rPr>
                <w:b/>
                <w:bCs/>
              </w:rPr>
              <w:t xml:space="preserve">OSM PBF </w:t>
            </w:r>
            <w:r w:rsidR="00EC013D" w:rsidRPr="00732590">
              <w:rPr>
                <w:b/>
                <w:bCs/>
              </w:rPr>
              <w:t>size</w:t>
            </w:r>
          </w:p>
        </w:tc>
        <w:tc>
          <w:tcPr>
            <w:tcW w:w="992" w:type="dxa"/>
            <w:tcBorders>
              <w:top w:val="single" w:sz="4" w:space="0" w:color="auto"/>
              <w:left w:val="single" w:sz="4" w:space="0" w:color="auto"/>
              <w:bottom w:val="single" w:sz="4" w:space="0" w:color="auto"/>
              <w:right w:val="single" w:sz="4" w:space="0" w:color="auto"/>
            </w:tcBorders>
          </w:tcPr>
          <w:p w14:paraId="784EA526" w14:textId="4F435196" w:rsidR="00EC013D" w:rsidRPr="00732590" w:rsidRDefault="00A23A5C" w:rsidP="00087C56">
            <w:pPr>
              <w:pStyle w:val="Tablecelltext"/>
              <w:rPr>
                <w:b/>
                <w:bCs/>
              </w:rPr>
            </w:pPr>
            <w:r w:rsidRPr="00732590">
              <w:rPr>
                <w:b/>
                <w:bCs/>
              </w:rPr>
              <w:t>Number</w:t>
            </w:r>
            <w:r w:rsidR="00EC013D" w:rsidRPr="00732590">
              <w:rPr>
                <w:b/>
                <w:bCs/>
              </w:rPr>
              <w:t xml:space="preserve"> of modules</w:t>
            </w:r>
          </w:p>
        </w:tc>
        <w:tc>
          <w:tcPr>
            <w:tcW w:w="1993" w:type="dxa"/>
            <w:tcBorders>
              <w:top w:val="single" w:sz="4" w:space="0" w:color="auto"/>
              <w:left w:val="single" w:sz="4" w:space="0" w:color="auto"/>
              <w:bottom w:val="single" w:sz="4" w:space="0" w:color="auto"/>
              <w:right w:val="single" w:sz="4" w:space="0" w:color="auto"/>
            </w:tcBorders>
          </w:tcPr>
          <w:p w14:paraId="34FDB6FA" w14:textId="1E7034CC" w:rsidR="00087C56" w:rsidRDefault="00EC013D" w:rsidP="00087C56">
            <w:pPr>
              <w:pStyle w:val="Tablecelltext"/>
            </w:pPr>
            <w:r w:rsidRPr="00732590">
              <w:rPr>
                <w:b/>
                <w:bCs/>
              </w:rPr>
              <w:t>Production time</w:t>
            </w:r>
            <w:r w:rsidR="00087C56">
              <w:rPr>
                <w:rFonts w:hint="eastAsia"/>
              </w:rPr>
              <w:t xml:space="preserve"> (</w:t>
            </w:r>
            <w:r w:rsidR="00087C56">
              <w:t>d: day, h: hour, m: minutes)</w:t>
            </w:r>
          </w:p>
        </w:tc>
      </w:tr>
      <w:tr w:rsidR="00EC013D" w14:paraId="5AC531DB" w14:textId="2DF5D088" w:rsidTr="00A23A5C">
        <w:trPr>
          <w:trHeight w:val="226"/>
        </w:trPr>
        <w:tc>
          <w:tcPr>
            <w:tcW w:w="709" w:type="dxa"/>
            <w:tcBorders>
              <w:top w:val="single" w:sz="4" w:space="0" w:color="auto"/>
              <w:left w:val="single" w:sz="4" w:space="0" w:color="auto"/>
              <w:bottom w:val="single" w:sz="4" w:space="0" w:color="auto"/>
              <w:right w:val="single" w:sz="4" w:space="0" w:color="auto"/>
            </w:tcBorders>
          </w:tcPr>
          <w:p w14:paraId="20FD2532" w14:textId="527BB197" w:rsidR="00EC013D" w:rsidRDefault="00EC013D" w:rsidP="00E62C1A">
            <w:pPr>
              <w:pStyle w:val="Tablecelltext"/>
              <w:jc w:val="left"/>
            </w:pPr>
            <w:r>
              <w:t>#0</w:t>
            </w:r>
          </w:p>
        </w:tc>
        <w:tc>
          <w:tcPr>
            <w:tcW w:w="851" w:type="dxa"/>
            <w:tcBorders>
              <w:top w:val="single" w:sz="4" w:space="0" w:color="auto"/>
              <w:left w:val="single" w:sz="4" w:space="0" w:color="auto"/>
              <w:bottom w:val="single" w:sz="4" w:space="0" w:color="auto"/>
              <w:right w:val="single" w:sz="4" w:space="0" w:color="auto"/>
            </w:tcBorders>
          </w:tcPr>
          <w:p w14:paraId="2A88BCF1" w14:textId="73769568" w:rsidR="00EC013D" w:rsidRPr="001C66A7" w:rsidRDefault="00A23A5C" w:rsidP="007778C4">
            <w:pPr>
              <w:pStyle w:val="Tablecelltext"/>
              <w:jc w:val="right"/>
            </w:pPr>
            <w:r>
              <w:rPr>
                <w:rFonts w:hint="eastAsia"/>
              </w:rPr>
              <w:t>4</w:t>
            </w:r>
            <w:r>
              <w:t>.9GB</w:t>
            </w:r>
          </w:p>
        </w:tc>
        <w:tc>
          <w:tcPr>
            <w:tcW w:w="992" w:type="dxa"/>
            <w:tcBorders>
              <w:top w:val="single" w:sz="4" w:space="0" w:color="auto"/>
              <w:left w:val="single" w:sz="4" w:space="0" w:color="auto"/>
              <w:bottom w:val="single" w:sz="4" w:space="0" w:color="auto"/>
              <w:right w:val="single" w:sz="4" w:space="0" w:color="auto"/>
            </w:tcBorders>
          </w:tcPr>
          <w:p w14:paraId="027601EF" w14:textId="55BEF619" w:rsidR="00EC013D" w:rsidRPr="00FA0097" w:rsidRDefault="00A23A5C" w:rsidP="007778C4">
            <w:pPr>
              <w:pStyle w:val="Tablecelltext"/>
              <w:jc w:val="right"/>
            </w:pPr>
            <w:r>
              <w:rPr>
                <w:rFonts w:hint="eastAsia"/>
              </w:rPr>
              <w:t>1</w:t>
            </w:r>
            <w:r>
              <w:t>28</w:t>
            </w:r>
          </w:p>
        </w:tc>
        <w:tc>
          <w:tcPr>
            <w:tcW w:w="1993" w:type="dxa"/>
            <w:tcBorders>
              <w:top w:val="single" w:sz="4" w:space="0" w:color="auto"/>
              <w:left w:val="single" w:sz="4" w:space="0" w:color="auto"/>
              <w:bottom w:val="single" w:sz="4" w:space="0" w:color="auto"/>
              <w:right w:val="single" w:sz="4" w:space="0" w:color="auto"/>
            </w:tcBorders>
          </w:tcPr>
          <w:p w14:paraId="4A4DAF4C" w14:textId="7D4CF4BA" w:rsidR="00EC013D" w:rsidRPr="00FA0097" w:rsidRDefault="00A23A5C" w:rsidP="000E77AB">
            <w:pPr>
              <w:pStyle w:val="Tablecelltext"/>
              <w:jc w:val="right"/>
            </w:pPr>
            <w:r>
              <w:rPr>
                <w:rFonts w:hint="eastAsia"/>
              </w:rPr>
              <w:t>6</w:t>
            </w:r>
            <w:r>
              <w:t>h 53m</w:t>
            </w:r>
          </w:p>
        </w:tc>
      </w:tr>
      <w:tr w:rsidR="00EC013D" w14:paraId="70585D1A" w14:textId="3B379033"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5A168343" w14:textId="58681C27" w:rsidR="00EC013D" w:rsidRDefault="00DA76BB" w:rsidP="00E62C1A">
            <w:pPr>
              <w:pStyle w:val="Tablecelltext"/>
              <w:jc w:val="left"/>
            </w:pPr>
            <w:r>
              <w:rPr>
                <w:rFonts w:hint="eastAsia"/>
              </w:rPr>
              <w:t>#</w:t>
            </w:r>
            <w:r>
              <w:t>1</w:t>
            </w:r>
          </w:p>
        </w:tc>
        <w:tc>
          <w:tcPr>
            <w:tcW w:w="851" w:type="dxa"/>
            <w:tcBorders>
              <w:top w:val="single" w:sz="4" w:space="0" w:color="auto"/>
              <w:left w:val="single" w:sz="4" w:space="0" w:color="auto"/>
              <w:bottom w:val="single" w:sz="4" w:space="0" w:color="auto"/>
              <w:right w:val="single" w:sz="4" w:space="0" w:color="auto"/>
            </w:tcBorders>
          </w:tcPr>
          <w:p w14:paraId="2CB67FFA" w14:textId="0DFC3D91" w:rsidR="00EC013D" w:rsidRPr="00FA0097" w:rsidRDefault="00826407" w:rsidP="007778C4">
            <w:pPr>
              <w:pStyle w:val="Tablecelltext"/>
              <w:jc w:val="right"/>
            </w:pPr>
            <w:r>
              <w:rPr>
                <w:rFonts w:hint="eastAsia"/>
              </w:rPr>
              <w:t>4</w:t>
            </w:r>
            <w:r>
              <w:t>.9GB</w:t>
            </w:r>
          </w:p>
        </w:tc>
        <w:tc>
          <w:tcPr>
            <w:tcW w:w="992" w:type="dxa"/>
            <w:tcBorders>
              <w:top w:val="single" w:sz="4" w:space="0" w:color="auto"/>
              <w:left w:val="single" w:sz="4" w:space="0" w:color="auto"/>
              <w:bottom w:val="single" w:sz="4" w:space="0" w:color="auto"/>
              <w:right w:val="single" w:sz="4" w:space="0" w:color="auto"/>
            </w:tcBorders>
          </w:tcPr>
          <w:p w14:paraId="7A997523" w14:textId="669C6ABB" w:rsidR="00EC013D" w:rsidRPr="006A21ED" w:rsidRDefault="00826407" w:rsidP="007778C4">
            <w:pPr>
              <w:pStyle w:val="Tablecelltext"/>
              <w:jc w:val="right"/>
            </w:pPr>
            <w:r>
              <w:rPr>
                <w:rFonts w:hint="eastAsia"/>
              </w:rPr>
              <w:t>5</w:t>
            </w:r>
            <w:r>
              <w:t>12</w:t>
            </w:r>
          </w:p>
        </w:tc>
        <w:tc>
          <w:tcPr>
            <w:tcW w:w="1993" w:type="dxa"/>
            <w:tcBorders>
              <w:top w:val="single" w:sz="4" w:space="0" w:color="auto"/>
              <w:left w:val="single" w:sz="4" w:space="0" w:color="auto"/>
              <w:bottom w:val="single" w:sz="4" w:space="0" w:color="auto"/>
              <w:right w:val="single" w:sz="4" w:space="0" w:color="auto"/>
            </w:tcBorders>
          </w:tcPr>
          <w:p w14:paraId="5DA3C97F" w14:textId="6AF39BCC" w:rsidR="00EC013D" w:rsidRPr="006A21ED" w:rsidRDefault="00C10BBF" w:rsidP="000E77AB">
            <w:pPr>
              <w:pStyle w:val="Tablecelltext"/>
              <w:jc w:val="right"/>
            </w:pPr>
            <w:r>
              <w:rPr>
                <w:rFonts w:hint="eastAsia"/>
              </w:rPr>
              <w:t>1</w:t>
            </w:r>
            <w:r>
              <w:t>3h 19m</w:t>
            </w:r>
          </w:p>
        </w:tc>
      </w:tr>
      <w:tr w:rsidR="00DA76BB" w14:paraId="2E5F832F"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7C33446A" w14:textId="64EC7F05" w:rsidR="00DA76BB" w:rsidRDefault="00DA76BB" w:rsidP="00E62C1A">
            <w:pPr>
              <w:pStyle w:val="Tablecelltext"/>
              <w:jc w:val="left"/>
            </w:pPr>
            <w:r>
              <w:rPr>
                <w:rFonts w:hint="eastAsia"/>
              </w:rPr>
              <w:t>#</w:t>
            </w:r>
            <w:r>
              <w:t>2</w:t>
            </w:r>
          </w:p>
        </w:tc>
        <w:tc>
          <w:tcPr>
            <w:tcW w:w="851" w:type="dxa"/>
            <w:tcBorders>
              <w:top w:val="single" w:sz="4" w:space="0" w:color="auto"/>
              <w:left w:val="single" w:sz="4" w:space="0" w:color="auto"/>
              <w:bottom w:val="single" w:sz="4" w:space="0" w:color="auto"/>
              <w:right w:val="single" w:sz="4" w:space="0" w:color="auto"/>
            </w:tcBorders>
          </w:tcPr>
          <w:p w14:paraId="55D48733" w14:textId="1C63223E" w:rsidR="00DA76BB" w:rsidRPr="00FA0097" w:rsidRDefault="00826407" w:rsidP="007778C4">
            <w:pPr>
              <w:pStyle w:val="Tablecelltext"/>
              <w:jc w:val="right"/>
            </w:pPr>
            <w:r w:rsidRPr="00826407">
              <w:t>12GB</w:t>
            </w:r>
          </w:p>
        </w:tc>
        <w:tc>
          <w:tcPr>
            <w:tcW w:w="992" w:type="dxa"/>
            <w:tcBorders>
              <w:top w:val="single" w:sz="4" w:space="0" w:color="auto"/>
              <w:left w:val="single" w:sz="4" w:space="0" w:color="auto"/>
              <w:bottom w:val="single" w:sz="4" w:space="0" w:color="auto"/>
              <w:right w:val="single" w:sz="4" w:space="0" w:color="auto"/>
            </w:tcBorders>
          </w:tcPr>
          <w:p w14:paraId="5553908F" w14:textId="1CBCC519" w:rsidR="00DA76BB" w:rsidRPr="006A21ED" w:rsidRDefault="00826407" w:rsidP="007778C4">
            <w:pPr>
              <w:pStyle w:val="Tablecelltext"/>
              <w:jc w:val="right"/>
            </w:pPr>
            <w:r>
              <w:rPr>
                <w:rFonts w:hint="eastAsia"/>
              </w:rPr>
              <w:t>2</w:t>
            </w:r>
            <w:r>
              <w:t>56</w:t>
            </w:r>
          </w:p>
        </w:tc>
        <w:tc>
          <w:tcPr>
            <w:tcW w:w="1993" w:type="dxa"/>
            <w:tcBorders>
              <w:top w:val="single" w:sz="4" w:space="0" w:color="auto"/>
              <w:left w:val="single" w:sz="4" w:space="0" w:color="auto"/>
              <w:bottom w:val="single" w:sz="4" w:space="0" w:color="auto"/>
              <w:right w:val="single" w:sz="4" w:space="0" w:color="auto"/>
            </w:tcBorders>
          </w:tcPr>
          <w:p w14:paraId="01DDA069" w14:textId="4C1385DE" w:rsidR="00DA76BB" w:rsidRPr="006A21ED" w:rsidRDefault="00C10BBF" w:rsidP="000E77AB">
            <w:pPr>
              <w:pStyle w:val="Tablecelltext"/>
              <w:jc w:val="right"/>
            </w:pPr>
            <w:r>
              <w:rPr>
                <w:rFonts w:hint="eastAsia"/>
              </w:rPr>
              <w:t>1</w:t>
            </w:r>
            <w:r>
              <w:t>9h 36m</w:t>
            </w:r>
          </w:p>
        </w:tc>
      </w:tr>
      <w:tr w:rsidR="00DA76BB" w14:paraId="79F57991"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78937AFB" w14:textId="281C7CD2" w:rsidR="00DA76BB" w:rsidRDefault="00DA76BB" w:rsidP="00E62C1A">
            <w:pPr>
              <w:pStyle w:val="Tablecelltext"/>
              <w:jc w:val="left"/>
            </w:pPr>
            <w:r>
              <w:rPr>
                <w:rFonts w:hint="eastAsia"/>
              </w:rPr>
              <w:t>#</w:t>
            </w:r>
            <w:r>
              <w:t>3</w:t>
            </w:r>
          </w:p>
        </w:tc>
        <w:tc>
          <w:tcPr>
            <w:tcW w:w="851" w:type="dxa"/>
            <w:tcBorders>
              <w:top w:val="single" w:sz="4" w:space="0" w:color="auto"/>
              <w:left w:val="single" w:sz="4" w:space="0" w:color="auto"/>
              <w:bottom w:val="single" w:sz="4" w:space="0" w:color="auto"/>
              <w:right w:val="single" w:sz="4" w:space="0" w:color="auto"/>
            </w:tcBorders>
          </w:tcPr>
          <w:p w14:paraId="4CE1EB6A" w14:textId="45618869" w:rsidR="00DA76BB" w:rsidRPr="00FA0097" w:rsidRDefault="00826407" w:rsidP="007778C4">
            <w:pPr>
              <w:pStyle w:val="Tablecelltext"/>
              <w:jc w:val="right"/>
            </w:pPr>
            <w:r>
              <w:rPr>
                <w:rFonts w:hint="eastAsia"/>
              </w:rPr>
              <w:t>1</w:t>
            </w:r>
            <w:r>
              <w:t>.5GB</w:t>
            </w:r>
          </w:p>
        </w:tc>
        <w:tc>
          <w:tcPr>
            <w:tcW w:w="992" w:type="dxa"/>
            <w:tcBorders>
              <w:top w:val="single" w:sz="4" w:space="0" w:color="auto"/>
              <w:left w:val="single" w:sz="4" w:space="0" w:color="auto"/>
              <w:bottom w:val="single" w:sz="4" w:space="0" w:color="auto"/>
              <w:right w:val="single" w:sz="4" w:space="0" w:color="auto"/>
            </w:tcBorders>
          </w:tcPr>
          <w:p w14:paraId="121121A5" w14:textId="49EBB3E8" w:rsidR="00DA76BB" w:rsidRPr="006A21ED" w:rsidRDefault="00826407" w:rsidP="007778C4">
            <w:pPr>
              <w:pStyle w:val="Tablecelltext"/>
              <w:jc w:val="right"/>
            </w:pPr>
            <w:r>
              <w:rPr>
                <w:rFonts w:hint="eastAsia"/>
              </w:rPr>
              <w:t>1</w:t>
            </w:r>
            <w:r>
              <w:t>6</w:t>
            </w:r>
          </w:p>
        </w:tc>
        <w:tc>
          <w:tcPr>
            <w:tcW w:w="1993" w:type="dxa"/>
            <w:tcBorders>
              <w:top w:val="single" w:sz="4" w:space="0" w:color="auto"/>
              <w:left w:val="single" w:sz="4" w:space="0" w:color="auto"/>
              <w:bottom w:val="single" w:sz="4" w:space="0" w:color="auto"/>
              <w:right w:val="single" w:sz="4" w:space="0" w:color="auto"/>
            </w:tcBorders>
          </w:tcPr>
          <w:p w14:paraId="36446C24" w14:textId="323D66E7" w:rsidR="00DA76BB" w:rsidRPr="006A21ED" w:rsidRDefault="00C10BBF" w:rsidP="000E77AB">
            <w:pPr>
              <w:pStyle w:val="Tablecelltext"/>
              <w:jc w:val="right"/>
            </w:pPr>
            <w:r>
              <w:rPr>
                <w:rFonts w:hint="eastAsia"/>
              </w:rPr>
              <w:t>1</w:t>
            </w:r>
            <w:r>
              <w:t>h 9m</w:t>
            </w:r>
          </w:p>
        </w:tc>
      </w:tr>
      <w:tr w:rsidR="00DA76BB" w14:paraId="41DB8C7B"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2B6CA040" w14:textId="14334F5A" w:rsidR="00DA76BB" w:rsidRDefault="00DA76BB" w:rsidP="00E62C1A">
            <w:pPr>
              <w:pStyle w:val="Tablecelltext"/>
              <w:jc w:val="left"/>
            </w:pPr>
            <w:r>
              <w:rPr>
                <w:rFonts w:hint="eastAsia"/>
              </w:rPr>
              <w:t>#</w:t>
            </w:r>
            <w:r>
              <w:t>4</w:t>
            </w:r>
          </w:p>
        </w:tc>
        <w:tc>
          <w:tcPr>
            <w:tcW w:w="851" w:type="dxa"/>
            <w:tcBorders>
              <w:top w:val="single" w:sz="4" w:space="0" w:color="auto"/>
              <w:left w:val="single" w:sz="4" w:space="0" w:color="auto"/>
              <w:bottom w:val="single" w:sz="4" w:space="0" w:color="auto"/>
              <w:right w:val="single" w:sz="4" w:space="0" w:color="auto"/>
            </w:tcBorders>
          </w:tcPr>
          <w:p w14:paraId="014C766B" w14:textId="07D0A380" w:rsidR="00DA76BB" w:rsidRPr="00FA0097" w:rsidRDefault="00826407" w:rsidP="007778C4">
            <w:pPr>
              <w:pStyle w:val="Tablecelltext"/>
              <w:jc w:val="right"/>
            </w:pPr>
            <w:r>
              <w:rPr>
                <w:rFonts w:hint="eastAsia"/>
              </w:rPr>
              <w:t>9</w:t>
            </w:r>
            <w:r>
              <w:t>.3GB</w:t>
            </w:r>
          </w:p>
        </w:tc>
        <w:tc>
          <w:tcPr>
            <w:tcW w:w="992" w:type="dxa"/>
            <w:tcBorders>
              <w:top w:val="single" w:sz="4" w:space="0" w:color="auto"/>
              <w:left w:val="single" w:sz="4" w:space="0" w:color="auto"/>
              <w:bottom w:val="single" w:sz="4" w:space="0" w:color="auto"/>
              <w:right w:val="single" w:sz="4" w:space="0" w:color="auto"/>
            </w:tcBorders>
          </w:tcPr>
          <w:p w14:paraId="6D679F11" w14:textId="72619ADA" w:rsidR="00DA76BB" w:rsidRPr="006A21ED" w:rsidRDefault="00826407" w:rsidP="007778C4">
            <w:pPr>
              <w:pStyle w:val="Tablecelltext"/>
              <w:jc w:val="right"/>
            </w:pPr>
            <w:r>
              <w:rPr>
                <w:rFonts w:hint="eastAsia"/>
              </w:rPr>
              <w:t>8</w:t>
            </w:r>
          </w:p>
        </w:tc>
        <w:tc>
          <w:tcPr>
            <w:tcW w:w="1993" w:type="dxa"/>
            <w:tcBorders>
              <w:top w:val="single" w:sz="4" w:space="0" w:color="auto"/>
              <w:left w:val="single" w:sz="4" w:space="0" w:color="auto"/>
              <w:bottom w:val="single" w:sz="4" w:space="0" w:color="auto"/>
              <w:right w:val="single" w:sz="4" w:space="0" w:color="auto"/>
            </w:tcBorders>
          </w:tcPr>
          <w:p w14:paraId="3B4E31DC" w14:textId="3BC5DD10" w:rsidR="00DA76BB" w:rsidRPr="006A21ED" w:rsidRDefault="00C10BBF" w:rsidP="000E77AB">
            <w:pPr>
              <w:pStyle w:val="Tablecelltext"/>
              <w:jc w:val="right"/>
            </w:pPr>
            <w:r>
              <w:rPr>
                <w:rFonts w:hint="eastAsia"/>
              </w:rPr>
              <w:t>4</w:t>
            </w:r>
            <w:r>
              <w:t>h 0m</w:t>
            </w:r>
          </w:p>
        </w:tc>
      </w:tr>
      <w:tr w:rsidR="00DA76BB" w14:paraId="65595E4B"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08575E5D" w14:textId="0860BD7C" w:rsidR="00DA76BB" w:rsidRDefault="00DA76BB" w:rsidP="00E62C1A">
            <w:pPr>
              <w:pStyle w:val="Tablecelltext"/>
              <w:jc w:val="left"/>
            </w:pPr>
            <w:r>
              <w:rPr>
                <w:rFonts w:hint="eastAsia"/>
              </w:rPr>
              <w:t>#</w:t>
            </w:r>
            <w:r>
              <w:t>5</w:t>
            </w:r>
          </w:p>
        </w:tc>
        <w:tc>
          <w:tcPr>
            <w:tcW w:w="851" w:type="dxa"/>
            <w:tcBorders>
              <w:top w:val="single" w:sz="4" w:space="0" w:color="auto"/>
              <w:left w:val="single" w:sz="4" w:space="0" w:color="auto"/>
              <w:bottom w:val="single" w:sz="4" w:space="0" w:color="auto"/>
              <w:right w:val="single" w:sz="4" w:space="0" w:color="auto"/>
            </w:tcBorders>
          </w:tcPr>
          <w:p w14:paraId="1ACBD3C1" w14:textId="7E6389E3" w:rsidR="00DA76BB" w:rsidRPr="00FA0097" w:rsidRDefault="00826407" w:rsidP="007778C4">
            <w:pPr>
              <w:pStyle w:val="Tablecelltext"/>
              <w:jc w:val="right"/>
            </w:pPr>
            <w:r>
              <w:rPr>
                <w:rFonts w:hint="eastAsia"/>
              </w:rPr>
              <w:t>8</w:t>
            </w:r>
            <w:r>
              <w:t>.0GB</w:t>
            </w:r>
          </w:p>
        </w:tc>
        <w:tc>
          <w:tcPr>
            <w:tcW w:w="992" w:type="dxa"/>
            <w:tcBorders>
              <w:top w:val="single" w:sz="4" w:space="0" w:color="auto"/>
              <w:left w:val="single" w:sz="4" w:space="0" w:color="auto"/>
              <w:bottom w:val="single" w:sz="4" w:space="0" w:color="auto"/>
              <w:right w:val="single" w:sz="4" w:space="0" w:color="auto"/>
            </w:tcBorders>
          </w:tcPr>
          <w:p w14:paraId="18874EE9" w14:textId="257E99A7" w:rsidR="00DA76BB" w:rsidRPr="006A21ED" w:rsidRDefault="00826407" w:rsidP="007778C4">
            <w:pPr>
              <w:pStyle w:val="Tablecelltext"/>
              <w:jc w:val="right"/>
            </w:pPr>
            <w:r>
              <w:rPr>
                <w:rFonts w:hint="eastAsia"/>
              </w:rPr>
              <w:t>8</w:t>
            </w:r>
          </w:p>
        </w:tc>
        <w:tc>
          <w:tcPr>
            <w:tcW w:w="1993" w:type="dxa"/>
            <w:tcBorders>
              <w:top w:val="single" w:sz="4" w:space="0" w:color="auto"/>
              <w:left w:val="single" w:sz="4" w:space="0" w:color="auto"/>
              <w:bottom w:val="single" w:sz="4" w:space="0" w:color="auto"/>
              <w:right w:val="single" w:sz="4" w:space="0" w:color="auto"/>
            </w:tcBorders>
          </w:tcPr>
          <w:p w14:paraId="19EAF22D" w14:textId="218BB359" w:rsidR="00DA76BB" w:rsidRPr="006A21ED" w:rsidRDefault="00C10BBF" w:rsidP="000E77AB">
            <w:pPr>
              <w:pStyle w:val="Tablecelltext"/>
              <w:jc w:val="right"/>
            </w:pPr>
            <w:r>
              <w:rPr>
                <w:rFonts w:hint="eastAsia"/>
              </w:rPr>
              <w:t>3</w:t>
            </w:r>
            <w:r>
              <w:t>h 24m</w:t>
            </w:r>
          </w:p>
        </w:tc>
      </w:tr>
      <w:tr w:rsidR="00DA76BB" w14:paraId="23EBCE65"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221D8B42" w14:textId="1B58429D" w:rsidR="00DA76BB" w:rsidRDefault="00DA76BB" w:rsidP="00E62C1A">
            <w:pPr>
              <w:pStyle w:val="Tablecelltext"/>
              <w:jc w:val="left"/>
            </w:pPr>
            <w:r>
              <w:rPr>
                <w:rFonts w:hint="eastAsia"/>
              </w:rPr>
              <w:t>#</w:t>
            </w:r>
            <w:r>
              <w:t>6</w:t>
            </w:r>
          </w:p>
        </w:tc>
        <w:tc>
          <w:tcPr>
            <w:tcW w:w="851" w:type="dxa"/>
            <w:tcBorders>
              <w:top w:val="single" w:sz="4" w:space="0" w:color="auto"/>
              <w:left w:val="single" w:sz="4" w:space="0" w:color="auto"/>
              <w:bottom w:val="single" w:sz="4" w:space="0" w:color="auto"/>
              <w:right w:val="single" w:sz="4" w:space="0" w:color="auto"/>
            </w:tcBorders>
          </w:tcPr>
          <w:p w14:paraId="627434F2" w14:textId="5C1068C2" w:rsidR="00DA76BB" w:rsidRPr="00FA0097" w:rsidRDefault="00826407" w:rsidP="007778C4">
            <w:pPr>
              <w:pStyle w:val="Tablecelltext"/>
              <w:jc w:val="right"/>
            </w:pPr>
            <w:r>
              <w:rPr>
                <w:rFonts w:hint="eastAsia"/>
              </w:rPr>
              <w:t>5</w:t>
            </w:r>
            <w:r>
              <w:t>.4GB</w:t>
            </w:r>
          </w:p>
        </w:tc>
        <w:tc>
          <w:tcPr>
            <w:tcW w:w="992" w:type="dxa"/>
            <w:tcBorders>
              <w:top w:val="single" w:sz="4" w:space="0" w:color="auto"/>
              <w:left w:val="single" w:sz="4" w:space="0" w:color="auto"/>
              <w:bottom w:val="single" w:sz="4" w:space="0" w:color="auto"/>
              <w:right w:val="single" w:sz="4" w:space="0" w:color="auto"/>
            </w:tcBorders>
          </w:tcPr>
          <w:p w14:paraId="1F201D2E" w14:textId="23CEA14D" w:rsidR="00DA76BB" w:rsidRPr="006A21ED" w:rsidRDefault="00826407" w:rsidP="007778C4">
            <w:pPr>
              <w:pStyle w:val="Tablecelltext"/>
              <w:jc w:val="right"/>
            </w:pPr>
            <w:r>
              <w:rPr>
                <w:rFonts w:hint="eastAsia"/>
              </w:rPr>
              <w:t>9</w:t>
            </w:r>
            <w:r>
              <w:t>6</w:t>
            </w:r>
          </w:p>
        </w:tc>
        <w:tc>
          <w:tcPr>
            <w:tcW w:w="1993" w:type="dxa"/>
            <w:tcBorders>
              <w:top w:val="single" w:sz="4" w:space="0" w:color="auto"/>
              <w:left w:val="single" w:sz="4" w:space="0" w:color="auto"/>
              <w:bottom w:val="single" w:sz="4" w:space="0" w:color="auto"/>
              <w:right w:val="single" w:sz="4" w:space="0" w:color="auto"/>
            </w:tcBorders>
          </w:tcPr>
          <w:p w14:paraId="2E0C2B74" w14:textId="6AD82417" w:rsidR="00DA76BB" w:rsidRPr="006A21ED" w:rsidRDefault="00435ED0" w:rsidP="000E77AB">
            <w:pPr>
              <w:pStyle w:val="Tablecelltext"/>
              <w:jc w:val="right"/>
            </w:pPr>
            <w:r>
              <w:rPr>
                <w:rFonts w:hint="eastAsia"/>
              </w:rPr>
              <w:t>5</w:t>
            </w:r>
            <w:r>
              <w:t>h 54m</w:t>
            </w:r>
          </w:p>
        </w:tc>
      </w:tr>
      <w:tr w:rsidR="00DA76BB" w14:paraId="4218195E"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62041B18" w14:textId="3ABCC24B" w:rsidR="00DA76BB" w:rsidRDefault="00DA76BB" w:rsidP="00E62C1A">
            <w:pPr>
              <w:pStyle w:val="Tablecelltext"/>
              <w:jc w:val="left"/>
            </w:pPr>
            <w:r>
              <w:rPr>
                <w:rFonts w:hint="eastAsia"/>
              </w:rPr>
              <w:t>#</w:t>
            </w:r>
            <w:r>
              <w:t>7</w:t>
            </w:r>
          </w:p>
        </w:tc>
        <w:tc>
          <w:tcPr>
            <w:tcW w:w="851" w:type="dxa"/>
            <w:tcBorders>
              <w:top w:val="single" w:sz="4" w:space="0" w:color="auto"/>
              <w:left w:val="single" w:sz="4" w:space="0" w:color="auto"/>
              <w:bottom w:val="single" w:sz="4" w:space="0" w:color="auto"/>
              <w:right w:val="single" w:sz="4" w:space="0" w:color="auto"/>
            </w:tcBorders>
          </w:tcPr>
          <w:p w14:paraId="529040CF" w14:textId="4F456DC4" w:rsidR="00DA76BB" w:rsidRPr="00FA0097" w:rsidRDefault="00826407" w:rsidP="007778C4">
            <w:pPr>
              <w:pStyle w:val="Tablecelltext"/>
              <w:jc w:val="right"/>
            </w:pPr>
            <w:r>
              <w:t>2.0GB</w:t>
            </w:r>
          </w:p>
        </w:tc>
        <w:tc>
          <w:tcPr>
            <w:tcW w:w="992" w:type="dxa"/>
            <w:tcBorders>
              <w:top w:val="single" w:sz="4" w:space="0" w:color="auto"/>
              <w:left w:val="single" w:sz="4" w:space="0" w:color="auto"/>
              <w:bottom w:val="single" w:sz="4" w:space="0" w:color="auto"/>
              <w:right w:val="single" w:sz="4" w:space="0" w:color="auto"/>
            </w:tcBorders>
          </w:tcPr>
          <w:p w14:paraId="03131DEB" w14:textId="53265A7B" w:rsidR="00DA76BB" w:rsidRPr="006A21ED" w:rsidRDefault="00826407" w:rsidP="007778C4">
            <w:pPr>
              <w:pStyle w:val="Tablecelltext"/>
              <w:jc w:val="right"/>
            </w:pPr>
            <w:r>
              <w:rPr>
                <w:rFonts w:hint="eastAsia"/>
              </w:rPr>
              <w:t>5</w:t>
            </w:r>
            <w:r>
              <w:t>12</w:t>
            </w:r>
          </w:p>
        </w:tc>
        <w:tc>
          <w:tcPr>
            <w:tcW w:w="1993" w:type="dxa"/>
            <w:tcBorders>
              <w:top w:val="single" w:sz="4" w:space="0" w:color="auto"/>
              <w:left w:val="single" w:sz="4" w:space="0" w:color="auto"/>
              <w:bottom w:val="single" w:sz="4" w:space="0" w:color="auto"/>
              <w:right w:val="single" w:sz="4" w:space="0" w:color="auto"/>
            </w:tcBorders>
          </w:tcPr>
          <w:p w14:paraId="0F6F763F" w14:textId="27D8400F" w:rsidR="00DA76BB" w:rsidRPr="006A21ED" w:rsidRDefault="00435ED0" w:rsidP="000E77AB">
            <w:pPr>
              <w:pStyle w:val="Tablecelltext"/>
              <w:jc w:val="right"/>
            </w:pPr>
            <w:r>
              <w:rPr>
                <w:rFonts w:hint="eastAsia"/>
              </w:rPr>
              <w:t>4</w:t>
            </w:r>
            <w:r>
              <w:t>h 21m</w:t>
            </w:r>
          </w:p>
        </w:tc>
      </w:tr>
      <w:tr w:rsidR="00DA76BB" w14:paraId="3E780880"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3F0973DF" w14:textId="1AD23138" w:rsidR="00DA76BB" w:rsidRDefault="00DA76BB" w:rsidP="00E62C1A">
            <w:pPr>
              <w:pStyle w:val="Tablecelltext"/>
              <w:jc w:val="left"/>
            </w:pPr>
            <w:r>
              <w:rPr>
                <w:rFonts w:hint="eastAsia"/>
              </w:rPr>
              <w:t>#</w:t>
            </w:r>
            <w:r>
              <w:t>8</w:t>
            </w:r>
          </w:p>
        </w:tc>
        <w:tc>
          <w:tcPr>
            <w:tcW w:w="851" w:type="dxa"/>
            <w:tcBorders>
              <w:top w:val="single" w:sz="4" w:space="0" w:color="auto"/>
              <w:left w:val="single" w:sz="4" w:space="0" w:color="auto"/>
              <w:bottom w:val="single" w:sz="4" w:space="0" w:color="auto"/>
              <w:right w:val="single" w:sz="4" w:space="0" w:color="auto"/>
            </w:tcBorders>
          </w:tcPr>
          <w:p w14:paraId="68AF125E" w14:textId="16DB37FD" w:rsidR="00DA76BB" w:rsidRPr="00FA0097" w:rsidRDefault="00826407" w:rsidP="007778C4">
            <w:pPr>
              <w:pStyle w:val="Tablecelltext"/>
              <w:jc w:val="right"/>
            </w:pPr>
            <w:r>
              <w:rPr>
                <w:rFonts w:hint="eastAsia"/>
              </w:rPr>
              <w:t>4</w:t>
            </w:r>
            <w:r>
              <w:t>.8GB</w:t>
            </w:r>
          </w:p>
        </w:tc>
        <w:tc>
          <w:tcPr>
            <w:tcW w:w="992" w:type="dxa"/>
            <w:tcBorders>
              <w:top w:val="single" w:sz="4" w:space="0" w:color="auto"/>
              <w:left w:val="single" w:sz="4" w:space="0" w:color="auto"/>
              <w:bottom w:val="single" w:sz="4" w:space="0" w:color="auto"/>
              <w:right w:val="single" w:sz="4" w:space="0" w:color="auto"/>
            </w:tcBorders>
          </w:tcPr>
          <w:p w14:paraId="1F60909E" w14:textId="2B02F25B" w:rsidR="00DA76BB" w:rsidRPr="006A21ED" w:rsidRDefault="00826407" w:rsidP="007778C4">
            <w:pPr>
              <w:pStyle w:val="Tablecelltext"/>
              <w:jc w:val="right"/>
            </w:pPr>
            <w:r>
              <w:t>256</w:t>
            </w:r>
          </w:p>
        </w:tc>
        <w:tc>
          <w:tcPr>
            <w:tcW w:w="1993" w:type="dxa"/>
            <w:tcBorders>
              <w:top w:val="single" w:sz="4" w:space="0" w:color="auto"/>
              <w:left w:val="single" w:sz="4" w:space="0" w:color="auto"/>
              <w:bottom w:val="single" w:sz="4" w:space="0" w:color="auto"/>
              <w:right w:val="single" w:sz="4" w:space="0" w:color="auto"/>
            </w:tcBorders>
          </w:tcPr>
          <w:p w14:paraId="5698C986" w14:textId="20A5A2C1" w:rsidR="00DA76BB" w:rsidRPr="006A21ED" w:rsidRDefault="00435ED0" w:rsidP="000E77AB">
            <w:pPr>
              <w:pStyle w:val="Tablecelltext"/>
              <w:jc w:val="right"/>
            </w:pPr>
            <w:r>
              <w:rPr>
                <w:rFonts w:hint="eastAsia"/>
              </w:rPr>
              <w:t>8</w:t>
            </w:r>
            <w:r>
              <w:t>h 25m</w:t>
            </w:r>
          </w:p>
        </w:tc>
      </w:tr>
      <w:tr w:rsidR="00DA76BB" w14:paraId="5725D9BB"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427D40F0" w14:textId="60A5D040" w:rsidR="00DA76BB" w:rsidRDefault="00DA76BB" w:rsidP="00E62C1A">
            <w:pPr>
              <w:pStyle w:val="Tablecelltext"/>
              <w:jc w:val="left"/>
            </w:pPr>
            <w:r>
              <w:rPr>
                <w:rFonts w:hint="eastAsia"/>
              </w:rPr>
              <w:t>#</w:t>
            </w:r>
            <w:r>
              <w:t>9</w:t>
            </w:r>
          </w:p>
        </w:tc>
        <w:tc>
          <w:tcPr>
            <w:tcW w:w="851" w:type="dxa"/>
            <w:tcBorders>
              <w:top w:val="single" w:sz="4" w:space="0" w:color="auto"/>
              <w:left w:val="single" w:sz="4" w:space="0" w:color="auto"/>
              <w:bottom w:val="single" w:sz="4" w:space="0" w:color="auto"/>
              <w:right w:val="single" w:sz="4" w:space="0" w:color="auto"/>
            </w:tcBorders>
          </w:tcPr>
          <w:p w14:paraId="5A310B7B" w14:textId="73D7A32B" w:rsidR="00DA76BB" w:rsidRPr="00FA0097" w:rsidRDefault="00826407" w:rsidP="007778C4">
            <w:pPr>
              <w:pStyle w:val="Tablecelltext"/>
              <w:jc w:val="right"/>
            </w:pPr>
            <w:r>
              <w:rPr>
                <w:rFonts w:hint="eastAsia"/>
              </w:rPr>
              <w:t>6</w:t>
            </w:r>
            <w:r>
              <w:t>.0GB</w:t>
            </w:r>
          </w:p>
        </w:tc>
        <w:tc>
          <w:tcPr>
            <w:tcW w:w="992" w:type="dxa"/>
            <w:tcBorders>
              <w:top w:val="single" w:sz="4" w:space="0" w:color="auto"/>
              <w:left w:val="single" w:sz="4" w:space="0" w:color="auto"/>
              <w:bottom w:val="single" w:sz="4" w:space="0" w:color="auto"/>
              <w:right w:val="single" w:sz="4" w:space="0" w:color="auto"/>
            </w:tcBorders>
          </w:tcPr>
          <w:p w14:paraId="269254C9" w14:textId="1D045FF5" w:rsidR="00DA76BB" w:rsidRPr="006A21ED" w:rsidRDefault="00826407" w:rsidP="007778C4">
            <w:pPr>
              <w:pStyle w:val="Tablecelltext"/>
              <w:jc w:val="right"/>
            </w:pPr>
            <w:r>
              <w:t>256</w:t>
            </w:r>
          </w:p>
        </w:tc>
        <w:tc>
          <w:tcPr>
            <w:tcW w:w="1993" w:type="dxa"/>
            <w:tcBorders>
              <w:top w:val="single" w:sz="4" w:space="0" w:color="auto"/>
              <w:left w:val="single" w:sz="4" w:space="0" w:color="auto"/>
              <w:bottom w:val="single" w:sz="4" w:space="0" w:color="auto"/>
              <w:right w:val="single" w:sz="4" w:space="0" w:color="auto"/>
            </w:tcBorders>
          </w:tcPr>
          <w:p w14:paraId="56CB7A76" w14:textId="3DE89DE6" w:rsidR="00DA76BB" w:rsidRPr="006A21ED" w:rsidRDefault="00435ED0" w:rsidP="000E77AB">
            <w:pPr>
              <w:pStyle w:val="Tablecelltext"/>
              <w:jc w:val="right"/>
            </w:pPr>
            <w:r>
              <w:rPr>
                <w:rFonts w:hint="eastAsia"/>
              </w:rPr>
              <w:t>8</w:t>
            </w:r>
            <w:r>
              <w:t>h 36m</w:t>
            </w:r>
          </w:p>
        </w:tc>
      </w:tr>
      <w:tr w:rsidR="00DA76BB" w14:paraId="1DD334E0"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46D8F4CA" w14:textId="098EC943" w:rsidR="00DA76BB" w:rsidRDefault="00DA76BB" w:rsidP="00E62C1A">
            <w:pPr>
              <w:pStyle w:val="Tablecelltext"/>
              <w:jc w:val="left"/>
            </w:pPr>
            <w:r>
              <w:rPr>
                <w:rFonts w:hint="eastAsia"/>
              </w:rPr>
              <w:t>#</w:t>
            </w:r>
            <w:r>
              <w:t>10</w:t>
            </w:r>
          </w:p>
        </w:tc>
        <w:tc>
          <w:tcPr>
            <w:tcW w:w="851" w:type="dxa"/>
            <w:tcBorders>
              <w:top w:val="single" w:sz="4" w:space="0" w:color="auto"/>
              <w:left w:val="single" w:sz="4" w:space="0" w:color="auto"/>
              <w:bottom w:val="single" w:sz="4" w:space="0" w:color="auto"/>
              <w:right w:val="single" w:sz="4" w:space="0" w:color="auto"/>
            </w:tcBorders>
          </w:tcPr>
          <w:p w14:paraId="0C33B1EB" w14:textId="37782ECB" w:rsidR="00DA76BB" w:rsidRPr="00FA0097" w:rsidRDefault="00826407" w:rsidP="007778C4">
            <w:pPr>
              <w:pStyle w:val="Tablecelltext"/>
              <w:jc w:val="right"/>
            </w:pPr>
            <w:r>
              <w:rPr>
                <w:rFonts w:hint="eastAsia"/>
              </w:rPr>
              <w:t>5</w:t>
            </w:r>
            <w:r>
              <w:t>10MB</w:t>
            </w:r>
          </w:p>
        </w:tc>
        <w:tc>
          <w:tcPr>
            <w:tcW w:w="992" w:type="dxa"/>
            <w:tcBorders>
              <w:top w:val="single" w:sz="4" w:space="0" w:color="auto"/>
              <w:left w:val="single" w:sz="4" w:space="0" w:color="auto"/>
              <w:bottom w:val="single" w:sz="4" w:space="0" w:color="auto"/>
              <w:right w:val="single" w:sz="4" w:space="0" w:color="auto"/>
            </w:tcBorders>
          </w:tcPr>
          <w:p w14:paraId="363D3141" w14:textId="0B7CFB59" w:rsidR="00DA76BB" w:rsidRPr="006A21ED" w:rsidRDefault="00826407" w:rsidP="007778C4">
            <w:pPr>
              <w:pStyle w:val="Tablecelltext"/>
              <w:jc w:val="right"/>
            </w:pPr>
            <w:r>
              <w:rPr>
                <w:rFonts w:hint="eastAsia"/>
              </w:rPr>
              <w:t>1</w:t>
            </w:r>
            <w:r>
              <w:t>024</w:t>
            </w:r>
          </w:p>
        </w:tc>
        <w:tc>
          <w:tcPr>
            <w:tcW w:w="1993" w:type="dxa"/>
            <w:tcBorders>
              <w:top w:val="single" w:sz="4" w:space="0" w:color="auto"/>
              <w:left w:val="single" w:sz="4" w:space="0" w:color="auto"/>
              <w:bottom w:val="single" w:sz="4" w:space="0" w:color="auto"/>
              <w:right w:val="single" w:sz="4" w:space="0" w:color="auto"/>
            </w:tcBorders>
          </w:tcPr>
          <w:p w14:paraId="64975CE2" w14:textId="0176352C" w:rsidR="00DA76BB" w:rsidRPr="006A21ED" w:rsidRDefault="00435ED0" w:rsidP="000E77AB">
            <w:pPr>
              <w:pStyle w:val="Tablecelltext"/>
              <w:jc w:val="right"/>
            </w:pPr>
            <w:r>
              <w:rPr>
                <w:rFonts w:hint="eastAsia"/>
              </w:rPr>
              <w:t>2</w:t>
            </w:r>
            <w:r>
              <w:t>h 42m</w:t>
            </w:r>
          </w:p>
        </w:tc>
      </w:tr>
      <w:tr w:rsidR="00DA76BB" w14:paraId="5F95C313" w14:textId="77777777" w:rsidTr="000E77AB">
        <w:trPr>
          <w:trHeight w:val="51"/>
        </w:trPr>
        <w:tc>
          <w:tcPr>
            <w:tcW w:w="709" w:type="dxa"/>
            <w:tcBorders>
              <w:top w:val="single" w:sz="4" w:space="0" w:color="auto"/>
              <w:left w:val="single" w:sz="4" w:space="0" w:color="auto"/>
              <w:bottom w:val="single" w:sz="4" w:space="0" w:color="auto"/>
              <w:right w:val="single" w:sz="4" w:space="0" w:color="auto"/>
            </w:tcBorders>
          </w:tcPr>
          <w:p w14:paraId="114E5EFB" w14:textId="750B5A7A" w:rsidR="00DA76BB" w:rsidRDefault="00DA76BB" w:rsidP="00E62C1A">
            <w:pPr>
              <w:pStyle w:val="Tablecelltext"/>
              <w:jc w:val="left"/>
            </w:pPr>
            <w:r>
              <w:rPr>
                <w:rFonts w:hint="eastAsia"/>
              </w:rPr>
              <w:t>#</w:t>
            </w:r>
            <w:r>
              <w:t>11</w:t>
            </w:r>
          </w:p>
        </w:tc>
        <w:tc>
          <w:tcPr>
            <w:tcW w:w="851" w:type="dxa"/>
            <w:tcBorders>
              <w:top w:val="single" w:sz="4" w:space="0" w:color="auto"/>
              <w:left w:val="single" w:sz="4" w:space="0" w:color="auto"/>
              <w:bottom w:val="single" w:sz="4" w:space="0" w:color="auto"/>
              <w:right w:val="single" w:sz="4" w:space="0" w:color="auto"/>
            </w:tcBorders>
          </w:tcPr>
          <w:p w14:paraId="069E75FD" w14:textId="3F763381" w:rsidR="00DA76BB" w:rsidRPr="00FA0097" w:rsidRDefault="00826407" w:rsidP="007778C4">
            <w:pPr>
              <w:pStyle w:val="Tablecelltext"/>
              <w:jc w:val="right"/>
            </w:pPr>
            <w:r>
              <w:rPr>
                <w:rFonts w:hint="eastAsia"/>
              </w:rPr>
              <w:t>2</w:t>
            </w:r>
            <w:r>
              <w:t>9MB</w:t>
            </w:r>
          </w:p>
        </w:tc>
        <w:tc>
          <w:tcPr>
            <w:tcW w:w="992" w:type="dxa"/>
            <w:tcBorders>
              <w:top w:val="single" w:sz="4" w:space="0" w:color="auto"/>
              <w:left w:val="single" w:sz="4" w:space="0" w:color="auto"/>
              <w:bottom w:val="single" w:sz="4" w:space="0" w:color="auto"/>
              <w:right w:val="single" w:sz="4" w:space="0" w:color="auto"/>
            </w:tcBorders>
          </w:tcPr>
          <w:p w14:paraId="0821243C" w14:textId="653DF7D5" w:rsidR="00DA76BB" w:rsidRPr="006A21ED" w:rsidRDefault="00826407" w:rsidP="007778C4">
            <w:pPr>
              <w:pStyle w:val="Tablecelltext"/>
              <w:jc w:val="right"/>
            </w:pPr>
            <w:r>
              <w:rPr>
                <w:rFonts w:hint="eastAsia"/>
              </w:rPr>
              <w:t>1</w:t>
            </w:r>
            <w:r>
              <w:t>024</w:t>
            </w:r>
          </w:p>
        </w:tc>
        <w:tc>
          <w:tcPr>
            <w:tcW w:w="1993" w:type="dxa"/>
            <w:tcBorders>
              <w:top w:val="single" w:sz="4" w:space="0" w:color="auto"/>
              <w:left w:val="single" w:sz="4" w:space="0" w:color="auto"/>
              <w:bottom w:val="single" w:sz="4" w:space="0" w:color="auto"/>
              <w:right w:val="single" w:sz="4" w:space="0" w:color="auto"/>
            </w:tcBorders>
          </w:tcPr>
          <w:p w14:paraId="7A77C38C" w14:textId="367BC91B" w:rsidR="00DA76BB" w:rsidRPr="006A21ED" w:rsidRDefault="00435ED0" w:rsidP="000E77AB">
            <w:pPr>
              <w:pStyle w:val="Tablecelltext"/>
              <w:jc w:val="right"/>
            </w:pPr>
            <w:r>
              <w:rPr>
                <w:rFonts w:hint="eastAsia"/>
              </w:rPr>
              <w:t>1</w:t>
            </w:r>
            <w:r>
              <w:t>h 3m</w:t>
            </w:r>
          </w:p>
        </w:tc>
      </w:tr>
      <w:tr w:rsidR="00DA76BB" w14:paraId="06548D35"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2EEFBFE6" w14:textId="64C433D8" w:rsidR="00DA76BB" w:rsidRDefault="00DA76BB" w:rsidP="00E62C1A">
            <w:pPr>
              <w:pStyle w:val="Tablecelltext"/>
              <w:jc w:val="left"/>
            </w:pPr>
            <w:r>
              <w:t>World</w:t>
            </w:r>
          </w:p>
        </w:tc>
        <w:tc>
          <w:tcPr>
            <w:tcW w:w="851" w:type="dxa"/>
            <w:tcBorders>
              <w:top w:val="single" w:sz="4" w:space="0" w:color="auto"/>
              <w:left w:val="single" w:sz="4" w:space="0" w:color="auto"/>
              <w:bottom w:val="single" w:sz="4" w:space="0" w:color="auto"/>
              <w:right w:val="single" w:sz="4" w:space="0" w:color="auto"/>
            </w:tcBorders>
          </w:tcPr>
          <w:p w14:paraId="3EA1AFD3" w14:textId="7B520D59" w:rsidR="00DA76BB" w:rsidRPr="00FA0097" w:rsidRDefault="00826407" w:rsidP="007778C4">
            <w:pPr>
              <w:pStyle w:val="Tablecelltext"/>
              <w:jc w:val="right"/>
            </w:pPr>
            <w:r>
              <w:rPr>
                <w:rFonts w:hint="eastAsia"/>
              </w:rPr>
              <w:t>4</w:t>
            </w:r>
            <w:r>
              <w:t>5GB</w:t>
            </w:r>
          </w:p>
        </w:tc>
        <w:tc>
          <w:tcPr>
            <w:tcW w:w="992" w:type="dxa"/>
            <w:tcBorders>
              <w:top w:val="single" w:sz="4" w:space="0" w:color="auto"/>
              <w:left w:val="single" w:sz="4" w:space="0" w:color="auto"/>
              <w:bottom w:val="single" w:sz="4" w:space="0" w:color="auto"/>
              <w:right w:val="single" w:sz="4" w:space="0" w:color="auto"/>
            </w:tcBorders>
          </w:tcPr>
          <w:p w14:paraId="5BE30040" w14:textId="1256AE1E" w:rsidR="00DA76BB" w:rsidRPr="006A21ED" w:rsidRDefault="00826407" w:rsidP="007778C4">
            <w:pPr>
              <w:pStyle w:val="Tablecelltext"/>
              <w:jc w:val="right"/>
            </w:pPr>
            <w:r>
              <w:rPr>
                <w:rFonts w:hint="eastAsia"/>
              </w:rPr>
              <w:t>4</w:t>
            </w:r>
            <w:r>
              <w:t>096</w:t>
            </w:r>
          </w:p>
        </w:tc>
        <w:tc>
          <w:tcPr>
            <w:tcW w:w="1993" w:type="dxa"/>
            <w:tcBorders>
              <w:top w:val="single" w:sz="4" w:space="0" w:color="auto"/>
              <w:left w:val="single" w:sz="4" w:space="0" w:color="auto"/>
              <w:bottom w:val="single" w:sz="4" w:space="0" w:color="auto"/>
              <w:right w:val="single" w:sz="4" w:space="0" w:color="auto"/>
            </w:tcBorders>
          </w:tcPr>
          <w:p w14:paraId="2E8D85D8" w14:textId="636819B4" w:rsidR="00DA76BB" w:rsidRPr="006A21ED" w:rsidRDefault="00435ED0" w:rsidP="000E77AB">
            <w:pPr>
              <w:pStyle w:val="Tablecelltext"/>
              <w:jc w:val="right"/>
            </w:pPr>
            <w:r>
              <w:rPr>
                <w:rFonts w:hint="eastAsia"/>
              </w:rPr>
              <w:t>7</w:t>
            </w:r>
            <w:r>
              <w:t>9h 22m</w:t>
            </w:r>
            <w:r w:rsidR="00087C56">
              <w:t xml:space="preserve"> (3d 7h 22m)</w:t>
            </w:r>
          </w:p>
        </w:tc>
      </w:tr>
    </w:tbl>
    <w:p w14:paraId="7680B71B" w14:textId="3709EC52" w:rsidR="00DA76BB" w:rsidRDefault="00DA76BB" w:rsidP="00DA76BB">
      <w:pPr>
        <w:pStyle w:val="FigTablecaptionwithoneline"/>
      </w:pPr>
      <w:r>
        <w:t xml:space="preserve">Table 2. </w:t>
      </w:r>
      <w:r w:rsidRPr="00DA76BB">
        <w:t>Production time of global vector tiles divided by '</w:t>
      </w:r>
      <w:proofErr w:type="spellStart"/>
      <w:r w:rsidRPr="00772FDD">
        <w:rPr>
          <w:noProof/>
        </w:rPr>
        <w:t>duodecim</w:t>
      </w:r>
      <w:proofErr w:type="spellEnd"/>
      <w:r w:rsidRPr="00DA76BB">
        <w:t>' areas</w:t>
      </w:r>
    </w:p>
    <w:p w14:paraId="6AF82DDA" w14:textId="2371359A" w:rsidR="00EC013D" w:rsidRDefault="00EC013D" w:rsidP="00B76992"/>
    <w:p w14:paraId="49220C34" w14:textId="4158FB5A" w:rsidR="009909BF" w:rsidRDefault="009909BF" w:rsidP="00B76992">
      <w:r w:rsidRPr="009909BF">
        <w:t>According to github.com/</w:t>
      </w:r>
      <w:proofErr w:type="spellStart"/>
      <w:r w:rsidRPr="009909BF">
        <w:t>openmaptiles</w:t>
      </w:r>
      <w:proofErr w:type="spellEnd"/>
      <w:r w:rsidRPr="009909BF">
        <w:t>/</w:t>
      </w:r>
      <w:proofErr w:type="spellStart"/>
      <w:r w:rsidRPr="009909BF">
        <w:t>openmaptiles</w:t>
      </w:r>
      <w:proofErr w:type="spellEnd"/>
      <w:r w:rsidRPr="009909BF">
        <w:t xml:space="preserve">/issues/242, </w:t>
      </w:r>
      <w:proofErr w:type="spellStart"/>
      <w:r w:rsidRPr="009909BF">
        <w:t>OpenMapTiles</w:t>
      </w:r>
      <w:proofErr w:type="spellEnd"/>
      <w:r w:rsidRPr="009909BF">
        <w:t xml:space="preserve"> requires 37 days, which is as long as around 900 hours, to produce global vector </w:t>
      </w:r>
      <w:proofErr w:type="spellStart"/>
      <w:r w:rsidRPr="009909BF">
        <w:t>tileset</w:t>
      </w:r>
      <w:proofErr w:type="spellEnd"/>
      <w:r w:rsidRPr="009909BF">
        <w:t xml:space="preserve"> with its default production script.</w:t>
      </w:r>
    </w:p>
    <w:p w14:paraId="0DAF90DA" w14:textId="2354B6EA" w:rsidR="006C2A89" w:rsidRDefault="006C2A89" w:rsidP="00B76992"/>
    <w:p w14:paraId="03F9FFEF" w14:textId="24415F75" w:rsidR="006C2A89" w:rsidRPr="00EC013D" w:rsidRDefault="006C2A89" w:rsidP="00B76992">
      <w:r>
        <w:rPr>
          <w:rFonts w:hint="eastAsia"/>
        </w:rPr>
        <w:t>F</w:t>
      </w:r>
      <w:r>
        <w:t xml:space="preserve">igure 4 shows rendering result </w:t>
      </w:r>
      <w:r w:rsidR="00A345BD">
        <w:t>of produced vector tiles.</w:t>
      </w:r>
    </w:p>
    <w:p w14:paraId="21863A96" w14:textId="2B343037" w:rsidR="00A401C2" w:rsidRDefault="00A401C2" w:rsidP="003A0BD0"/>
    <w:p w14:paraId="0C2A8055" w14:textId="6E807930" w:rsidR="0008146A" w:rsidRDefault="00B24AB9" w:rsidP="003A0BD0">
      <w:r>
        <w:rPr>
          <w:noProof/>
        </w:rPr>
        <w:drawing>
          <wp:inline distT="0" distB="0" distL="0" distR="0" wp14:anchorId="51B62B49" wp14:editId="44564FAB">
            <wp:extent cx="2952115" cy="2446655"/>
            <wp:effectExtent l="0" t="0" r="0" b="4445"/>
            <wp:docPr id="1" name="図 1" descr="テキスト, 地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2019-05-14 15.24.5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2115" cy="2446655"/>
                    </a:xfrm>
                    <a:prstGeom prst="rect">
                      <a:avLst/>
                    </a:prstGeom>
                  </pic:spPr>
                </pic:pic>
              </a:graphicData>
            </a:graphic>
          </wp:inline>
        </w:drawing>
      </w:r>
    </w:p>
    <w:p w14:paraId="32379353" w14:textId="453BAEC1" w:rsidR="0008146A" w:rsidRDefault="0008146A" w:rsidP="0008146A">
      <w:pPr>
        <w:pStyle w:val="FigTablecaptionwithoneline"/>
      </w:pPr>
      <w:r>
        <w:t>Figure 4. Produced Vector Tiles rendered on a Browser</w:t>
      </w:r>
    </w:p>
    <w:p w14:paraId="25ABDDB1" w14:textId="77777777" w:rsidR="0008146A" w:rsidRPr="0008146A" w:rsidRDefault="0008146A" w:rsidP="003A0BD0"/>
    <w:p w14:paraId="1F3D4F1B" w14:textId="5C4287BD" w:rsidR="009909BF" w:rsidRDefault="009909BF" w:rsidP="009909BF">
      <w:pPr>
        <w:pStyle w:val="Heading2"/>
      </w:pPr>
      <w:r>
        <w:t xml:space="preserve">Production of </w:t>
      </w:r>
      <w:r w:rsidRPr="00B76992">
        <w:t>O</w:t>
      </w:r>
      <w:r>
        <w:t>ther Layers</w:t>
      </w:r>
    </w:p>
    <w:p w14:paraId="0F21D036" w14:textId="40F7DC78" w:rsidR="009909BF" w:rsidRDefault="008B46FC" w:rsidP="003A0BD0">
      <w:r w:rsidRPr="008B46FC">
        <w:t xml:space="preserve">Although not for </w:t>
      </w:r>
      <w:r w:rsidRPr="00803180">
        <w:rPr>
          <w:noProof/>
        </w:rPr>
        <w:t>public</w:t>
      </w:r>
      <w:r w:rsidRPr="008B46FC">
        <w:t xml:space="preserve"> use, we also produced vector tiles from data other than OpenStreetMap. Table 3 shows the size of the produced </w:t>
      </w:r>
      <w:proofErr w:type="spellStart"/>
      <w:r w:rsidRPr="008B46FC">
        <w:t>MBTiles</w:t>
      </w:r>
      <w:proofErr w:type="spellEnd"/>
      <w:r w:rsidRPr="008B46FC">
        <w:t xml:space="preserve"> packages.</w:t>
      </w:r>
    </w:p>
    <w:p w14:paraId="5F780EC7" w14:textId="1BDBCC53" w:rsidR="008B46FC" w:rsidRDefault="008B46FC" w:rsidP="003A0BD0"/>
    <w:tbl>
      <w:tblPr>
        <w:tblW w:w="0" w:type="auto"/>
        <w:jc w:val="center"/>
        <w:tblBorders>
          <w:top w:val="single" w:sz="12" w:space="0" w:color="008000"/>
          <w:left w:val="nil"/>
          <w:bottom w:val="single" w:sz="12" w:space="0" w:color="008000"/>
          <w:right w:val="nil"/>
          <w:insideH w:val="nil"/>
          <w:insideV w:val="nil"/>
        </w:tblBorders>
        <w:tblLayout w:type="fixed"/>
        <w:tblCellMar>
          <w:left w:w="70" w:type="dxa"/>
          <w:right w:w="70" w:type="dxa"/>
        </w:tblCellMar>
        <w:tblLook w:val="00A0" w:firstRow="1" w:lastRow="0" w:firstColumn="1" w:lastColumn="0" w:noHBand="0" w:noVBand="0"/>
      </w:tblPr>
      <w:tblGrid>
        <w:gridCol w:w="2122"/>
        <w:gridCol w:w="2273"/>
      </w:tblGrid>
      <w:tr w:rsidR="008B46FC" w14:paraId="0BF5B590" w14:textId="77777777" w:rsidTr="00BC512A">
        <w:trPr>
          <w:jc w:val="center"/>
        </w:trPr>
        <w:tc>
          <w:tcPr>
            <w:tcW w:w="2122" w:type="dxa"/>
            <w:tcBorders>
              <w:top w:val="single" w:sz="4" w:space="0" w:color="auto"/>
              <w:left w:val="single" w:sz="4" w:space="0" w:color="auto"/>
              <w:bottom w:val="single" w:sz="4" w:space="0" w:color="auto"/>
              <w:right w:val="single" w:sz="4" w:space="0" w:color="auto"/>
            </w:tcBorders>
          </w:tcPr>
          <w:p w14:paraId="3B3A0C3E" w14:textId="567E5D19" w:rsidR="008B46FC" w:rsidRPr="00732590" w:rsidRDefault="00732590" w:rsidP="00732590">
            <w:pPr>
              <w:pStyle w:val="Tablecelltext"/>
              <w:rPr>
                <w:b/>
                <w:bCs/>
              </w:rPr>
            </w:pPr>
            <w:r w:rsidRPr="00732590">
              <w:rPr>
                <w:b/>
                <w:bCs/>
              </w:rPr>
              <w:t>theme</w:t>
            </w:r>
          </w:p>
        </w:tc>
        <w:tc>
          <w:tcPr>
            <w:tcW w:w="2273" w:type="dxa"/>
            <w:tcBorders>
              <w:top w:val="single" w:sz="4" w:space="0" w:color="auto"/>
              <w:left w:val="single" w:sz="4" w:space="0" w:color="auto"/>
              <w:bottom w:val="single" w:sz="4" w:space="0" w:color="auto"/>
              <w:right w:val="single" w:sz="4" w:space="0" w:color="auto"/>
            </w:tcBorders>
          </w:tcPr>
          <w:p w14:paraId="3CF48742" w14:textId="7C427557" w:rsidR="008B46FC" w:rsidRPr="00732590" w:rsidRDefault="00732590" w:rsidP="00732590">
            <w:pPr>
              <w:pStyle w:val="Tablecelltext"/>
              <w:rPr>
                <w:b/>
                <w:bCs/>
              </w:rPr>
            </w:pPr>
            <w:proofErr w:type="spellStart"/>
            <w:r w:rsidRPr="00732590">
              <w:rPr>
                <w:b/>
                <w:bCs/>
              </w:rPr>
              <w:t>MBTiles</w:t>
            </w:r>
            <w:proofErr w:type="spellEnd"/>
            <w:r w:rsidRPr="00732590">
              <w:rPr>
                <w:b/>
                <w:bCs/>
              </w:rPr>
              <w:t xml:space="preserve"> size</w:t>
            </w:r>
          </w:p>
        </w:tc>
      </w:tr>
      <w:tr w:rsidR="008B46FC" w14:paraId="1783EB93" w14:textId="77777777" w:rsidTr="00BC512A">
        <w:trPr>
          <w:jc w:val="center"/>
        </w:trPr>
        <w:tc>
          <w:tcPr>
            <w:tcW w:w="2122" w:type="dxa"/>
            <w:tcBorders>
              <w:top w:val="single" w:sz="4" w:space="0" w:color="auto"/>
              <w:left w:val="single" w:sz="4" w:space="0" w:color="auto"/>
              <w:bottom w:val="single" w:sz="4" w:space="0" w:color="auto"/>
              <w:right w:val="single" w:sz="4" w:space="0" w:color="auto"/>
            </w:tcBorders>
          </w:tcPr>
          <w:p w14:paraId="6C430CD5" w14:textId="65B32CBD" w:rsidR="008B46FC" w:rsidRDefault="00BC512A" w:rsidP="00BC512A">
            <w:pPr>
              <w:pStyle w:val="Tablecelltext"/>
              <w:jc w:val="left"/>
            </w:pPr>
            <w:r>
              <w:t>Hill shade</w:t>
            </w:r>
          </w:p>
        </w:tc>
        <w:tc>
          <w:tcPr>
            <w:tcW w:w="2273" w:type="dxa"/>
            <w:tcBorders>
              <w:top w:val="single" w:sz="4" w:space="0" w:color="auto"/>
              <w:left w:val="single" w:sz="4" w:space="0" w:color="auto"/>
              <w:bottom w:val="single" w:sz="4" w:space="0" w:color="auto"/>
              <w:right w:val="single" w:sz="4" w:space="0" w:color="auto"/>
            </w:tcBorders>
          </w:tcPr>
          <w:p w14:paraId="63503812" w14:textId="73B7CD1F" w:rsidR="008B46FC" w:rsidRPr="001C66A7" w:rsidRDefault="00BC512A" w:rsidP="000E77AB">
            <w:pPr>
              <w:pStyle w:val="Tablecelltext"/>
              <w:jc w:val="right"/>
            </w:pPr>
            <w:r>
              <w:t>218MB</w:t>
            </w:r>
          </w:p>
        </w:tc>
      </w:tr>
      <w:tr w:rsidR="008B46FC" w14:paraId="5ABD8CF5" w14:textId="77777777" w:rsidTr="00BC512A">
        <w:trPr>
          <w:jc w:val="center"/>
        </w:trPr>
        <w:tc>
          <w:tcPr>
            <w:tcW w:w="2122" w:type="dxa"/>
            <w:tcBorders>
              <w:top w:val="single" w:sz="4" w:space="0" w:color="auto"/>
              <w:left w:val="single" w:sz="4" w:space="0" w:color="auto"/>
              <w:bottom w:val="single" w:sz="4" w:space="0" w:color="auto"/>
              <w:right w:val="single" w:sz="4" w:space="0" w:color="auto"/>
            </w:tcBorders>
          </w:tcPr>
          <w:p w14:paraId="3AF1227F" w14:textId="5548C7D3" w:rsidR="008B46FC" w:rsidRDefault="00BC512A" w:rsidP="00BC512A">
            <w:pPr>
              <w:pStyle w:val="Tablecelltext"/>
              <w:jc w:val="left"/>
            </w:pPr>
            <w:r>
              <w:t>Landcover</w:t>
            </w:r>
          </w:p>
        </w:tc>
        <w:tc>
          <w:tcPr>
            <w:tcW w:w="2273" w:type="dxa"/>
            <w:tcBorders>
              <w:top w:val="single" w:sz="4" w:space="0" w:color="auto"/>
              <w:left w:val="single" w:sz="4" w:space="0" w:color="auto"/>
              <w:bottom w:val="single" w:sz="4" w:space="0" w:color="auto"/>
              <w:right w:val="single" w:sz="4" w:space="0" w:color="auto"/>
            </w:tcBorders>
          </w:tcPr>
          <w:p w14:paraId="4FC52F89" w14:textId="2BEB7F7B" w:rsidR="008B46FC" w:rsidRPr="00FA0097" w:rsidRDefault="00BC512A" w:rsidP="000E77AB">
            <w:pPr>
              <w:pStyle w:val="Tablecelltext"/>
              <w:jc w:val="right"/>
            </w:pPr>
            <w:r>
              <w:t>4.8GB</w:t>
            </w:r>
          </w:p>
        </w:tc>
      </w:tr>
      <w:tr w:rsidR="00BC512A" w14:paraId="4F06DBB7" w14:textId="77777777" w:rsidTr="00BC512A">
        <w:trPr>
          <w:jc w:val="center"/>
        </w:trPr>
        <w:tc>
          <w:tcPr>
            <w:tcW w:w="2122" w:type="dxa"/>
            <w:tcBorders>
              <w:top w:val="single" w:sz="4" w:space="0" w:color="auto"/>
              <w:left w:val="single" w:sz="4" w:space="0" w:color="auto"/>
              <w:bottom w:val="single" w:sz="4" w:space="0" w:color="auto"/>
              <w:right w:val="single" w:sz="4" w:space="0" w:color="auto"/>
            </w:tcBorders>
          </w:tcPr>
          <w:p w14:paraId="4CCB47B8" w14:textId="4D9FFB0C" w:rsidR="00BC512A" w:rsidRDefault="00BC512A" w:rsidP="00BC512A">
            <w:pPr>
              <w:pStyle w:val="Tablecelltext"/>
              <w:jc w:val="left"/>
            </w:pPr>
            <w:r>
              <w:t>Ocean</w:t>
            </w:r>
          </w:p>
        </w:tc>
        <w:tc>
          <w:tcPr>
            <w:tcW w:w="2273" w:type="dxa"/>
            <w:tcBorders>
              <w:top w:val="single" w:sz="4" w:space="0" w:color="auto"/>
              <w:left w:val="single" w:sz="4" w:space="0" w:color="auto"/>
              <w:bottom w:val="single" w:sz="4" w:space="0" w:color="auto"/>
              <w:right w:val="single" w:sz="4" w:space="0" w:color="auto"/>
            </w:tcBorders>
          </w:tcPr>
          <w:p w14:paraId="2D8B2B3F" w14:textId="1C3CA2D2" w:rsidR="00BC512A" w:rsidRDefault="00BC512A" w:rsidP="000E77AB">
            <w:pPr>
              <w:pStyle w:val="Tablecelltext"/>
              <w:jc w:val="right"/>
            </w:pPr>
            <w:r>
              <w:rPr>
                <w:rFonts w:hint="eastAsia"/>
              </w:rPr>
              <w:t>4</w:t>
            </w:r>
            <w:r>
              <w:t>.9GB</w:t>
            </w:r>
          </w:p>
        </w:tc>
      </w:tr>
      <w:tr w:rsidR="00BC512A" w14:paraId="663DC782" w14:textId="77777777" w:rsidTr="00BC512A">
        <w:trPr>
          <w:jc w:val="center"/>
        </w:trPr>
        <w:tc>
          <w:tcPr>
            <w:tcW w:w="2122" w:type="dxa"/>
            <w:tcBorders>
              <w:top w:val="single" w:sz="4" w:space="0" w:color="auto"/>
              <w:left w:val="single" w:sz="4" w:space="0" w:color="auto"/>
              <w:bottom w:val="single" w:sz="4" w:space="0" w:color="auto"/>
              <w:right w:val="single" w:sz="4" w:space="0" w:color="auto"/>
            </w:tcBorders>
          </w:tcPr>
          <w:p w14:paraId="3C121006" w14:textId="415321F2" w:rsidR="00BC512A" w:rsidRDefault="00BC512A" w:rsidP="00BC512A">
            <w:pPr>
              <w:pStyle w:val="Tablecelltext"/>
              <w:jc w:val="left"/>
            </w:pPr>
            <w:r>
              <w:rPr>
                <w:rFonts w:hint="eastAsia"/>
              </w:rPr>
              <w:t>O</w:t>
            </w:r>
            <w:r>
              <w:t>ther UN data</w:t>
            </w:r>
          </w:p>
        </w:tc>
        <w:tc>
          <w:tcPr>
            <w:tcW w:w="2273" w:type="dxa"/>
            <w:tcBorders>
              <w:top w:val="single" w:sz="4" w:space="0" w:color="auto"/>
              <w:left w:val="single" w:sz="4" w:space="0" w:color="auto"/>
              <w:bottom w:val="single" w:sz="4" w:space="0" w:color="auto"/>
              <w:right w:val="single" w:sz="4" w:space="0" w:color="auto"/>
            </w:tcBorders>
          </w:tcPr>
          <w:p w14:paraId="1BFD79FE" w14:textId="4B4721C6" w:rsidR="00BC512A" w:rsidRDefault="00BC512A" w:rsidP="000E77AB">
            <w:pPr>
              <w:pStyle w:val="Tablecelltext"/>
              <w:jc w:val="right"/>
            </w:pPr>
            <w:r>
              <w:rPr>
                <w:rFonts w:hint="eastAsia"/>
              </w:rPr>
              <w:t>1</w:t>
            </w:r>
            <w:r>
              <w:t>.5GB</w:t>
            </w:r>
          </w:p>
        </w:tc>
      </w:tr>
      <w:tr w:rsidR="00BC512A" w14:paraId="08E38BA7" w14:textId="77777777" w:rsidTr="00BC512A">
        <w:trPr>
          <w:jc w:val="center"/>
        </w:trPr>
        <w:tc>
          <w:tcPr>
            <w:tcW w:w="2122" w:type="dxa"/>
            <w:tcBorders>
              <w:top w:val="single" w:sz="4" w:space="0" w:color="auto"/>
              <w:left w:val="single" w:sz="4" w:space="0" w:color="auto"/>
              <w:bottom w:val="single" w:sz="4" w:space="0" w:color="auto"/>
              <w:right w:val="single" w:sz="4" w:space="0" w:color="auto"/>
            </w:tcBorders>
          </w:tcPr>
          <w:p w14:paraId="295C8CB0" w14:textId="47AE946E" w:rsidR="00BC512A" w:rsidRDefault="00BC512A" w:rsidP="00BC512A">
            <w:pPr>
              <w:pStyle w:val="Tablecelltext"/>
              <w:jc w:val="left"/>
            </w:pPr>
            <w:r>
              <w:rPr>
                <w:rFonts w:hint="eastAsia"/>
              </w:rPr>
              <w:t>O</w:t>
            </w:r>
            <w:r>
              <w:t>penStreetMap</w:t>
            </w:r>
          </w:p>
        </w:tc>
        <w:tc>
          <w:tcPr>
            <w:tcW w:w="2273" w:type="dxa"/>
            <w:tcBorders>
              <w:top w:val="single" w:sz="4" w:space="0" w:color="auto"/>
              <w:left w:val="single" w:sz="4" w:space="0" w:color="auto"/>
              <w:bottom w:val="single" w:sz="4" w:space="0" w:color="auto"/>
              <w:right w:val="single" w:sz="4" w:space="0" w:color="auto"/>
            </w:tcBorders>
          </w:tcPr>
          <w:p w14:paraId="5E8E01AF" w14:textId="014205E1" w:rsidR="00BC512A" w:rsidRDefault="00BC512A" w:rsidP="000E77AB">
            <w:pPr>
              <w:pStyle w:val="Tablecelltext"/>
              <w:jc w:val="right"/>
            </w:pPr>
            <w:r>
              <w:rPr>
                <w:rFonts w:hint="eastAsia"/>
              </w:rPr>
              <w:t>7</w:t>
            </w:r>
            <w:r>
              <w:t>7GB</w:t>
            </w:r>
          </w:p>
        </w:tc>
      </w:tr>
    </w:tbl>
    <w:p w14:paraId="34D58C50" w14:textId="6EE60F53" w:rsidR="008B46FC" w:rsidRDefault="008B46FC" w:rsidP="008B46FC">
      <w:pPr>
        <w:pStyle w:val="FigTablecaptionwithoneline"/>
      </w:pPr>
      <w:r>
        <w:t xml:space="preserve">Table 3. </w:t>
      </w:r>
      <w:r w:rsidR="00732590" w:rsidRPr="00732590">
        <w:t xml:space="preserve">Size of produced </w:t>
      </w:r>
      <w:proofErr w:type="spellStart"/>
      <w:r w:rsidR="00732590" w:rsidRPr="00732590">
        <w:t>MBTiles</w:t>
      </w:r>
      <w:proofErr w:type="spellEnd"/>
      <w:r w:rsidR="00732590" w:rsidRPr="00732590">
        <w:t xml:space="preserve"> packages</w:t>
      </w:r>
    </w:p>
    <w:p w14:paraId="5A3A526F" w14:textId="72B4D050" w:rsidR="008B46FC" w:rsidRDefault="008B46FC" w:rsidP="003A0BD0"/>
    <w:p w14:paraId="65BEE158" w14:textId="368760C6" w:rsidR="00856C42" w:rsidRDefault="007232E4" w:rsidP="00856C42">
      <w:pPr>
        <w:pStyle w:val="Heading1"/>
      </w:pPr>
      <w:r w:rsidRPr="007232E4">
        <w:t>Community Development</w:t>
      </w:r>
    </w:p>
    <w:p w14:paraId="3F9FFC92" w14:textId="1D33A053" w:rsidR="00D63287" w:rsidRDefault="00D63287" w:rsidP="00D63287">
      <w:pPr>
        <w:pStyle w:val="Heading2"/>
      </w:pPr>
      <w:r w:rsidRPr="00D63287">
        <w:t>OSGeo.JP Workshop for UN Vector Tile Toolkit</w:t>
      </w:r>
    </w:p>
    <w:p w14:paraId="3E3530B4" w14:textId="77777777" w:rsidR="006970BD" w:rsidRDefault="006970BD" w:rsidP="006970BD">
      <w:r>
        <w:t xml:space="preserve">We conducted a workshop, titled the OSGeo.JP Workshop for the UN Vector Tile Toolkit, to introduce the methodology used in the UN Vector Tile Toolkit with FOSS4G experts with support from the </w:t>
      </w:r>
      <w:proofErr w:type="spellStart"/>
      <w:r>
        <w:t>OSGeo</w:t>
      </w:r>
      <w:proofErr w:type="spellEnd"/>
      <w:r>
        <w:t xml:space="preserve"> Foundation Japan Chapter in December 2018 as a pre-conference workshop for FOSS4G Asia 2018. The workshop materials and software </w:t>
      </w:r>
      <w:r w:rsidRPr="00DE5195">
        <w:rPr>
          <w:noProof/>
        </w:rPr>
        <w:t>are published</w:t>
      </w:r>
      <w:r>
        <w:t xml:space="preserve"> with open source license at github.com/un-vector-tile-toolkit.</w:t>
      </w:r>
    </w:p>
    <w:p w14:paraId="199A4614" w14:textId="77777777" w:rsidR="006970BD" w:rsidRDefault="006970BD" w:rsidP="006970BD"/>
    <w:p w14:paraId="77A948E6" w14:textId="4E7F3B31" w:rsidR="00D63287" w:rsidRDefault="006970BD" w:rsidP="006970BD">
      <w:r>
        <w:t>In a keynote presentation of FOSS4G Asia 2018, we have announced the release of the UN Vector Tile Toolkit on December 3, 2018.</w:t>
      </w:r>
    </w:p>
    <w:p w14:paraId="1DA889E5" w14:textId="345E93EB" w:rsidR="00856C42" w:rsidRDefault="00856C42" w:rsidP="003A0BD0"/>
    <w:p w14:paraId="3C5DBB57" w14:textId="1EA65DA3" w:rsidR="00D63287" w:rsidRDefault="006970BD" w:rsidP="00D63287">
      <w:pPr>
        <w:pStyle w:val="Heading2"/>
      </w:pPr>
      <w:r w:rsidRPr="006970BD">
        <w:t>Application by the Community Partners</w:t>
      </w:r>
    </w:p>
    <w:p w14:paraId="2B5D7BA9" w14:textId="0FFCFE18" w:rsidR="00D63287" w:rsidRDefault="006970BD" w:rsidP="003A0BD0">
      <w:r w:rsidRPr="006970BD">
        <w:t xml:space="preserve">In addition to the application for the basemap vector tiles for the internal use in the UN, the UN Vector Tile Toolkit </w:t>
      </w:r>
      <w:r w:rsidRPr="00DE5195">
        <w:rPr>
          <w:noProof/>
        </w:rPr>
        <w:t>is used</w:t>
      </w:r>
      <w:r w:rsidRPr="006970BD">
        <w:t xml:space="preserve"> for the following applications.</w:t>
      </w:r>
    </w:p>
    <w:p w14:paraId="53F9E7D3" w14:textId="77777777" w:rsidR="00D63287" w:rsidRPr="008B46FC" w:rsidRDefault="00D63287" w:rsidP="003A0BD0"/>
    <w:p w14:paraId="66EC7193" w14:textId="3399EE64" w:rsidR="00E75292" w:rsidRDefault="006970F1" w:rsidP="00BA6D08">
      <w:pPr>
        <w:pStyle w:val="Heading3"/>
      </w:pPr>
      <w:r>
        <w:rPr>
          <w:b/>
        </w:rPr>
        <w:t>Geospatial Information Authority of Japan (GSI)</w:t>
      </w:r>
      <w:r w:rsidR="00E75292">
        <w:t xml:space="preserve">: </w:t>
      </w:r>
      <w:r w:rsidR="00BA6D08">
        <w:t xml:space="preserve">GSI has been prototyping </w:t>
      </w:r>
      <w:r w:rsidR="00DE5195">
        <w:rPr>
          <w:noProof/>
        </w:rPr>
        <w:t>its</w:t>
      </w:r>
      <w:r w:rsidR="00BA6D08">
        <w:t xml:space="preserve"> vector tiles from several years ago. As a partner of the UN Vector Tile Toolkit, they use the Toolkit to produce their prototype vector tiles. Their feedback was useful to improve the codebase of the UN Vector Tile Toolkit.</w:t>
      </w:r>
      <w:r w:rsidR="00E75292">
        <w:t xml:space="preserve"> </w:t>
      </w:r>
    </w:p>
    <w:p w14:paraId="6BB331D7" w14:textId="17CE0193" w:rsidR="008B46FC" w:rsidRDefault="008B46FC" w:rsidP="003A0BD0"/>
    <w:p w14:paraId="28A11959" w14:textId="3661EA53" w:rsidR="00E75292" w:rsidRDefault="00F33785" w:rsidP="00E75292">
      <w:pPr>
        <w:pStyle w:val="Heading3"/>
      </w:pPr>
      <w:proofErr w:type="spellStart"/>
      <w:r w:rsidRPr="00F33785">
        <w:rPr>
          <w:b/>
        </w:rPr>
        <w:lastRenderedPageBreak/>
        <w:t>CartoTiles</w:t>
      </w:r>
      <w:proofErr w:type="spellEnd"/>
      <w:r w:rsidR="00E75292">
        <w:t xml:space="preserve">: </w:t>
      </w:r>
      <w:r w:rsidRPr="00F33785">
        <w:t xml:space="preserve">UN Geospatial service is planning to release vector tiles for geospatial visualization in very small map scale. UN Vector Tile Toolkit </w:t>
      </w:r>
      <w:r w:rsidRPr="00DE5195">
        <w:rPr>
          <w:noProof/>
        </w:rPr>
        <w:t>is used</w:t>
      </w:r>
      <w:r w:rsidRPr="00F33785">
        <w:t xml:space="preserve"> for the production and update of such vector tiles.</w:t>
      </w:r>
    </w:p>
    <w:p w14:paraId="551F30D4" w14:textId="47562720" w:rsidR="00E75292" w:rsidRDefault="00E75292" w:rsidP="003A0BD0"/>
    <w:p w14:paraId="452A7A44" w14:textId="57AACEFB" w:rsidR="00E75292" w:rsidRDefault="00F33785" w:rsidP="00E75292">
      <w:pPr>
        <w:pStyle w:val="Heading3"/>
      </w:pPr>
      <w:r>
        <w:rPr>
          <w:b/>
        </w:rPr>
        <w:t>Tabular Maps</w:t>
      </w:r>
      <w:r w:rsidR="00E75292">
        <w:t xml:space="preserve">: </w:t>
      </w:r>
      <w:r w:rsidR="0067518B">
        <w:t xml:space="preserve">The project for Tabular Maps is external to the UN Vector Tile Toolkit, aiming for visualizing </w:t>
      </w:r>
      <w:r w:rsidR="00C62096">
        <w:t xml:space="preserve">administrative bodies by an array of simple squares rather than the realistic administrative </w:t>
      </w:r>
      <w:r w:rsidR="00ED06F6">
        <w:t xml:space="preserve">area polygons. </w:t>
      </w:r>
      <w:r w:rsidR="00520BDE">
        <w:t>The UN Vector Tile Toolkit is used to produce vector tiles to visualize tabular maps using Mapbox GL JS.</w:t>
      </w:r>
    </w:p>
    <w:p w14:paraId="6B400E17" w14:textId="77777777" w:rsidR="00F33785" w:rsidRPr="00F33785" w:rsidRDefault="00F33785" w:rsidP="00F33785"/>
    <w:p w14:paraId="6268FB85" w14:textId="1BE15C68" w:rsidR="00F33785" w:rsidRDefault="00850A32" w:rsidP="00F33785">
      <w:pPr>
        <w:pStyle w:val="Heading3"/>
      </w:pPr>
      <w:r w:rsidRPr="00850A32">
        <w:rPr>
          <w:b/>
        </w:rPr>
        <w:t xml:space="preserve">Institute for </w:t>
      </w:r>
      <w:proofErr w:type="spellStart"/>
      <w:r w:rsidRPr="00850A32">
        <w:rPr>
          <w:b/>
        </w:rPr>
        <w:t>Agro</w:t>
      </w:r>
      <w:proofErr w:type="spellEnd"/>
      <w:r w:rsidRPr="00850A32">
        <w:rPr>
          <w:b/>
        </w:rPr>
        <w:t>-Environmental Sciences</w:t>
      </w:r>
      <w:r w:rsidR="00232BDE">
        <w:rPr>
          <w:b/>
        </w:rPr>
        <w:t xml:space="preserve"> (NARO)</w:t>
      </w:r>
      <w:r w:rsidR="00F33785">
        <w:t xml:space="preserve">: </w:t>
      </w:r>
      <w:r w:rsidR="00232BDE">
        <w:t xml:space="preserve">In NARO one of the authors developed </w:t>
      </w:r>
      <w:r w:rsidR="003F7498">
        <w:t>vec</w:t>
      </w:r>
      <w:r w:rsidR="00337419">
        <w:t xml:space="preserve">tor tiles of agricultural lot data provided from the Ministry of </w:t>
      </w:r>
      <w:r w:rsidR="00FE0440">
        <w:t>Agriculture, Forestry and Fisheries (MAFF) of Japan</w:t>
      </w:r>
      <w:r w:rsidR="00251277">
        <w:t>, by making use of the UN Vector Tile Toolkit.</w:t>
      </w:r>
    </w:p>
    <w:p w14:paraId="4F27CE84" w14:textId="788690C6" w:rsidR="00E75292" w:rsidRDefault="00E75292" w:rsidP="003A0BD0"/>
    <w:p w14:paraId="7FD445F5" w14:textId="4F220D78" w:rsidR="00E0154F" w:rsidRDefault="00E0154F" w:rsidP="00E0154F">
      <w:pPr>
        <w:pStyle w:val="Heading1"/>
      </w:pPr>
      <w:r w:rsidRPr="007232E4">
        <w:t>C</w:t>
      </w:r>
      <w:r>
        <w:t>onclusion</w:t>
      </w:r>
    </w:p>
    <w:p w14:paraId="29C3529C" w14:textId="77777777" w:rsidR="00D80E21" w:rsidRDefault="00D80E21" w:rsidP="00D80E21">
      <w:r>
        <w:t xml:space="preserve">We started the UN Vector Tile Toolkit inside the UN Open GIS Initiative, aiming for supporting public organizations, such as the UN and government organizations, to provide basemap vector tiles. </w:t>
      </w:r>
    </w:p>
    <w:p w14:paraId="4544FE38" w14:textId="77777777" w:rsidR="00D80E21" w:rsidRDefault="00D80E21" w:rsidP="00D80E21"/>
    <w:p w14:paraId="02D97221" w14:textId="77777777" w:rsidR="00D80E21" w:rsidRDefault="00D80E21" w:rsidP="00D80E21">
      <w:r>
        <w:t xml:space="preserve">Future extensions of the UN Vector Tile Toolkit will include: </w:t>
      </w:r>
    </w:p>
    <w:p w14:paraId="6AFC0FE9" w14:textId="460E2190" w:rsidR="00D80E21" w:rsidRDefault="00D80E21" w:rsidP="00D80E21">
      <w:pPr>
        <w:pStyle w:val="ListParagraph"/>
        <w:numPr>
          <w:ilvl w:val="0"/>
          <w:numId w:val="13"/>
        </w:numPr>
        <w:ind w:leftChars="0"/>
      </w:pPr>
      <w:r>
        <w:t xml:space="preserve">delta update using </w:t>
      </w:r>
      <w:proofErr w:type="spellStart"/>
      <w:r>
        <w:t>expiretiles</w:t>
      </w:r>
      <w:proofErr w:type="spellEnd"/>
    </w:p>
    <w:p w14:paraId="62FB5920" w14:textId="5C499A8A" w:rsidR="00D80E21" w:rsidRDefault="00D80E21" w:rsidP="00D80E21">
      <w:pPr>
        <w:pStyle w:val="ListParagraph"/>
        <w:numPr>
          <w:ilvl w:val="0"/>
          <w:numId w:val="13"/>
        </w:numPr>
        <w:ind w:leftChars="0"/>
      </w:pPr>
      <w:r>
        <w:t xml:space="preserve">deployment with </w:t>
      </w:r>
      <w:r w:rsidRPr="00772FDD">
        <w:rPr>
          <w:noProof/>
        </w:rPr>
        <w:t>nginx</w:t>
      </w:r>
    </w:p>
    <w:p w14:paraId="5F971EBA" w14:textId="0CDD9FAF" w:rsidR="00D80E21" w:rsidRDefault="00D80E21" w:rsidP="00D80E21">
      <w:pPr>
        <w:pStyle w:val="ListParagraph"/>
        <w:numPr>
          <w:ilvl w:val="0"/>
          <w:numId w:val="13"/>
        </w:numPr>
        <w:ind w:leftChars="0"/>
      </w:pPr>
      <w:r>
        <w:t>Docker implementation</w:t>
      </w:r>
    </w:p>
    <w:p w14:paraId="4382BA4F" w14:textId="77777777" w:rsidR="00D80E21" w:rsidRDefault="00D80E21" w:rsidP="00D80E21"/>
    <w:p w14:paraId="09324264" w14:textId="447E52EE" w:rsidR="00D80E21" w:rsidRDefault="00D80E21" w:rsidP="00D80E21">
      <w:r>
        <w:t xml:space="preserve">It remains </w:t>
      </w:r>
      <w:r w:rsidR="00772FDD">
        <w:t xml:space="preserve">a </w:t>
      </w:r>
      <w:r w:rsidRPr="00772FDD">
        <w:rPr>
          <w:noProof/>
        </w:rPr>
        <w:t>crucial</w:t>
      </w:r>
      <w:r>
        <w:t xml:space="preserve"> challenge for the UN Vector Tile Toolkit to formulate, develop, and sustain a community of developers by appropriate documentation. </w:t>
      </w:r>
      <w:r w:rsidR="00772FDD">
        <w:rPr>
          <w:noProof/>
        </w:rPr>
        <w:t>Also</w:t>
      </w:r>
      <w:r>
        <w:t>, we need to keep the following two principles to sustain the UN Vector Tile Toolkit.</w:t>
      </w:r>
    </w:p>
    <w:p w14:paraId="6829BA10" w14:textId="77777777" w:rsidR="00D80E21" w:rsidRDefault="00D80E21" w:rsidP="00D80E21"/>
    <w:p w14:paraId="23D3D972" w14:textId="35B64333" w:rsidR="00D80E21" w:rsidRDefault="00D80E21" w:rsidP="00D80E21">
      <w:pPr>
        <w:pStyle w:val="ListParagraph"/>
        <w:numPr>
          <w:ilvl w:val="0"/>
          <w:numId w:val="14"/>
        </w:numPr>
        <w:ind w:leftChars="0"/>
      </w:pPr>
      <w:r>
        <w:t xml:space="preserve">We need a good networking mechanism of vector tile experts distributed in different organizations and different geographical areas. Vector tile experts tend to isolate in their respective work areas because vector tile </w:t>
      </w:r>
      <w:r w:rsidRPr="00772FDD">
        <w:rPr>
          <w:noProof/>
        </w:rPr>
        <w:t>technology</w:t>
      </w:r>
      <w:r>
        <w:t xml:space="preserve"> is highly specialized. </w:t>
      </w:r>
    </w:p>
    <w:p w14:paraId="5D6CE3A1" w14:textId="68D31178" w:rsidR="00E0154F" w:rsidRDefault="00D80E21" w:rsidP="00D80E21">
      <w:pPr>
        <w:pStyle w:val="ListParagraph"/>
        <w:numPr>
          <w:ilvl w:val="0"/>
          <w:numId w:val="14"/>
        </w:numPr>
        <w:ind w:leftChars="0"/>
      </w:pPr>
      <w:r>
        <w:t xml:space="preserve">We need a focus on technical topics by carefully </w:t>
      </w:r>
      <w:r w:rsidRPr="00772FDD">
        <w:rPr>
          <w:noProof/>
        </w:rPr>
        <w:t>ch</w:t>
      </w:r>
      <w:r w:rsidR="00772FDD">
        <w:rPr>
          <w:noProof/>
        </w:rPr>
        <w:t>o</w:t>
      </w:r>
      <w:r w:rsidRPr="00772FDD">
        <w:rPr>
          <w:noProof/>
        </w:rPr>
        <w:t>osing</w:t>
      </w:r>
      <w:r>
        <w:t xml:space="preserve"> appropriate common challenges in the project.</w:t>
      </w:r>
    </w:p>
    <w:p w14:paraId="11F85B53" w14:textId="77777777" w:rsidR="00E0154F" w:rsidRPr="00E75292" w:rsidRDefault="00E0154F" w:rsidP="003A0BD0"/>
    <w:p w14:paraId="7B39F87E" w14:textId="2022D267" w:rsidR="00784C81" w:rsidRDefault="00784C81" w:rsidP="00784C81">
      <w:pPr>
        <w:pStyle w:val="Heading1"/>
        <w:numPr>
          <w:ilvl w:val="0"/>
          <w:numId w:val="0"/>
        </w:numPr>
      </w:pPr>
      <w:r w:rsidRPr="00803180">
        <w:rPr>
          <w:noProof/>
        </w:rPr>
        <w:t>A</w:t>
      </w:r>
      <w:r w:rsidR="00803180">
        <w:rPr>
          <w:noProof/>
        </w:rPr>
        <w:t>cknowledgments</w:t>
      </w:r>
    </w:p>
    <w:p w14:paraId="79FEED3C" w14:textId="764B13E6" w:rsidR="00784C81" w:rsidRPr="002C3E0D" w:rsidRDefault="00BE3510" w:rsidP="00784C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t xml:space="preserve">The authors would like to acknowledge various </w:t>
      </w:r>
      <w:r w:rsidR="0015317C">
        <w:t xml:space="preserve">advice from the UN Open GIS Initiative, especially from </w:t>
      </w:r>
      <w:r w:rsidR="00FD340D">
        <w:t xml:space="preserve">Professor </w:t>
      </w:r>
      <w:r w:rsidR="00EF0C8C">
        <w:t>Maria Antonia Brovelli</w:t>
      </w:r>
      <w:r w:rsidR="00CC7F7B">
        <w:t xml:space="preserve">, </w:t>
      </w:r>
      <w:r w:rsidR="00FD340D">
        <w:t xml:space="preserve">Professor </w:t>
      </w:r>
      <w:r w:rsidR="00CC7F7B">
        <w:t>Ki-</w:t>
      </w:r>
      <w:r w:rsidR="00CC7F7B" w:rsidRPr="00772FDD">
        <w:rPr>
          <w:noProof/>
        </w:rPr>
        <w:t>Joune</w:t>
      </w:r>
      <w:r w:rsidR="00CC7F7B">
        <w:t xml:space="preserve"> Li and </w:t>
      </w:r>
      <w:r w:rsidR="00FD340D" w:rsidRPr="00B2476D">
        <w:rPr>
          <w:noProof/>
        </w:rPr>
        <w:t>Mr</w:t>
      </w:r>
      <w:r w:rsidR="00FD340D">
        <w:t xml:space="preserve"> </w:t>
      </w:r>
      <w:r w:rsidR="00CE011D">
        <w:t>K</w:t>
      </w:r>
      <w:r w:rsidR="0015317C">
        <w:t>young-Soo</w:t>
      </w:r>
      <w:r w:rsidR="00FD340D">
        <w:t xml:space="preserve"> Eom. </w:t>
      </w:r>
      <w:r w:rsidR="00CA38C9">
        <w:t>The authors would also like to acknowledge kind support from the UN Global Service Cent</w:t>
      </w:r>
      <w:r w:rsidR="005B4B99">
        <w:t xml:space="preserve">re regarding computing and </w:t>
      </w:r>
      <w:r w:rsidR="00F969E5">
        <w:t>networking infrastructure</w:t>
      </w:r>
      <w:r w:rsidR="00784C81">
        <w:t xml:space="preserve">. </w:t>
      </w:r>
      <w:r w:rsidR="002C3E0D" w:rsidRPr="002C3E0D">
        <w:t xml:space="preserve">The lead author also would like to thank </w:t>
      </w:r>
      <w:r w:rsidR="002C3E0D" w:rsidRPr="00B2476D">
        <w:rPr>
          <w:noProof/>
        </w:rPr>
        <w:t>Dr</w:t>
      </w:r>
      <w:r w:rsidR="002C3E0D" w:rsidRPr="002C3E0D">
        <w:t xml:space="preserve"> Isaac Besora </w:t>
      </w:r>
      <w:proofErr w:type="spellStart"/>
      <w:r w:rsidR="002C3E0D" w:rsidRPr="002C3E0D">
        <w:t>Vilargada</w:t>
      </w:r>
      <w:proofErr w:type="spellEnd"/>
      <w:r w:rsidR="002C3E0D" w:rsidRPr="002C3E0D">
        <w:t xml:space="preserve"> for a fruitful discussion about how best the size statistics of vector tiles shall </w:t>
      </w:r>
      <w:r w:rsidR="002C3E0D" w:rsidRPr="00B2476D">
        <w:rPr>
          <w:noProof/>
        </w:rPr>
        <w:t>be presented</w:t>
      </w:r>
      <w:r w:rsidR="002C3E0D" w:rsidRPr="002C3E0D">
        <w:t>.</w:t>
      </w:r>
    </w:p>
    <w:p w14:paraId="43E0138D" w14:textId="77777777" w:rsidR="007D20B3" w:rsidRDefault="007D20B3" w:rsidP="00AC43A2">
      <w:pPr>
        <w:pStyle w:val="Referencetext"/>
        <w:rPr>
          <w:rStyle w:val="Hyperlink"/>
          <w:color w:val="auto"/>
        </w:rPr>
      </w:pPr>
    </w:p>
    <w:p w14:paraId="065AF2B3" w14:textId="77777777" w:rsidR="007D20B3" w:rsidRDefault="007D20B3" w:rsidP="007D20B3">
      <w:pPr>
        <w:pStyle w:val="Heading1"/>
        <w:numPr>
          <w:ilvl w:val="0"/>
          <w:numId w:val="0"/>
        </w:numPr>
      </w:pPr>
      <w:r>
        <w:t>References</w:t>
      </w:r>
    </w:p>
    <w:p w14:paraId="06E99EA2" w14:textId="50566B6E" w:rsidR="00AC43A2" w:rsidRDefault="00AC43A2" w:rsidP="00AC43A2">
      <w:pPr>
        <w:pStyle w:val="Referencetext"/>
      </w:pPr>
      <w:proofErr w:type="spellStart"/>
      <w:r>
        <w:t>Agafonkin</w:t>
      </w:r>
      <w:proofErr w:type="spellEnd"/>
      <w:r>
        <w:t xml:space="preserve">, V., Firebaugh, J., Fischer E., </w:t>
      </w:r>
      <w:proofErr w:type="spellStart"/>
      <w:r>
        <w:t>Käfer</w:t>
      </w:r>
      <w:proofErr w:type="spellEnd"/>
      <w:r>
        <w:t xml:space="preserve"> K., </w:t>
      </w:r>
      <w:proofErr w:type="spellStart"/>
      <w:r>
        <w:t>Loyd</w:t>
      </w:r>
      <w:proofErr w:type="spellEnd"/>
      <w:r>
        <w:t xml:space="preserve"> C., </w:t>
      </w:r>
      <w:proofErr w:type="spellStart"/>
      <w:r>
        <w:t>MacWright</w:t>
      </w:r>
      <w:proofErr w:type="spellEnd"/>
      <w:r>
        <w:t xml:space="preserve"> T., </w:t>
      </w:r>
      <w:proofErr w:type="spellStart"/>
      <w:r>
        <w:t>Pavlenko</w:t>
      </w:r>
      <w:proofErr w:type="spellEnd"/>
      <w:r>
        <w:t xml:space="preserve"> A., </w:t>
      </w:r>
      <w:proofErr w:type="spellStart"/>
      <w:r>
        <w:t>Springmeyer</w:t>
      </w:r>
      <w:proofErr w:type="spellEnd"/>
      <w:r>
        <w:t xml:space="preserve"> D., Thompson B., 2014. Mapbox Vector Tile Specification, github.com/</w:t>
      </w:r>
      <w:proofErr w:type="spellStart"/>
      <w:r>
        <w:t>mapbox</w:t>
      </w:r>
      <w:proofErr w:type="spellEnd"/>
      <w:r>
        <w:t>/vector-tile-spec (May 1, 2019).</w:t>
      </w:r>
    </w:p>
    <w:p w14:paraId="1E642F1C" w14:textId="77777777" w:rsidR="00AC43A2" w:rsidRDefault="00AC43A2" w:rsidP="00AC43A2">
      <w:pPr>
        <w:pStyle w:val="Referencetext"/>
      </w:pPr>
    </w:p>
    <w:p w14:paraId="4B775ED4" w14:textId="4646DB42" w:rsidR="00AC43A2" w:rsidRDefault="00AC43A2" w:rsidP="00AC43A2">
      <w:pPr>
        <w:pStyle w:val="Referencetext"/>
      </w:pPr>
      <w:r>
        <w:t>Besora Vilardaga, I., 2018. Vector Tile optimizer, github.com/</w:t>
      </w:r>
      <w:proofErr w:type="spellStart"/>
      <w:r>
        <w:t>ibesora</w:t>
      </w:r>
      <w:proofErr w:type="spellEnd"/>
      <w:r>
        <w:t>/</w:t>
      </w:r>
      <w:proofErr w:type="spellStart"/>
      <w:r>
        <w:t>vt</w:t>
      </w:r>
      <w:proofErr w:type="spellEnd"/>
      <w:r>
        <w:t>-optimizer (May 1, 2019).</w:t>
      </w:r>
    </w:p>
    <w:p w14:paraId="2756579B" w14:textId="77777777" w:rsidR="003B2683" w:rsidRDefault="003B2683" w:rsidP="00AC43A2">
      <w:pPr>
        <w:pStyle w:val="Referencetext"/>
      </w:pPr>
    </w:p>
    <w:p w14:paraId="3D7DCAC6" w14:textId="7E1020E1" w:rsidR="00AC43A2" w:rsidRDefault="00AC43A2" w:rsidP="00AC43A2">
      <w:pPr>
        <w:pStyle w:val="Referencetext"/>
      </w:pPr>
      <w:r>
        <w:t xml:space="preserve">Fischer, E., </w:t>
      </w:r>
      <w:r w:rsidRPr="00B2476D">
        <w:rPr>
          <w:noProof/>
        </w:rPr>
        <w:t>Kaefer</w:t>
      </w:r>
      <w:r>
        <w:t xml:space="preserve">, K., </w:t>
      </w:r>
      <w:proofErr w:type="spellStart"/>
      <w:r>
        <w:t>MacWright</w:t>
      </w:r>
      <w:proofErr w:type="spellEnd"/>
      <w:r>
        <w:t xml:space="preserve">, T., Miller, J., Norman, P., Thompson, B., White, W., 2011. </w:t>
      </w:r>
      <w:proofErr w:type="spellStart"/>
      <w:r>
        <w:t>MBTiles</w:t>
      </w:r>
      <w:proofErr w:type="spellEnd"/>
      <w:r>
        <w:t xml:space="preserve"> Specification, github.com/</w:t>
      </w:r>
      <w:proofErr w:type="spellStart"/>
      <w:r>
        <w:t>mapbox</w:t>
      </w:r>
      <w:proofErr w:type="spellEnd"/>
      <w:r>
        <w:t>/</w:t>
      </w:r>
      <w:proofErr w:type="spellStart"/>
      <w:r>
        <w:t>mbtiles</w:t>
      </w:r>
      <w:proofErr w:type="spellEnd"/>
      <w:r>
        <w:t>-spec (May 1, 2019).</w:t>
      </w:r>
    </w:p>
    <w:p w14:paraId="4BCA4176" w14:textId="77777777" w:rsidR="003B2683" w:rsidRDefault="003B2683" w:rsidP="00AC43A2">
      <w:pPr>
        <w:pStyle w:val="Referencetext"/>
      </w:pPr>
    </w:p>
    <w:p w14:paraId="1DD8ED04" w14:textId="250923EA" w:rsidR="00AC43A2" w:rsidRDefault="00AC43A2" w:rsidP="00AC43A2">
      <w:pPr>
        <w:pStyle w:val="Referencetext"/>
      </w:pPr>
      <w:r>
        <w:t>Geospatial Information Authority of Japan, 2014. GSI Vector Tile experiment, github.com/</w:t>
      </w:r>
      <w:proofErr w:type="spellStart"/>
      <w:r>
        <w:t>gsi-cyberjapan</w:t>
      </w:r>
      <w:proofErr w:type="spellEnd"/>
      <w:r>
        <w:t>/vector-tile-experiment (May 1, 2019).</w:t>
      </w:r>
    </w:p>
    <w:p w14:paraId="6AB387FF" w14:textId="77777777" w:rsidR="0067053C" w:rsidRDefault="0067053C" w:rsidP="00AC43A2">
      <w:pPr>
        <w:pStyle w:val="Referencetext"/>
      </w:pPr>
    </w:p>
    <w:p w14:paraId="26097930" w14:textId="6223D6E2" w:rsidR="00AC43A2" w:rsidRDefault="00AC43A2" w:rsidP="00AC43A2">
      <w:pPr>
        <w:pStyle w:val="Referencetext"/>
      </w:pPr>
      <w:r>
        <w:t xml:space="preserve">Gillies, S., 2017. </w:t>
      </w:r>
      <w:proofErr w:type="spellStart"/>
      <w:r>
        <w:t>GeoJSON</w:t>
      </w:r>
      <w:proofErr w:type="spellEnd"/>
      <w:r>
        <w:t xml:space="preserve"> Text Sequences, doi.org/10.17487/RFC8142 (May 1, 2019).</w:t>
      </w:r>
    </w:p>
    <w:p w14:paraId="13F7818F" w14:textId="77777777" w:rsidR="0067053C" w:rsidRDefault="0067053C" w:rsidP="00AC43A2">
      <w:pPr>
        <w:pStyle w:val="Referencetext"/>
      </w:pPr>
    </w:p>
    <w:p w14:paraId="547AEBE5" w14:textId="0EFE60BD" w:rsidR="00AC43A2" w:rsidRDefault="00AC43A2" w:rsidP="00AC43A2">
      <w:pPr>
        <w:pStyle w:val="Referencetext"/>
      </w:pPr>
      <w:r>
        <w:t>Google, 2010. Under the hood of Google Maps 5.0 for Android, googleblog.blogspot.com/2010/12/under-hood-of-google-maps-50-for.html (May 1, 2019).</w:t>
      </w:r>
    </w:p>
    <w:p w14:paraId="4FD1F5A5" w14:textId="77777777" w:rsidR="0067053C" w:rsidRDefault="0067053C" w:rsidP="00AC43A2">
      <w:pPr>
        <w:pStyle w:val="Referencetext"/>
      </w:pPr>
    </w:p>
    <w:p w14:paraId="0AB898A5" w14:textId="5E9FEC41" w:rsidR="00AC43A2" w:rsidRDefault="00AC43A2" w:rsidP="00AC43A2">
      <w:pPr>
        <w:pStyle w:val="Referencetext"/>
      </w:pPr>
      <w:proofErr w:type="spellStart"/>
      <w:r>
        <w:t>Holowaychuk</w:t>
      </w:r>
      <w:proofErr w:type="spellEnd"/>
      <w:r>
        <w:t xml:space="preserve">, TJ., </w:t>
      </w:r>
      <w:proofErr w:type="spellStart"/>
      <w:r>
        <w:t>Shtylman</w:t>
      </w:r>
      <w:proofErr w:type="spellEnd"/>
      <w:r>
        <w:t>, R., Wilson, D.C., 2009. Express, github.com/express/</w:t>
      </w:r>
      <w:proofErr w:type="spellStart"/>
      <w:r>
        <w:t>expressjs</w:t>
      </w:r>
      <w:proofErr w:type="spellEnd"/>
      <w:r>
        <w:t xml:space="preserve"> (May 1, 2019).</w:t>
      </w:r>
    </w:p>
    <w:p w14:paraId="38376BA8" w14:textId="77777777" w:rsidR="0067053C" w:rsidRDefault="0067053C" w:rsidP="00AC43A2">
      <w:pPr>
        <w:pStyle w:val="Referencetext"/>
      </w:pPr>
    </w:p>
    <w:p w14:paraId="66C4AD5C" w14:textId="0A59AE5D" w:rsidR="00AC43A2" w:rsidRDefault="00AC43A2" w:rsidP="00AC43A2">
      <w:pPr>
        <w:pStyle w:val="Referencetext"/>
      </w:pPr>
      <w:proofErr w:type="spellStart"/>
      <w:r>
        <w:t>Institut</w:t>
      </w:r>
      <w:proofErr w:type="spellEnd"/>
      <w:r>
        <w:t xml:space="preserve"> </w:t>
      </w:r>
      <w:proofErr w:type="spellStart"/>
      <w:r>
        <w:t>Cartogràfic</w:t>
      </w:r>
      <w:proofErr w:type="spellEnd"/>
      <w:r>
        <w:t xml:space="preserve"> </w:t>
      </w:r>
      <w:r w:rsidRPr="00B2476D">
        <w:rPr>
          <w:noProof/>
        </w:rPr>
        <w:t>i</w:t>
      </w:r>
      <w:r>
        <w:t xml:space="preserve"> </w:t>
      </w:r>
      <w:proofErr w:type="spellStart"/>
      <w:r>
        <w:t>Geològic</w:t>
      </w:r>
      <w:proofErr w:type="spellEnd"/>
      <w:r>
        <w:t xml:space="preserve"> de Catalunya, 2018. </w:t>
      </w:r>
      <w:proofErr w:type="spellStart"/>
      <w:r>
        <w:t>OpenICGC</w:t>
      </w:r>
      <w:proofErr w:type="spellEnd"/>
      <w:r>
        <w:t>, openicgc.github.io (May 1, 2019).</w:t>
      </w:r>
    </w:p>
    <w:p w14:paraId="2D82D8AA" w14:textId="77777777" w:rsidR="0067053C" w:rsidRDefault="0067053C" w:rsidP="00AC43A2">
      <w:pPr>
        <w:pStyle w:val="Referencetext"/>
      </w:pPr>
    </w:p>
    <w:p w14:paraId="223B7DD6" w14:textId="0F4E504A" w:rsidR="00AC43A2" w:rsidRDefault="00AC43A2" w:rsidP="00AC43A2">
      <w:pPr>
        <w:pStyle w:val="Referencetext"/>
      </w:pPr>
      <w:proofErr w:type="spellStart"/>
      <w:r>
        <w:t>MacWright</w:t>
      </w:r>
      <w:proofErr w:type="spellEnd"/>
      <w:r>
        <w:t xml:space="preserve">, T., 2015. </w:t>
      </w:r>
      <w:r w:rsidRPr="00B2476D">
        <w:rPr>
          <w:noProof/>
        </w:rPr>
        <w:t>How we got here.</w:t>
      </w:r>
      <w:r>
        <w:t xml:space="preserve"> tmcw.github.io/presentations/</w:t>
      </w:r>
      <w:proofErr w:type="spellStart"/>
      <w:r>
        <w:t>jsgeo</w:t>
      </w:r>
      <w:proofErr w:type="spellEnd"/>
      <w:r>
        <w:t xml:space="preserve"> (May 1, 2019).</w:t>
      </w:r>
    </w:p>
    <w:p w14:paraId="4A6AE872" w14:textId="77777777" w:rsidR="0067053C" w:rsidRDefault="0067053C" w:rsidP="00AC43A2">
      <w:pPr>
        <w:pStyle w:val="Referencetext"/>
      </w:pPr>
    </w:p>
    <w:p w14:paraId="5F57454B" w14:textId="5949AE8D" w:rsidR="00AC43A2" w:rsidRDefault="00AC43A2" w:rsidP="00AC43A2">
      <w:pPr>
        <w:pStyle w:val="Referencetext"/>
      </w:pPr>
      <w:r>
        <w:t xml:space="preserve"> Mapbox, 2014. </w:t>
      </w:r>
      <w:proofErr w:type="spellStart"/>
      <w:r>
        <w:t>Mapbox</w:t>
      </w:r>
      <w:proofErr w:type="spellEnd"/>
      <w:r>
        <w:t xml:space="preserve"> GL, docs.mapbox.com/help/glossary/</w:t>
      </w:r>
      <w:proofErr w:type="spellStart"/>
      <w:r>
        <w:t>mapbox-gl</w:t>
      </w:r>
      <w:proofErr w:type="spellEnd"/>
      <w:r>
        <w:t xml:space="preserve"> (May 1, 2019).</w:t>
      </w:r>
    </w:p>
    <w:p w14:paraId="7ABA4584" w14:textId="77777777" w:rsidR="0067053C" w:rsidRDefault="0067053C" w:rsidP="00AC43A2">
      <w:pPr>
        <w:pStyle w:val="Referencetext"/>
      </w:pPr>
    </w:p>
    <w:p w14:paraId="320A442F" w14:textId="0AAC31C6" w:rsidR="00AC43A2" w:rsidRDefault="00AC43A2" w:rsidP="00AC43A2">
      <w:pPr>
        <w:pStyle w:val="Referencetext"/>
      </w:pPr>
      <w:r>
        <w:t>Mapbox, 2014. Tippecanoe, github.com/</w:t>
      </w:r>
      <w:proofErr w:type="spellStart"/>
      <w:r>
        <w:t>mapbox</w:t>
      </w:r>
      <w:proofErr w:type="spellEnd"/>
      <w:r>
        <w:t>/</w:t>
      </w:r>
      <w:proofErr w:type="spellStart"/>
      <w:r>
        <w:t>tippecanoe</w:t>
      </w:r>
      <w:proofErr w:type="spellEnd"/>
      <w:r>
        <w:t xml:space="preserve"> (May 1, 2019).</w:t>
      </w:r>
    </w:p>
    <w:p w14:paraId="0AFE3387" w14:textId="77777777" w:rsidR="0044694C" w:rsidRDefault="0044694C" w:rsidP="00AC43A2">
      <w:pPr>
        <w:pStyle w:val="Referencetext"/>
      </w:pPr>
    </w:p>
    <w:p w14:paraId="4EE6952B" w14:textId="52DF1CE5" w:rsidR="00AC43A2" w:rsidRDefault="00AC43A2" w:rsidP="00AC43A2">
      <w:pPr>
        <w:pStyle w:val="Referencetext"/>
      </w:pPr>
      <w:r>
        <w:t xml:space="preserve">Martinelli, L., 2015. </w:t>
      </w:r>
      <w:proofErr w:type="spellStart"/>
      <w:r>
        <w:t>Maputnik</w:t>
      </w:r>
      <w:proofErr w:type="spellEnd"/>
      <w:r>
        <w:t>, github.com/</w:t>
      </w:r>
      <w:proofErr w:type="spellStart"/>
      <w:r>
        <w:t>maputnik</w:t>
      </w:r>
      <w:proofErr w:type="spellEnd"/>
      <w:r>
        <w:t>/editor (May 1, 2019).</w:t>
      </w:r>
    </w:p>
    <w:p w14:paraId="546453A8" w14:textId="77777777" w:rsidR="0044694C" w:rsidRDefault="0044694C" w:rsidP="00AC43A2">
      <w:pPr>
        <w:pStyle w:val="Referencetext"/>
      </w:pPr>
    </w:p>
    <w:p w14:paraId="7EF56124" w14:textId="674F15A1" w:rsidR="00AC43A2" w:rsidRDefault="00AC43A2" w:rsidP="00AC43A2">
      <w:pPr>
        <w:pStyle w:val="Referencetext"/>
      </w:pPr>
      <w:r>
        <w:t>Microsoft, 2018. Microsoft Software License Terms - Microsoft Azure Maps SDK Preview, atlas.microsoft.com/</w:t>
      </w:r>
      <w:proofErr w:type="spellStart"/>
      <w:r>
        <w:t>sdk</w:t>
      </w:r>
      <w:proofErr w:type="spellEnd"/>
      <w:r>
        <w:t>/</w:t>
      </w:r>
      <w:proofErr w:type="spellStart"/>
      <w:r>
        <w:t>js</w:t>
      </w:r>
      <w:proofErr w:type="spellEnd"/>
      <w:r>
        <w:t>/</w:t>
      </w:r>
      <w:proofErr w:type="spellStart"/>
      <w:r>
        <w:t>atlas.min.js?api-version</w:t>
      </w:r>
      <w:proofErr w:type="spellEnd"/>
      <w:r>
        <w:t>=1.2 (May 1, 2019).</w:t>
      </w:r>
    </w:p>
    <w:p w14:paraId="5FFDB89F" w14:textId="77777777" w:rsidR="0044694C" w:rsidRDefault="0044694C" w:rsidP="00AC43A2">
      <w:pPr>
        <w:pStyle w:val="Referencetext"/>
      </w:pPr>
    </w:p>
    <w:p w14:paraId="269CB012" w14:textId="57456385" w:rsidR="00AC43A2" w:rsidRDefault="00AC43A2" w:rsidP="00AC43A2">
      <w:pPr>
        <w:pStyle w:val="Referencetext"/>
      </w:pPr>
      <w:r>
        <w:t>Open Geospatial Consortium, 2018. OGC Vector Tiles Pilot: Summary Engineering Report, docs.opengeospatial.org/per/18-086r1.html (May 1, 2019).</w:t>
      </w:r>
    </w:p>
    <w:p w14:paraId="1C07DB8E" w14:textId="77777777" w:rsidR="0044694C" w:rsidRDefault="0044694C" w:rsidP="00AC43A2">
      <w:pPr>
        <w:pStyle w:val="Referencetext"/>
      </w:pPr>
    </w:p>
    <w:p w14:paraId="641B5E1B" w14:textId="3F9DF43B" w:rsidR="00AC43A2" w:rsidRDefault="00AC43A2" w:rsidP="00AC43A2">
      <w:pPr>
        <w:pStyle w:val="Referencetext"/>
      </w:pPr>
      <w:r>
        <w:t xml:space="preserve">OpenStreetMap Wiki contributors, 2019. </w:t>
      </w:r>
      <w:proofErr w:type="spellStart"/>
      <w:r>
        <w:t>Slippy</w:t>
      </w:r>
      <w:proofErr w:type="spellEnd"/>
      <w:r>
        <w:t xml:space="preserve"> map </w:t>
      </w:r>
      <w:r w:rsidRPr="00B2476D">
        <w:rPr>
          <w:noProof/>
        </w:rPr>
        <w:t>tilenames</w:t>
      </w:r>
      <w:r>
        <w:t>, wiki.openstreetmap.org/wiki/</w:t>
      </w:r>
      <w:proofErr w:type="spellStart"/>
      <w:r>
        <w:t>Slippy_map_tilenames</w:t>
      </w:r>
      <w:proofErr w:type="spellEnd"/>
      <w:r>
        <w:t xml:space="preserve"> (May 1, 2019).</w:t>
      </w:r>
    </w:p>
    <w:p w14:paraId="29AF4F35" w14:textId="77777777" w:rsidR="0044694C" w:rsidRDefault="0044694C" w:rsidP="00AC43A2">
      <w:pPr>
        <w:pStyle w:val="Referencetext"/>
      </w:pPr>
    </w:p>
    <w:p w14:paraId="08F61B29" w14:textId="1B65ADB2" w:rsidR="00AC43A2" w:rsidRDefault="00AC43A2" w:rsidP="00AC43A2">
      <w:pPr>
        <w:pStyle w:val="Referencetext"/>
      </w:pPr>
      <w:r>
        <w:t xml:space="preserve">Ordnance Survey, 2019. OS Open </w:t>
      </w:r>
      <w:proofErr w:type="spellStart"/>
      <w:r>
        <w:t>Zoomstack</w:t>
      </w:r>
      <w:proofErr w:type="spellEnd"/>
      <w:r>
        <w:t xml:space="preserve"> released today, www.ordnancesurvey.co.uk/blog/2019/01/os-open-zoomstack-released-today (May 1, 2019).</w:t>
      </w:r>
    </w:p>
    <w:p w14:paraId="76A3F1F4" w14:textId="77777777" w:rsidR="0044694C" w:rsidRDefault="0044694C" w:rsidP="003B2683">
      <w:pPr>
        <w:pStyle w:val="Referencetext"/>
      </w:pPr>
    </w:p>
    <w:p w14:paraId="67C59DCD" w14:textId="57086FA5" w:rsidR="005723DE" w:rsidRDefault="00AC43A2" w:rsidP="003B2683">
      <w:pPr>
        <w:pStyle w:val="Referencetext"/>
      </w:pPr>
      <w:r>
        <w:t>Turner, A., 2015. Vector Tiles preview, www.esri.com/arcgis-blog/products/arcgis-enterprise/mapping/vector-tiles-preview (May 1, 2019).</w:t>
      </w:r>
    </w:p>
    <w:p w14:paraId="4C9A5AD6" w14:textId="77777777" w:rsidR="003B2683" w:rsidRPr="0044694C" w:rsidRDefault="003B2683" w:rsidP="003B2683">
      <w:pPr>
        <w:pStyle w:val="Referencetext"/>
      </w:pPr>
    </w:p>
    <w:sectPr w:rsidR="003B2683" w:rsidRPr="0044694C" w:rsidSect="00166C02">
      <w:headerReference w:type="default" r:id="rId12"/>
      <w:headerReference w:type="first" r:id="rId13"/>
      <w:type w:val="continuous"/>
      <w:pgSz w:w="11907" w:h="16783" w:code="9"/>
      <w:pgMar w:top="1418" w:right="1134" w:bottom="1418" w:left="1134" w:header="0" w:footer="1077" w:gutter="0"/>
      <w:pgNumType w:start="17"/>
      <w:cols w:num="2" w:space="341" w:equalWidth="0">
        <w:col w:w="4649" w:space="341"/>
        <w:col w:w="4649"/>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B13F7" w14:textId="77777777" w:rsidR="003561A0" w:rsidRDefault="003561A0">
      <w:r>
        <w:separator/>
      </w:r>
    </w:p>
  </w:endnote>
  <w:endnote w:type="continuationSeparator" w:id="0">
    <w:p w14:paraId="2C2F92ED" w14:textId="77777777" w:rsidR="003561A0" w:rsidRDefault="003561A0">
      <w:r>
        <w:continuationSeparator/>
      </w:r>
    </w:p>
  </w:endnote>
  <w:endnote w:type="continuationNotice" w:id="1">
    <w:p w14:paraId="6413BDA1" w14:textId="77777777" w:rsidR="003561A0" w:rsidRDefault="003561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siatische Schriftart verwende">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13E9C" w14:textId="77777777" w:rsidR="003561A0" w:rsidRDefault="003561A0">
      <w:r>
        <w:separator/>
      </w:r>
    </w:p>
  </w:footnote>
  <w:footnote w:type="continuationSeparator" w:id="0">
    <w:p w14:paraId="52FCE8D8" w14:textId="77777777" w:rsidR="003561A0" w:rsidRDefault="003561A0">
      <w:r>
        <w:continuationSeparator/>
      </w:r>
    </w:p>
  </w:footnote>
  <w:footnote w:type="continuationNotice" w:id="1">
    <w:p w14:paraId="2A6514B7" w14:textId="77777777" w:rsidR="003561A0" w:rsidRDefault="003561A0"/>
  </w:footnote>
  <w:footnote w:id="2">
    <w:p w14:paraId="57E497CB" w14:textId="77777777" w:rsidR="00340445" w:rsidRDefault="00340445" w:rsidP="00340445">
      <w:pPr>
        <w:pStyle w:val="FootnoteText"/>
        <w:rPr>
          <w:sz w:val="16"/>
        </w:rPr>
      </w:pPr>
      <w:r w:rsidRPr="00DF741C">
        <w:rPr>
          <w:sz w:val="16"/>
        </w:rPr>
        <w:t xml:space="preserve">* </w:t>
      </w:r>
      <w:r w:rsidRPr="00DF741C">
        <w:rPr>
          <w:sz w:val="16"/>
        </w:rPr>
        <w:tab/>
      </w:r>
      <w:r>
        <w:rPr>
          <w:sz w:val="16"/>
        </w:rPr>
        <w:t>Corresponding author</w:t>
      </w:r>
    </w:p>
    <w:p w14:paraId="77A039C2" w14:textId="77777777" w:rsidR="00340445" w:rsidRPr="00DF741C" w:rsidRDefault="00340445" w:rsidP="00340445">
      <w:pPr>
        <w:pStyle w:val="FootnoteText"/>
        <w:rPr>
          <w:sz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7CC1F" w14:textId="77777777" w:rsidR="00604320" w:rsidRDefault="00604320">
    <w:pPr>
      <w:pStyle w:val="Header"/>
      <w:tabs>
        <w:tab w:val="left"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6A6A8" w14:textId="77777777" w:rsidR="00604320" w:rsidRDefault="006043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D46338"/>
    <w:lvl w:ilvl="0">
      <w:start w:val="1"/>
      <w:numFmt w:val="bullet"/>
      <w:pStyle w:val="ListBullet1"/>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CD50F150"/>
    <w:lvl w:ilvl="0">
      <w:start w:val="1"/>
      <w:numFmt w:val="decimal"/>
      <w:pStyle w:val="Heading1"/>
      <w:lvlText w:val="%1."/>
      <w:lvlJc w:val="left"/>
      <w:pPr>
        <w:tabs>
          <w:tab w:val="num" w:pos="360"/>
        </w:tabs>
        <w:ind w:left="0" w:firstLine="0"/>
      </w:pPr>
      <w:rPr>
        <w:rFonts w:ascii="Times New Roman" w:hAnsi="Times New Roman" w:hint="default"/>
        <w:b/>
        <w:i w:val="0"/>
        <w:sz w:val="18"/>
      </w:rPr>
    </w:lvl>
    <w:lvl w:ilvl="1">
      <w:start w:val="1"/>
      <w:numFmt w:val="decimal"/>
      <w:pStyle w:val="Heading2"/>
      <w:lvlText w:val="%1.%2"/>
      <w:lvlJc w:val="left"/>
      <w:pPr>
        <w:tabs>
          <w:tab w:val="num" w:pos="360"/>
        </w:tabs>
        <w:ind w:left="0" w:firstLine="0"/>
      </w:pPr>
      <w:rPr>
        <w:rFonts w:ascii="Times New Roman" w:hAnsi="Times New Roman" w:hint="default"/>
        <w:b/>
        <w:i w:val="0"/>
        <w:sz w:val="18"/>
        <w:u w:val="none"/>
      </w:rPr>
    </w:lvl>
    <w:lvl w:ilvl="2">
      <w:start w:val="1"/>
      <w:numFmt w:val="decimal"/>
      <w:pStyle w:val="Heading3"/>
      <w:lvlText w:val="%1.%2.%3"/>
      <w:lvlJc w:val="left"/>
      <w:pPr>
        <w:tabs>
          <w:tab w:val="num" w:pos="720"/>
        </w:tabs>
        <w:ind w:left="0" w:firstLine="0"/>
      </w:pPr>
      <w:rPr>
        <w:rFonts w:ascii="Times New Roman" w:hAnsi="Times New Roman" w:hint="default"/>
        <w:b/>
        <w:i w:val="0"/>
        <w:sz w:val="18"/>
        <w:u w:val="none"/>
      </w:rPr>
    </w:lvl>
    <w:lvl w:ilvl="3">
      <w:start w:val="1"/>
      <w:numFmt w:val="decimal"/>
      <w:pStyle w:val="Heading4"/>
      <w:lvlText w:val="%1.%2.%3.%4"/>
      <w:lvlJc w:val="left"/>
      <w:pPr>
        <w:tabs>
          <w:tab w:val="num" w:pos="0"/>
        </w:tabs>
        <w:ind w:left="0" w:firstLine="0"/>
      </w:pPr>
      <w:rPr>
        <w:rFonts w:ascii="Times New Roman" w:hAnsi="Times New Roman" w:hint="default"/>
        <w:b w:val="0"/>
        <w:i w:val="0"/>
        <w:sz w:val="22"/>
      </w:rPr>
    </w:lvl>
    <w:lvl w:ilvl="4">
      <w:start w:val="1"/>
      <w:numFmt w:val="decimal"/>
      <w:pStyle w:val="Heading5"/>
      <w:lvlText w:val="(%5)"/>
      <w:lvlJc w:val="left"/>
      <w:pPr>
        <w:tabs>
          <w:tab w:val="num" w:pos="0"/>
        </w:tabs>
        <w:ind w:left="708" w:hanging="708"/>
      </w:pPr>
    </w:lvl>
    <w:lvl w:ilvl="5">
      <w:start w:val="1"/>
      <w:numFmt w:val="lowerLetter"/>
      <w:pStyle w:val="Heading6"/>
      <w:lvlText w:val="(%6)"/>
      <w:lvlJc w:val="left"/>
      <w:pPr>
        <w:tabs>
          <w:tab w:val="num" w:pos="0"/>
        </w:tabs>
        <w:ind w:left="1416" w:hanging="708"/>
      </w:pPr>
    </w:lvl>
    <w:lvl w:ilvl="6">
      <w:start w:val="1"/>
      <w:numFmt w:val="lowerRoman"/>
      <w:pStyle w:val="Heading7"/>
      <w:lvlText w:val="(%7)"/>
      <w:lvlJc w:val="left"/>
      <w:pPr>
        <w:tabs>
          <w:tab w:val="num" w:pos="0"/>
        </w:tabs>
        <w:ind w:left="2124" w:hanging="708"/>
      </w:pPr>
    </w:lvl>
    <w:lvl w:ilvl="7">
      <w:start w:val="1"/>
      <w:numFmt w:val="lowerLetter"/>
      <w:pStyle w:val="Heading8"/>
      <w:lvlText w:val="(%8)"/>
      <w:lvlJc w:val="left"/>
      <w:pPr>
        <w:tabs>
          <w:tab w:val="num" w:pos="0"/>
        </w:tabs>
        <w:ind w:left="2832" w:hanging="708"/>
      </w:pPr>
    </w:lvl>
    <w:lvl w:ilvl="8">
      <w:start w:val="1"/>
      <w:numFmt w:val="lowerRoman"/>
      <w:pStyle w:val="Heading9"/>
      <w:lvlText w:val="(%9)"/>
      <w:lvlJc w:val="left"/>
      <w:pPr>
        <w:tabs>
          <w:tab w:val="num" w:pos="0"/>
        </w:tabs>
        <w:ind w:left="3540" w:hanging="708"/>
      </w:pPr>
    </w:lvl>
  </w:abstractNum>
  <w:abstractNum w:abstractNumId="2" w15:restartNumberingAfterBreak="0">
    <w:nsid w:val="FFFFFFFE"/>
    <w:multiLevelType w:val="singleLevel"/>
    <w:tmpl w:val="9CD2D358"/>
    <w:lvl w:ilvl="0">
      <w:numFmt w:val="decimal"/>
      <w:pStyle w:val="Listdash"/>
      <w:lvlText w:val="*"/>
      <w:lvlJc w:val="left"/>
    </w:lvl>
  </w:abstractNum>
  <w:abstractNum w:abstractNumId="3" w15:restartNumberingAfterBreak="0">
    <w:nsid w:val="052F1E28"/>
    <w:multiLevelType w:val="singleLevel"/>
    <w:tmpl w:val="FC96C3B0"/>
    <w:lvl w:ilvl="0">
      <w:start w:val="1"/>
      <w:numFmt w:val="lowerLetter"/>
      <w:pStyle w:val="Listletters"/>
      <w:lvlText w:val="%1)"/>
      <w:lvlJc w:val="left"/>
      <w:pPr>
        <w:tabs>
          <w:tab w:val="num" w:pos="717"/>
        </w:tabs>
        <w:ind w:left="360" w:hanging="3"/>
      </w:pPr>
      <w:rPr>
        <w:rFonts w:ascii="Times New Roman" w:hAnsi="Times New Roman" w:hint="default"/>
        <w:b w:val="0"/>
        <w:i w:val="0"/>
        <w:sz w:val="18"/>
        <w:u w:val="none"/>
      </w:rPr>
    </w:lvl>
  </w:abstractNum>
  <w:abstractNum w:abstractNumId="4" w15:restartNumberingAfterBreak="0">
    <w:nsid w:val="09B62991"/>
    <w:multiLevelType w:val="hybridMultilevel"/>
    <w:tmpl w:val="115A27F8"/>
    <w:lvl w:ilvl="0" w:tplc="899A4A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8471129"/>
    <w:multiLevelType w:val="multilevel"/>
    <w:tmpl w:val="FA728514"/>
    <w:styleLink w:val="WWOutlineListStyle3"/>
    <w:lvl w:ilvl="0">
      <w:start w:val="1"/>
      <w:numFmt w:val="decimal"/>
      <w:lvlText w:val="%1."/>
      <w:lvlJc w:val="left"/>
      <w:rPr>
        <w:rFonts w:ascii="Times New Roman" w:hAnsi="Times New Roman" w:cs="Times New Roman"/>
        <w:b/>
        <w:i w:val="0"/>
        <w:sz w:val="18"/>
      </w:rPr>
    </w:lvl>
    <w:lvl w:ilvl="1">
      <w:start w:val="1"/>
      <w:numFmt w:val="decimal"/>
      <w:lvlText w:val="%1.%2"/>
      <w:lvlJc w:val="left"/>
      <w:rPr>
        <w:rFonts w:ascii="Times New Roman" w:hAnsi="Times New Roman" w:cs="Times New Roman"/>
        <w:b/>
        <w:i w:val="0"/>
        <w:color w:val="auto"/>
        <w:sz w:val="18"/>
        <w:u w:val="none"/>
      </w:rPr>
    </w:lvl>
    <w:lvl w:ilvl="2">
      <w:start w:val="1"/>
      <w:numFmt w:val="decimal"/>
      <w:lvlText w:val="%1.%2.%3"/>
      <w:lvlJc w:val="left"/>
      <w:rPr>
        <w:rFonts w:ascii="Times New Roman" w:hAnsi="Times New Roman" w:cs="Times New Roman"/>
        <w:b/>
        <w:i w:val="0"/>
        <w:color w:val="auto"/>
        <w:sz w:val="18"/>
        <w:u w:val="none"/>
      </w:rPr>
    </w:lvl>
    <w:lvl w:ilvl="3">
      <w:start w:val="1"/>
      <w:numFmt w:val="decimal"/>
      <w:lvlText w:val="%1.%2.%3.%4"/>
      <w:lvlJc w:val="left"/>
      <w:rPr>
        <w:rFonts w:ascii="Times New Roman" w:hAnsi="Times New Roman" w:cs="Times New Roman"/>
        <w:b w:val="0"/>
        <w:i w:val="0"/>
        <w:sz w:val="22"/>
      </w:rPr>
    </w:lvl>
    <w:lvl w:ilvl="4">
      <w:start w:val="1"/>
      <w:numFmt w:val="decimal"/>
      <w:lvlText w:val="(%5)"/>
      <w:lvlJc w:val="left"/>
      <w:pPr>
        <w:ind w:left="708" w:hanging="708"/>
      </w:pPr>
    </w:lvl>
    <w:lvl w:ilvl="5">
      <w:start w:val="1"/>
      <w:numFmt w:val="lowerLetter"/>
      <w:lvlText w:val="(%6)"/>
      <w:lvlJc w:val="left"/>
      <w:pPr>
        <w:ind w:left="1416" w:hanging="708"/>
      </w:pPr>
    </w:lvl>
    <w:lvl w:ilvl="6">
      <w:start w:val="1"/>
      <w:numFmt w:val="lowerRoman"/>
      <w:lvlText w:val="(%7)"/>
      <w:lvlJc w:val="left"/>
      <w:pPr>
        <w:ind w:left="2124" w:hanging="708"/>
      </w:pPr>
    </w:lvl>
    <w:lvl w:ilvl="7">
      <w:start w:val="1"/>
      <w:numFmt w:val="lowerLetter"/>
      <w:lvlText w:val="(%8)"/>
      <w:lvlJc w:val="left"/>
      <w:pPr>
        <w:ind w:left="2832" w:hanging="708"/>
      </w:pPr>
    </w:lvl>
    <w:lvl w:ilvl="8">
      <w:start w:val="1"/>
      <w:numFmt w:val="lowerRoman"/>
      <w:lvlText w:val="(%9)"/>
      <w:lvlJc w:val="left"/>
      <w:pPr>
        <w:ind w:left="3540" w:hanging="708"/>
      </w:pPr>
    </w:lvl>
  </w:abstractNum>
  <w:abstractNum w:abstractNumId="6" w15:restartNumberingAfterBreak="0">
    <w:nsid w:val="234A7547"/>
    <w:multiLevelType w:val="hybridMultilevel"/>
    <w:tmpl w:val="22F2F618"/>
    <w:lvl w:ilvl="0" w:tplc="8DB2838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72A2285"/>
    <w:multiLevelType w:val="hybridMultilevel"/>
    <w:tmpl w:val="51D26138"/>
    <w:lvl w:ilvl="0" w:tplc="EC5045F6">
      <w:start w:val="4"/>
      <w:numFmt w:val="bullet"/>
      <w:lvlText w:val="-"/>
      <w:lvlJc w:val="left"/>
      <w:pPr>
        <w:ind w:left="360" w:hanging="360"/>
      </w:pPr>
      <w:rPr>
        <w:rFonts w:ascii="Times New Roman" w:eastAsia="MS Mincho"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2808643E"/>
    <w:multiLevelType w:val="singleLevel"/>
    <w:tmpl w:val="63484CA4"/>
    <w:lvl w:ilvl="0">
      <w:start w:val="1"/>
      <w:numFmt w:val="decimal"/>
      <w:pStyle w:val="Listnumbers"/>
      <w:lvlText w:val="%1."/>
      <w:lvlJc w:val="left"/>
      <w:pPr>
        <w:tabs>
          <w:tab w:val="num" w:pos="717"/>
        </w:tabs>
        <w:ind w:left="360" w:hanging="3"/>
      </w:pPr>
      <w:rPr>
        <w:rFonts w:ascii="Times New Roman" w:hAnsi="Times New Roman" w:hint="default"/>
        <w:b w:val="0"/>
        <w:i w:val="0"/>
        <w:sz w:val="18"/>
        <w:u w:val="none"/>
      </w:rPr>
    </w:lvl>
  </w:abstractNum>
  <w:abstractNum w:abstractNumId="9" w15:restartNumberingAfterBreak="0">
    <w:nsid w:val="354E2168"/>
    <w:multiLevelType w:val="hybridMultilevel"/>
    <w:tmpl w:val="9862772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20149AC"/>
    <w:multiLevelType w:val="hybridMultilevel"/>
    <w:tmpl w:val="3340997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41F7CBF"/>
    <w:multiLevelType w:val="hybridMultilevel"/>
    <w:tmpl w:val="F6A6CCF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5E9A1443"/>
    <w:multiLevelType w:val="hybridMultilevel"/>
    <w:tmpl w:val="647A0186"/>
    <w:lvl w:ilvl="0" w:tplc="5AC22F3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8AF280E"/>
    <w:multiLevelType w:val="hybridMultilevel"/>
    <w:tmpl w:val="D638E50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C4B230A"/>
    <w:multiLevelType w:val="hybridMultilevel"/>
    <w:tmpl w:val="DFC4EA34"/>
    <w:lvl w:ilvl="0" w:tplc="EC5045F6">
      <w:start w:val="4"/>
      <w:numFmt w:val="bullet"/>
      <w:lvlText w:val="-"/>
      <w:lvlJc w:val="left"/>
      <w:pPr>
        <w:ind w:left="420" w:hanging="420"/>
      </w:pPr>
      <w:rPr>
        <w:rFonts w:ascii="Times New Roman" w:eastAsia="MS Mincho"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2"/>
    <w:lvlOverride w:ilvl="0">
      <w:lvl w:ilvl="0">
        <w:start w:val="1"/>
        <w:numFmt w:val="bullet"/>
        <w:pStyle w:val="Listdash"/>
        <w:lvlText w:val=""/>
        <w:lvlJc w:val="left"/>
        <w:pPr>
          <w:tabs>
            <w:tab w:val="num" w:pos="717"/>
          </w:tabs>
          <w:ind w:left="357" w:firstLine="0"/>
        </w:pPr>
        <w:rPr>
          <w:rFonts w:ascii="Symbol" w:hAnsi="Symbol" w:hint="default"/>
        </w:rPr>
      </w:lvl>
    </w:lvlOverride>
  </w:num>
  <w:num w:numId="3">
    <w:abstractNumId w:val="8"/>
  </w:num>
  <w:num w:numId="4">
    <w:abstractNumId w:val="3"/>
  </w:num>
  <w:num w:numId="5">
    <w:abstractNumId w:val="0"/>
  </w:num>
  <w:num w:numId="6">
    <w:abstractNumId w:val="5"/>
  </w:num>
  <w:num w:numId="7">
    <w:abstractNumId w:val="13"/>
  </w:num>
  <w:num w:numId="8">
    <w:abstractNumId w:val="12"/>
  </w:num>
  <w:num w:numId="9">
    <w:abstractNumId w:val="10"/>
  </w:num>
  <w:num w:numId="10">
    <w:abstractNumId w:val="4"/>
  </w:num>
  <w:num w:numId="11">
    <w:abstractNumId w:val="11"/>
  </w:num>
  <w:num w:numId="12">
    <w:abstractNumId w:val="7"/>
  </w:num>
  <w:num w:numId="13">
    <w:abstractNumId w:val="14"/>
  </w:num>
  <w:num w:numId="14">
    <w:abstractNumId w:val="9"/>
  </w:num>
  <w:num w:numId="15">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0"/>
  <w:bordersDoNotSurroundHeader/>
  <w:bordersDoNotSurroundFooter/>
  <w:proofState w:spelling="clean" w:grammar="clean"/>
  <w:attachedTemplate r:id="rId1"/>
  <w:linkStyles/>
  <w:trackRevisions/>
  <w:defaultTabStop w:val="720"/>
  <w:doNotHyphenateCaps/>
  <w:displayHorizontalDrawingGridEvery w:val="0"/>
  <w:displayVerticalDrawingGridEvery w:val="0"/>
  <w:doNotUseMarginsForDrawingGridOrigin/>
  <w:noPunctuationKerning/>
  <w:characterSpacingControl w:val="doNotCompress"/>
  <w:hdrShapeDefaults>
    <o:shapedefaults v:ext="edit" spidmax="4097">
      <v:textbox inset="5.85pt,.7pt,5.85pt,.7pt"/>
    </o:shapedefaults>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I2NDY0N7UwNTU2szRT0lEKTi0uzszPAykwrAUAZD+UziwAAAA="/>
  </w:docVars>
  <w:rsids>
    <w:rsidRoot w:val="002C28A5"/>
    <w:rsid w:val="000040D5"/>
    <w:rsid w:val="0000784F"/>
    <w:rsid w:val="00010253"/>
    <w:rsid w:val="00013B30"/>
    <w:rsid w:val="000344F4"/>
    <w:rsid w:val="00040209"/>
    <w:rsid w:val="00056961"/>
    <w:rsid w:val="00066744"/>
    <w:rsid w:val="00074B2E"/>
    <w:rsid w:val="0008146A"/>
    <w:rsid w:val="00084FCA"/>
    <w:rsid w:val="00087C56"/>
    <w:rsid w:val="000A3319"/>
    <w:rsid w:val="000A471C"/>
    <w:rsid w:val="000A5C7F"/>
    <w:rsid w:val="000B3B62"/>
    <w:rsid w:val="000D51EC"/>
    <w:rsid w:val="000D726E"/>
    <w:rsid w:val="000E0387"/>
    <w:rsid w:val="000E4B1D"/>
    <w:rsid w:val="000E51D3"/>
    <w:rsid w:val="000E71DB"/>
    <w:rsid w:val="000E754D"/>
    <w:rsid w:val="000E77AB"/>
    <w:rsid w:val="000F034D"/>
    <w:rsid w:val="000F4A07"/>
    <w:rsid w:val="00103DE2"/>
    <w:rsid w:val="00105311"/>
    <w:rsid w:val="00115C0B"/>
    <w:rsid w:val="00117D73"/>
    <w:rsid w:val="00130C03"/>
    <w:rsid w:val="00136E2B"/>
    <w:rsid w:val="00144285"/>
    <w:rsid w:val="0015317C"/>
    <w:rsid w:val="00157F64"/>
    <w:rsid w:val="00166C02"/>
    <w:rsid w:val="00167208"/>
    <w:rsid w:val="00167EA6"/>
    <w:rsid w:val="001724FF"/>
    <w:rsid w:val="00173B2C"/>
    <w:rsid w:val="00174886"/>
    <w:rsid w:val="00175DB5"/>
    <w:rsid w:val="00177DE0"/>
    <w:rsid w:val="00182AF5"/>
    <w:rsid w:val="00187EAF"/>
    <w:rsid w:val="00190CF8"/>
    <w:rsid w:val="00196FD6"/>
    <w:rsid w:val="001A3293"/>
    <w:rsid w:val="001B23BF"/>
    <w:rsid w:val="001C66A7"/>
    <w:rsid w:val="001C7D7D"/>
    <w:rsid w:val="001E7E1A"/>
    <w:rsid w:val="00203D33"/>
    <w:rsid w:val="00205E2C"/>
    <w:rsid w:val="00207561"/>
    <w:rsid w:val="0022180D"/>
    <w:rsid w:val="002252DF"/>
    <w:rsid w:val="00232BDE"/>
    <w:rsid w:val="00235470"/>
    <w:rsid w:val="00241BAD"/>
    <w:rsid w:val="00244E0E"/>
    <w:rsid w:val="00251277"/>
    <w:rsid w:val="00252A00"/>
    <w:rsid w:val="0026034D"/>
    <w:rsid w:val="002612E4"/>
    <w:rsid w:val="00264435"/>
    <w:rsid w:val="0027228F"/>
    <w:rsid w:val="0028030E"/>
    <w:rsid w:val="00281DEB"/>
    <w:rsid w:val="002943D4"/>
    <w:rsid w:val="002A47F7"/>
    <w:rsid w:val="002B7A7D"/>
    <w:rsid w:val="002C1358"/>
    <w:rsid w:val="002C28A5"/>
    <w:rsid w:val="002C3E0D"/>
    <w:rsid w:val="002D6167"/>
    <w:rsid w:val="002F071F"/>
    <w:rsid w:val="002F676A"/>
    <w:rsid w:val="0031040B"/>
    <w:rsid w:val="003244D6"/>
    <w:rsid w:val="00337419"/>
    <w:rsid w:val="00340445"/>
    <w:rsid w:val="003448AB"/>
    <w:rsid w:val="00345481"/>
    <w:rsid w:val="003475A4"/>
    <w:rsid w:val="00353013"/>
    <w:rsid w:val="003561A0"/>
    <w:rsid w:val="0036321F"/>
    <w:rsid w:val="00363E32"/>
    <w:rsid w:val="00380B5D"/>
    <w:rsid w:val="00382CF9"/>
    <w:rsid w:val="00383CA5"/>
    <w:rsid w:val="003857EE"/>
    <w:rsid w:val="003A0BD0"/>
    <w:rsid w:val="003A3339"/>
    <w:rsid w:val="003B2683"/>
    <w:rsid w:val="003D019E"/>
    <w:rsid w:val="003D2021"/>
    <w:rsid w:val="003F1673"/>
    <w:rsid w:val="003F2F36"/>
    <w:rsid w:val="003F42E7"/>
    <w:rsid w:val="003F5BFD"/>
    <w:rsid w:val="003F7498"/>
    <w:rsid w:val="003F7CB5"/>
    <w:rsid w:val="00406344"/>
    <w:rsid w:val="0043496D"/>
    <w:rsid w:val="00435ED0"/>
    <w:rsid w:val="004404FC"/>
    <w:rsid w:val="00442FF3"/>
    <w:rsid w:val="00443786"/>
    <w:rsid w:val="004445CA"/>
    <w:rsid w:val="0044694C"/>
    <w:rsid w:val="004834D8"/>
    <w:rsid w:val="004915CA"/>
    <w:rsid w:val="004A5113"/>
    <w:rsid w:val="004D0D67"/>
    <w:rsid w:val="004E0808"/>
    <w:rsid w:val="004E54DD"/>
    <w:rsid w:val="004F63E7"/>
    <w:rsid w:val="0050369F"/>
    <w:rsid w:val="00511581"/>
    <w:rsid w:val="00520BDE"/>
    <w:rsid w:val="0052453B"/>
    <w:rsid w:val="00526D5A"/>
    <w:rsid w:val="00542F0A"/>
    <w:rsid w:val="005433C3"/>
    <w:rsid w:val="00562E3D"/>
    <w:rsid w:val="00567369"/>
    <w:rsid w:val="00571E68"/>
    <w:rsid w:val="005723DE"/>
    <w:rsid w:val="005728F5"/>
    <w:rsid w:val="0057367A"/>
    <w:rsid w:val="00576E58"/>
    <w:rsid w:val="0057736A"/>
    <w:rsid w:val="005831B6"/>
    <w:rsid w:val="0058701E"/>
    <w:rsid w:val="00593406"/>
    <w:rsid w:val="005A54F2"/>
    <w:rsid w:val="005B02CF"/>
    <w:rsid w:val="005B1C89"/>
    <w:rsid w:val="005B4B99"/>
    <w:rsid w:val="005C04C4"/>
    <w:rsid w:val="005C1416"/>
    <w:rsid w:val="005D12CC"/>
    <w:rsid w:val="005D4CB6"/>
    <w:rsid w:val="005D7909"/>
    <w:rsid w:val="005F124E"/>
    <w:rsid w:val="005F72CD"/>
    <w:rsid w:val="00600433"/>
    <w:rsid w:val="00604320"/>
    <w:rsid w:val="0060485D"/>
    <w:rsid w:val="00607A82"/>
    <w:rsid w:val="00612F0C"/>
    <w:rsid w:val="0062110A"/>
    <w:rsid w:val="00625BE7"/>
    <w:rsid w:val="0063163E"/>
    <w:rsid w:val="0063504A"/>
    <w:rsid w:val="00636DD2"/>
    <w:rsid w:val="0064398C"/>
    <w:rsid w:val="00655B44"/>
    <w:rsid w:val="0065604F"/>
    <w:rsid w:val="00663B32"/>
    <w:rsid w:val="0067053C"/>
    <w:rsid w:val="006711B6"/>
    <w:rsid w:val="0067518B"/>
    <w:rsid w:val="00675FA2"/>
    <w:rsid w:val="00694668"/>
    <w:rsid w:val="00696B59"/>
    <w:rsid w:val="006970BD"/>
    <w:rsid w:val="006970F1"/>
    <w:rsid w:val="006A1AE5"/>
    <w:rsid w:val="006A21ED"/>
    <w:rsid w:val="006A6158"/>
    <w:rsid w:val="006A753E"/>
    <w:rsid w:val="006C1DF2"/>
    <w:rsid w:val="006C2A89"/>
    <w:rsid w:val="006D5D21"/>
    <w:rsid w:val="006D7672"/>
    <w:rsid w:val="006E1E5C"/>
    <w:rsid w:val="006E6F60"/>
    <w:rsid w:val="006E75F5"/>
    <w:rsid w:val="006F11C3"/>
    <w:rsid w:val="007148A7"/>
    <w:rsid w:val="007174AA"/>
    <w:rsid w:val="00720B1E"/>
    <w:rsid w:val="007232E4"/>
    <w:rsid w:val="0072347F"/>
    <w:rsid w:val="007257EE"/>
    <w:rsid w:val="00726F77"/>
    <w:rsid w:val="00732590"/>
    <w:rsid w:val="00736772"/>
    <w:rsid w:val="0074171A"/>
    <w:rsid w:val="007559C8"/>
    <w:rsid w:val="007570CA"/>
    <w:rsid w:val="00772FDD"/>
    <w:rsid w:val="00775B9F"/>
    <w:rsid w:val="0077660A"/>
    <w:rsid w:val="007766CB"/>
    <w:rsid w:val="007778C4"/>
    <w:rsid w:val="00781385"/>
    <w:rsid w:val="00784C81"/>
    <w:rsid w:val="007876B2"/>
    <w:rsid w:val="0079222B"/>
    <w:rsid w:val="00796462"/>
    <w:rsid w:val="007C1D73"/>
    <w:rsid w:val="007C4394"/>
    <w:rsid w:val="007C5740"/>
    <w:rsid w:val="007D20B3"/>
    <w:rsid w:val="007D3931"/>
    <w:rsid w:val="007D4A46"/>
    <w:rsid w:val="007E0731"/>
    <w:rsid w:val="007E0A7B"/>
    <w:rsid w:val="007E15AE"/>
    <w:rsid w:val="007E52B4"/>
    <w:rsid w:val="007E7203"/>
    <w:rsid w:val="007F05C9"/>
    <w:rsid w:val="007F0896"/>
    <w:rsid w:val="00803180"/>
    <w:rsid w:val="00826407"/>
    <w:rsid w:val="00833C4C"/>
    <w:rsid w:val="00841669"/>
    <w:rsid w:val="008453F8"/>
    <w:rsid w:val="00847A4B"/>
    <w:rsid w:val="00850A32"/>
    <w:rsid w:val="00851F3A"/>
    <w:rsid w:val="0085424F"/>
    <w:rsid w:val="00856C42"/>
    <w:rsid w:val="00862727"/>
    <w:rsid w:val="0087615C"/>
    <w:rsid w:val="008778AB"/>
    <w:rsid w:val="00882BFC"/>
    <w:rsid w:val="008838CD"/>
    <w:rsid w:val="008852C1"/>
    <w:rsid w:val="008969C6"/>
    <w:rsid w:val="008A3090"/>
    <w:rsid w:val="008A4A69"/>
    <w:rsid w:val="008B02BA"/>
    <w:rsid w:val="008B2AAF"/>
    <w:rsid w:val="008B46FC"/>
    <w:rsid w:val="008B5BEC"/>
    <w:rsid w:val="008F4D6B"/>
    <w:rsid w:val="008F5C36"/>
    <w:rsid w:val="009051BF"/>
    <w:rsid w:val="00923E55"/>
    <w:rsid w:val="00934EBD"/>
    <w:rsid w:val="0094474F"/>
    <w:rsid w:val="009450EA"/>
    <w:rsid w:val="00952189"/>
    <w:rsid w:val="00954CCF"/>
    <w:rsid w:val="00954E2B"/>
    <w:rsid w:val="009557ED"/>
    <w:rsid w:val="00956B2E"/>
    <w:rsid w:val="009643D5"/>
    <w:rsid w:val="00965653"/>
    <w:rsid w:val="00973DE0"/>
    <w:rsid w:val="00981C27"/>
    <w:rsid w:val="0098335B"/>
    <w:rsid w:val="00986CE3"/>
    <w:rsid w:val="0098747C"/>
    <w:rsid w:val="009909BF"/>
    <w:rsid w:val="00991AC3"/>
    <w:rsid w:val="00992308"/>
    <w:rsid w:val="00996D39"/>
    <w:rsid w:val="009A7D6D"/>
    <w:rsid w:val="009C4F02"/>
    <w:rsid w:val="009C70BE"/>
    <w:rsid w:val="009E2F0B"/>
    <w:rsid w:val="009E5B40"/>
    <w:rsid w:val="009E66E7"/>
    <w:rsid w:val="009F0D29"/>
    <w:rsid w:val="009F6640"/>
    <w:rsid w:val="00A0161D"/>
    <w:rsid w:val="00A0527C"/>
    <w:rsid w:val="00A12AB1"/>
    <w:rsid w:val="00A16438"/>
    <w:rsid w:val="00A22167"/>
    <w:rsid w:val="00A223BD"/>
    <w:rsid w:val="00A23A5C"/>
    <w:rsid w:val="00A252E7"/>
    <w:rsid w:val="00A31A92"/>
    <w:rsid w:val="00A345BD"/>
    <w:rsid w:val="00A34681"/>
    <w:rsid w:val="00A401C2"/>
    <w:rsid w:val="00A52DE3"/>
    <w:rsid w:val="00A561F8"/>
    <w:rsid w:val="00A56EE4"/>
    <w:rsid w:val="00A906AD"/>
    <w:rsid w:val="00A9539D"/>
    <w:rsid w:val="00A95EF9"/>
    <w:rsid w:val="00A96EAF"/>
    <w:rsid w:val="00AA366C"/>
    <w:rsid w:val="00AC0F69"/>
    <w:rsid w:val="00AC1194"/>
    <w:rsid w:val="00AC43A2"/>
    <w:rsid w:val="00AC55C3"/>
    <w:rsid w:val="00AF0413"/>
    <w:rsid w:val="00B02E95"/>
    <w:rsid w:val="00B043EF"/>
    <w:rsid w:val="00B04DCC"/>
    <w:rsid w:val="00B0548F"/>
    <w:rsid w:val="00B0604D"/>
    <w:rsid w:val="00B220B3"/>
    <w:rsid w:val="00B2476D"/>
    <w:rsid w:val="00B24AB9"/>
    <w:rsid w:val="00B415FA"/>
    <w:rsid w:val="00B57A01"/>
    <w:rsid w:val="00B60E2E"/>
    <w:rsid w:val="00B63458"/>
    <w:rsid w:val="00B76992"/>
    <w:rsid w:val="00B8422B"/>
    <w:rsid w:val="00B84A53"/>
    <w:rsid w:val="00B85C08"/>
    <w:rsid w:val="00BA1BA6"/>
    <w:rsid w:val="00BA6D08"/>
    <w:rsid w:val="00BB6FEE"/>
    <w:rsid w:val="00BC1ACD"/>
    <w:rsid w:val="00BC512A"/>
    <w:rsid w:val="00BC66B2"/>
    <w:rsid w:val="00BE3167"/>
    <w:rsid w:val="00BE3510"/>
    <w:rsid w:val="00BE5449"/>
    <w:rsid w:val="00BE7E3B"/>
    <w:rsid w:val="00BF7DE7"/>
    <w:rsid w:val="00C04EF1"/>
    <w:rsid w:val="00C10BBF"/>
    <w:rsid w:val="00C13609"/>
    <w:rsid w:val="00C2219B"/>
    <w:rsid w:val="00C3124C"/>
    <w:rsid w:val="00C34665"/>
    <w:rsid w:val="00C435F7"/>
    <w:rsid w:val="00C62096"/>
    <w:rsid w:val="00C70078"/>
    <w:rsid w:val="00C70B39"/>
    <w:rsid w:val="00C82A61"/>
    <w:rsid w:val="00C90811"/>
    <w:rsid w:val="00C9134D"/>
    <w:rsid w:val="00C9607E"/>
    <w:rsid w:val="00CA1C9A"/>
    <w:rsid w:val="00CA2684"/>
    <w:rsid w:val="00CA33D0"/>
    <w:rsid w:val="00CA38C9"/>
    <w:rsid w:val="00CB1A88"/>
    <w:rsid w:val="00CB2980"/>
    <w:rsid w:val="00CB74DD"/>
    <w:rsid w:val="00CC2EE6"/>
    <w:rsid w:val="00CC7F7B"/>
    <w:rsid w:val="00CE011D"/>
    <w:rsid w:val="00CE5FEF"/>
    <w:rsid w:val="00CF045A"/>
    <w:rsid w:val="00D04CD4"/>
    <w:rsid w:val="00D05880"/>
    <w:rsid w:val="00D1097C"/>
    <w:rsid w:val="00D56CB1"/>
    <w:rsid w:val="00D61786"/>
    <w:rsid w:val="00D63287"/>
    <w:rsid w:val="00D75BFA"/>
    <w:rsid w:val="00D771C6"/>
    <w:rsid w:val="00D807D6"/>
    <w:rsid w:val="00D80E21"/>
    <w:rsid w:val="00D85386"/>
    <w:rsid w:val="00D86A8A"/>
    <w:rsid w:val="00DA17C8"/>
    <w:rsid w:val="00DA23C6"/>
    <w:rsid w:val="00DA76BB"/>
    <w:rsid w:val="00DB3957"/>
    <w:rsid w:val="00DB398C"/>
    <w:rsid w:val="00DE423C"/>
    <w:rsid w:val="00DE5195"/>
    <w:rsid w:val="00DF2795"/>
    <w:rsid w:val="00DF4361"/>
    <w:rsid w:val="00DF741C"/>
    <w:rsid w:val="00E0154B"/>
    <w:rsid w:val="00E0154F"/>
    <w:rsid w:val="00E07194"/>
    <w:rsid w:val="00E14482"/>
    <w:rsid w:val="00E54286"/>
    <w:rsid w:val="00E57966"/>
    <w:rsid w:val="00E62C1A"/>
    <w:rsid w:val="00E748C5"/>
    <w:rsid w:val="00E7495C"/>
    <w:rsid w:val="00E75292"/>
    <w:rsid w:val="00E75E1A"/>
    <w:rsid w:val="00E76161"/>
    <w:rsid w:val="00E8143A"/>
    <w:rsid w:val="00E83A7B"/>
    <w:rsid w:val="00E84290"/>
    <w:rsid w:val="00E95163"/>
    <w:rsid w:val="00E97860"/>
    <w:rsid w:val="00E978E1"/>
    <w:rsid w:val="00EB7537"/>
    <w:rsid w:val="00EC002A"/>
    <w:rsid w:val="00EC013D"/>
    <w:rsid w:val="00EC2EC0"/>
    <w:rsid w:val="00ED06F6"/>
    <w:rsid w:val="00ED2EB5"/>
    <w:rsid w:val="00ED2F2A"/>
    <w:rsid w:val="00EE7078"/>
    <w:rsid w:val="00EF0C8C"/>
    <w:rsid w:val="00F00A22"/>
    <w:rsid w:val="00F00B2F"/>
    <w:rsid w:val="00F11E66"/>
    <w:rsid w:val="00F1361B"/>
    <w:rsid w:val="00F152DC"/>
    <w:rsid w:val="00F245E1"/>
    <w:rsid w:val="00F250EB"/>
    <w:rsid w:val="00F308AE"/>
    <w:rsid w:val="00F33785"/>
    <w:rsid w:val="00F51892"/>
    <w:rsid w:val="00F631D1"/>
    <w:rsid w:val="00F67E6B"/>
    <w:rsid w:val="00F702BC"/>
    <w:rsid w:val="00F72953"/>
    <w:rsid w:val="00F840A1"/>
    <w:rsid w:val="00F84DF1"/>
    <w:rsid w:val="00F969E5"/>
    <w:rsid w:val="00FA0097"/>
    <w:rsid w:val="00FA65AA"/>
    <w:rsid w:val="00FB106E"/>
    <w:rsid w:val="00FB6120"/>
    <w:rsid w:val="00FC2AF6"/>
    <w:rsid w:val="00FD340D"/>
    <w:rsid w:val="00FE0440"/>
    <w:rsid w:val="00FE5A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textbox inset="5.85pt,.7pt,5.85pt,.7pt"/>
    </o:shapedefaults>
    <o:shapelayout v:ext="edit">
      <o:idmap v:ext="edit" data="1"/>
    </o:shapelayout>
  </w:shapeDefaults>
  <w:decimalSymbol w:val="."/>
  <w:listSeparator w:val=","/>
  <w14:docId w14:val="1C5AB25C"/>
  <w15:chartTrackingRefBased/>
  <w15:docId w15:val="{FBFCA09C-63C1-4F17-9EE2-C31474142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MS Mincho" w:hAnsi="Times"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ext"/>
    <w:qFormat/>
    <w:pPr>
      <w:tabs>
        <w:tab w:val="left" w:pos="1134"/>
      </w:tabs>
      <w:suppressAutoHyphens/>
      <w:jc w:val="both"/>
    </w:pPr>
    <w:rPr>
      <w:rFonts w:ascii="Times New Roman" w:hAnsi="Times New Roman"/>
      <w:sz w:val="18"/>
      <w:lang w:val="en-GB" w:eastAsia="en-US"/>
    </w:rPr>
  </w:style>
  <w:style w:type="paragraph" w:styleId="Heading1">
    <w:name w:val="heading 1"/>
    <w:basedOn w:val="Normal"/>
    <w:next w:val="Normal"/>
    <w:qFormat/>
    <w:pPr>
      <w:keepNext/>
      <w:keepLines/>
      <w:widowControl w:val="0"/>
      <w:numPr>
        <w:numId w:val="1"/>
      </w:numPr>
      <w:tabs>
        <w:tab w:val="left" w:pos="284"/>
      </w:tabs>
      <w:spacing w:after="180"/>
      <w:jc w:val="center"/>
      <w:outlineLvl w:val="0"/>
    </w:pPr>
    <w:rPr>
      <w:b/>
      <w:caps/>
    </w:rPr>
  </w:style>
  <w:style w:type="paragraph" w:styleId="Heading2">
    <w:name w:val="heading 2"/>
    <w:next w:val="Normal"/>
    <w:qFormat/>
    <w:pPr>
      <w:keepNext/>
      <w:keepLines/>
      <w:widowControl w:val="0"/>
      <w:numPr>
        <w:ilvl w:val="1"/>
        <w:numId w:val="1"/>
      </w:numPr>
      <w:tabs>
        <w:tab w:val="left" w:pos="454"/>
      </w:tabs>
      <w:suppressAutoHyphens/>
      <w:spacing w:after="180"/>
      <w:jc w:val="both"/>
      <w:outlineLvl w:val="1"/>
    </w:pPr>
    <w:rPr>
      <w:rFonts w:ascii="Times New Roman" w:hAnsi="Times New Roman"/>
      <w:b/>
      <w:sz w:val="18"/>
      <w:lang w:val="en-GB" w:eastAsia="en-US"/>
    </w:rPr>
  </w:style>
  <w:style w:type="paragraph" w:styleId="Heading3">
    <w:name w:val="heading 3"/>
    <w:next w:val="Normal"/>
    <w:qFormat/>
    <w:pPr>
      <w:keepNext/>
      <w:keepLines/>
      <w:widowControl w:val="0"/>
      <w:numPr>
        <w:ilvl w:val="2"/>
        <w:numId w:val="1"/>
      </w:numPr>
      <w:tabs>
        <w:tab w:val="left" w:pos="624"/>
      </w:tabs>
      <w:suppressAutoHyphens/>
      <w:jc w:val="both"/>
      <w:outlineLvl w:val="2"/>
    </w:pPr>
    <w:rPr>
      <w:rFonts w:ascii="Times New Roman" w:hAnsi="Times New Roman"/>
      <w:sz w:val="18"/>
      <w:lang w:val="en-GB" w:eastAsia="en-US"/>
    </w:rPr>
  </w:style>
  <w:style w:type="paragraph" w:styleId="Heading4">
    <w:name w:val="heading 4"/>
    <w:basedOn w:val="Normal"/>
    <w:next w:val="Normal"/>
    <w:qFormat/>
    <w:pPr>
      <w:keepNext/>
      <w:numPr>
        <w:ilvl w:val="3"/>
        <w:numId w:val="1"/>
      </w:numPr>
      <w:spacing w:before="260"/>
      <w:outlineLvl w:val="3"/>
    </w:p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536"/>
        <w:tab w:val="right" w:pos="9072"/>
      </w:tabs>
      <w:jc w:val="center"/>
    </w:pPr>
  </w:style>
  <w:style w:type="character" w:styleId="Hyperlink">
    <w:name w:val="Hyperlink"/>
    <w:semiHidden/>
    <w:rPr>
      <w:rFonts w:ascii="Times New Roman" w:hAnsi="Times New Roman"/>
      <w:noProof w:val="0"/>
      <w:color w:val="0000FF"/>
      <w:sz w:val="18"/>
      <w:u w:val="none"/>
      <w:lang w:val="en-GB"/>
    </w:rPr>
  </w:style>
  <w:style w:type="paragraph" w:customStyle="1" w:styleId="Author">
    <w:name w:val="Author"/>
    <w:basedOn w:val="Normal"/>
    <w:next w:val="Affiliation"/>
    <w:pPr>
      <w:jc w:val="center"/>
    </w:pPr>
  </w:style>
  <w:style w:type="paragraph" w:customStyle="1" w:styleId="Affiliation">
    <w:name w:val="Affiliation"/>
    <w:pPr>
      <w:suppressAutoHyphens/>
      <w:jc w:val="center"/>
    </w:pPr>
    <w:rPr>
      <w:rFonts w:ascii="Times New Roman" w:hAnsi="Times New Roman"/>
      <w:lang w:val="en-GB" w:eastAsia="en-US"/>
    </w:rPr>
  </w:style>
  <w:style w:type="paragraph" w:styleId="FootnoteText">
    <w:name w:val="footnote text"/>
    <w:semiHidden/>
    <w:pPr>
      <w:tabs>
        <w:tab w:val="left" w:pos="227"/>
      </w:tabs>
      <w:suppressAutoHyphens/>
      <w:ind w:left="227" w:hanging="227"/>
      <w:jc w:val="both"/>
    </w:pPr>
    <w:rPr>
      <w:rFonts w:ascii="Times New Roman" w:hAnsi="Times New Roman"/>
      <w:sz w:val="18"/>
      <w:lang w:val="en-GB" w:eastAsia="en-US"/>
    </w:rPr>
  </w:style>
  <w:style w:type="paragraph" w:customStyle="1" w:styleId="RefAcknowAppendixtitleoneline">
    <w:name w:val="Ref./Acknow./Appendix title (one line)"/>
    <w:basedOn w:val="Heading1"/>
    <w:autoRedefine/>
    <w:pPr>
      <w:numPr>
        <w:numId w:val="0"/>
      </w:numPr>
    </w:pPr>
  </w:style>
  <w:style w:type="paragraph" w:customStyle="1" w:styleId="Papertitle">
    <w:name w:val="Paper title"/>
    <w:basedOn w:val="Normal"/>
    <w:autoRedefine/>
    <w:pPr>
      <w:jc w:val="center"/>
    </w:pPr>
    <w:rPr>
      <w:b/>
      <w:caps/>
      <w:sz w:val="24"/>
    </w:rPr>
  </w:style>
  <w:style w:type="paragraph" w:customStyle="1" w:styleId="ListBulletindent">
    <w:name w:val="List/Bullet indent"/>
    <w:basedOn w:val="Normal"/>
    <w:autoRedefine/>
    <w:pPr>
      <w:tabs>
        <w:tab w:val="left" w:pos="357"/>
      </w:tabs>
      <w:ind w:left="680"/>
    </w:pPr>
    <w:rPr>
      <w:color w:val="000000"/>
    </w:rPr>
  </w:style>
  <w:style w:type="paragraph" w:customStyle="1" w:styleId="Listnumbers">
    <w:name w:val="List numbers"/>
    <w:pPr>
      <w:numPr>
        <w:numId w:val="3"/>
      </w:numPr>
      <w:suppressAutoHyphens/>
      <w:jc w:val="both"/>
    </w:pPr>
    <w:rPr>
      <w:rFonts w:ascii="Times New Roman" w:hAnsi="Times New Roman"/>
      <w:sz w:val="18"/>
      <w:lang w:val="en-GB" w:eastAsia="en-US"/>
    </w:rPr>
  </w:style>
  <w:style w:type="paragraph" w:customStyle="1" w:styleId="Referencetext">
    <w:name w:val="Reference text"/>
    <w:basedOn w:val="Normal"/>
    <w:autoRedefine/>
    <w:rsid w:val="00AC43A2"/>
  </w:style>
  <w:style w:type="paragraph" w:customStyle="1" w:styleId="Formula">
    <w:name w:val="Formula"/>
    <w:basedOn w:val="Normal"/>
    <w:next w:val="Normal"/>
    <w:autoRedefine/>
    <w:pPr>
      <w:tabs>
        <w:tab w:val="right" w:pos="4621"/>
      </w:tabs>
      <w:jc w:val="left"/>
    </w:pPr>
  </w:style>
  <w:style w:type="paragraph" w:customStyle="1" w:styleId="Tablecelltext">
    <w:name w:val="Table cell text"/>
    <w:basedOn w:val="Normal"/>
    <w:pPr>
      <w:jc w:val="center"/>
    </w:pPr>
  </w:style>
  <w:style w:type="paragraph" w:customStyle="1" w:styleId="Listdash">
    <w:name w:val="List dash"/>
    <w:basedOn w:val="Listnumbers"/>
    <w:autoRedefine/>
    <w:pPr>
      <w:numPr>
        <w:numId w:val="2"/>
      </w:numPr>
      <w:tabs>
        <w:tab w:val="clear" w:pos="717"/>
      </w:tabs>
      <w:ind w:left="697" w:hanging="340"/>
    </w:pPr>
  </w:style>
  <w:style w:type="paragraph" w:customStyle="1" w:styleId="Listletters">
    <w:name w:val="List letters"/>
    <w:basedOn w:val="Normal"/>
    <w:pPr>
      <w:numPr>
        <w:numId w:val="4"/>
      </w:numPr>
      <w:tabs>
        <w:tab w:val="clear" w:pos="1134"/>
      </w:tabs>
    </w:pPr>
  </w:style>
  <w:style w:type="paragraph" w:customStyle="1" w:styleId="Tablefootnote">
    <w:name w:val="Table footnote"/>
    <w:basedOn w:val="Normal"/>
  </w:style>
  <w:style w:type="paragraph" w:customStyle="1" w:styleId="ListBullet1">
    <w:name w:val="List Bullet1"/>
    <w:basedOn w:val="Normal"/>
    <w:autoRedefine/>
    <w:pPr>
      <w:numPr>
        <w:numId w:val="5"/>
      </w:numPr>
      <w:tabs>
        <w:tab w:val="clear" w:pos="360"/>
        <w:tab w:val="clear" w:pos="1134"/>
      </w:tabs>
      <w:ind w:left="697" w:hanging="340"/>
    </w:pPr>
    <w:rPr>
      <w:color w:val="000000"/>
    </w:rPr>
  </w:style>
  <w:style w:type="paragraph" w:customStyle="1" w:styleId="Keywords">
    <w:name w:val="Keywords"/>
    <w:basedOn w:val="Normal"/>
    <w:autoRedefine/>
    <w:pPr>
      <w:ind w:left="1276" w:hanging="1276"/>
    </w:pPr>
  </w:style>
  <w:style w:type="paragraph" w:customStyle="1" w:styleId="Abstracttitle">
    <w:name w:val="Abstract title"/>
    <w:basedOn w:val="Normal"/>
    <w:autoRedefine/>
    <w:rPr>
      <w:b/>
      <w:caps/>
    </w:rPr>
  </w:style>
  <w:style w:type="paragraph" w:customStyle="1" w:styleId="Abstracttext">
    <w:name w:val="Abstract text"/>
    <w:basedOn w:val="Normal"/>
    <w:autoRedefine/>
    <w:rsid w:val="007257EE"/>
  </w:style>
  <w:style w:type="paragraph" w:customStyle="1" w:styleId="FigTablecaptionlongerthan1line">
    <w:name w:val="Fig./Table caption longer than 1 line"/>
    <w:basedOn w:val="Normal"/>
    <w:autoRedefine/>
    <w:pPr>
      <w:tabs>
        <w:tab w:val="left" w:pos="822"/>
      </w:tabs>
      <w:ind w:left="822" w:hanging="822"/>
    </w:pPr>
  </w:style>
  <w:style w:type="paragraph" w:customStyle="1" w:styleId="FigTablecaptionwithoneline">
    <w:name w:val="Fig./Table caption with one line"/>
    <w:basedOn w:val="FigTablecaptionlongerthan1line"/>
    <w:autoRedefine/>
    <w:rsid w:val="00EB7537"/>
    <w:pPr>
      <w:spacing w:before="60" w:after="60" w:line="276" w:lineRule="auto"/>
      <w:ind w:left="0" w:firstLine="0"/>
      <w:jc w:val="center"/>
    </w:pPr>
  </w:style>
  <w:style w:type="paragraph" w:customStyle="1" w:styleId="Heading1morethanoneline">
    <w:name w:val="Heading 1 more than one line"/>
    <w:basedOn w:val="Heading1"/>
    <w:autoRedefine/>
    <w:pPr>
      <w:tabs>
        <w:tab w:val="clear" w:pos="284"/>
        <w:tab w:val="clear" w:pos="360"/>
        <w:tab w:val="left" w:pos="340"/>
      </w:tabs>
      <w:ind w:left="340" w:hanging="340"/>
      <w:jc w:val="both"/>
    </w:pPr>
  </w:style>
  <w:style w:type="paragraph" w:customStyle="1" w:styleId="Appendixtitlemorethanoneline">
    <w:name w:val="Appendix title more than one line"/>
    <w:autoRedefine/>
    <w:pPr>
      <w:keepNext/>
      <w:keepLines/>
      <w:widowControl w:val="0"/>
      <w:tabs>
        <w:tab w:val="left" w:pos="1276"/>
      </w:tabs>
      <w:suppressAutoHyphens/>
      <w:spacing w:after="180"/>
      <w:ind w:left="1276" w:hanging="1276"/>
      <w:jc w:val="both"/>
    </w:pPr>
    <w:rPr>
      <w:rFonts w:ascii="Times New Roman" w:hAnsi="Times New Roman"/>
      <w:b/>
      <w:caps/>
      <w:sz w:val="18"/>
      <w:lang w:val="en-GB" w:eastAsia="en-US"/>
    </w:rPr>
  </w:style>
  <w:style w:type="paragraph" w:customStyle="1" w:styleId="ISPRSCOMaffiliation">
    <w:name w:val="ISPRS_COM_affiliation"/>
    <w:basedOn w:val="Author"/>
    <w:autoRedefine/>
    <w:rsid w:val="00FC2AF6"/>
    <w:pPr>
      <w:jc w:val="left"/>
    </w:pPr>
    <w:rPr>
      <w:b/>
    </w:rPr>
  </w:style>
  <w:style w:type="character" w:styleId="FollowedHyperlink">
    <w:name w:val="FollowedHyperlink"/>
    <w:semiHidden/>
    <w:rPr>
      <w:color w:val="800080"/>
      <w:u w:val="single"/>
    </w:rPr>
  </w:style>
  <w:style w:type="paragraph" w:styleId="BodyText3">
    <w:name w:val="Body Text 3"/>
    <w:basedOn w:val="Normal"/>
    <w:semiHidden/>
    <w:pPr>
      <w:tabs>
        <w:tab w:val="clear" w:pos="1134"/>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pPr>
    <w:rPr>
      <w:b/>
      <w:sz w:val="20"/>
      <w:lang w:val="en-US"/>
    </w:rPr>
  </w:style>
  <w:style w:type="paragraph" w:styleId="BalloonText">
    <w:name w:val="Balloon Text"/>
    <w:basedOn w:val="Normal"/>
    <w:semiHidden/>
    <w:rsid w:val="00604320"/>
    <w:rPr>
      <w:rFonts w:ascii="Tahoma" w:hAnsi="Tahoma" w:cs="Tahoma"/>
      <w:sz w:val="16"/>
      <w:szCs w:val="16"/>
    </w:rPr>
  </w:style>
  <w:style w:type="character" w:styleId="CommentReference">
    <w:name w:val="annotation reference"/>
    <w:uiPriority w:val="99"/>
    <w:semiHidden/>
    <w:unhideWhenUsed/>
    <w:rsid w:val="0052453B"/>
    <w:rPr>
      <w:sz w:val="16"/>
      <w:szCs w:val="16"/>
    </w:rPr>
  </w:style>
  <w:style w:type="paragraph" w:styleId="CommentText">
    <w:name w:val="annotation text"/>
    <w:basedOn w:val="Normal"/>
    <w:link w:val="CommentTextChar"/>
    <w:uiPriority w:val="99"/>
    <w:semiHidden/>
    <w:unhideWhenUsed/>
    <w:rsid w:val="0052453B"/>
    <w:rPr>
      <w:sz w:val="20"/>
    </w:rPr>
  </w:style>
  <w:style w:type="character" w:customStyle="1" w:styleId="CommentTextChar">
    <w:name w:val="Comment Text Char"/>
    <w:link w:val="CommentText"/>
    <w:uiPriority w:val="99"/>
    <w:semiHidden/>
    <w:rsid w:val="0052453B"/>
    <w:rPr>
      <w:rFonts w:ascii="Times New Roman" w:hAnsi="Times New Roman"/>
      <w:lang w:val="en-GB" w:eastAsia="en-US"/>
    </w:rPr>
  </w:style>
  <w:style w:type="paragraph" w:styleId="CommentSubject">
    <w:name w:val="annotation subject"/>
    <w:basedOn w:val="CommentText"/>
    <w:next w:val="CommentText"/>
    <w:link w:val="CommentSubjectChar"/>
    <w:uiPriority w:val="99"/>
    <w:semiHidden/>
    <w:unhideWhenUsed/>
    <w:rsid w:val="0052453B"/>
    <w:rPr>
      <w:b/>
      <w:bCs/>
    </w:rPr>
  </w:style>
  <w:style w:type="character" w:customStyle="1" w:styleId="CommentSubjectChar">
    <w:name w:val="Comment Subject Char"/>
    <w:link w:val="CommentSubject"/>
    <w:uiPriority w:val="99"/>
    <w:semiHidden/>
    <w:rsid w:val="0052453B"/>
    <w:rPr>
      <w:rFonts w:ascii="Times New Roman" w:hAnsi="Times New Roman"/>
      <w:b/>
      <w:bCs/>
      <w:lang w:val="en-GB" w:eastAsia="en-US"/>
    </w:rPr>
  </w:style>
  <w:style w:type="paragraph" w:styleId="Title">
    <w:name w:val="Title"/>
    <w:basedOn w:val="Normal"/>
    <w:next w:val="Normal"/>
    <w:link w:val="TitleChar"/>
    <w:uiPriority w:val="10"/>
    <w:qFormat/>
    <w:rsid w:val="0000784F"/>
    <w:pPr>
      <w:jc w:val="center"/>
      <w:outlineLvl w:val="0"/>
    </w:pPr>
    <w:rPr>
      <w:b/>
      <w:bCs/>
      <w:kern w:val="28"/>
      <w:sz w:val="24"/>
      <w:szCs w:val="32"/>
    </w:rPr>
  </w:style>
  <w:style w:type="character" w:customStyle="1" w:styleId="TitleChar">
    <w:name w:val="Title Char"/>
    <w:link w:val="Title"/>
    <w:uiPriority w:val="10"/>
    <w:rsid w:val="0000784F"/>
    <w:rPr>
      <w:rFonts w:ascii="Times New Roman" w:eastAsia="Times New Roman" w:hAnsi="Times New Roman" w:cs="Times New Roman"/>
      <w:b/>
      <w:bCs/>
      <w:kern w:val="28"/>
      <w:sz w:val="24"/>
      <w:szCs w:val="32"/>
      <w:lang w:val="en-GB" w:eastAsia="en-US"/>
    </w:rPr>
  </w:style>
  <w:style w:type="paragraph" w:styleId="NormalWeb">
    <w:name w:val="Normal (Web)"/>
    <w:basedOn w:val="Normal"/>
    <w:uiPriority w:val="99"/>
    <w:semiHidden/>
    <w:unhideWhenUsed/>
    <w:rsid w:val="008B2AAF"/>
    <w:pPr>
      <w:tabs>
        <w:tab w:val="clear" w:pos="1134"/>
      </w:tabs>
      <w:suppressAutoHyphens w:val="0"/>
      <w:spacing w:before="100" w:beforeAutospacing="1" w:after="100" w:afterAutospacing="1"/>
      <w:jc w:val="left"/>
    </w:pPr>
    <w:rPr>
      <w:sz w:val="24"/>
      <w:szCs w:val="24"/>
      <w:lang w:val="de-DE" w:eastAsia="de-DE"/>
    </w:rPr>
  </w:style>
  <w:style w:type="character" w:styleId="Strong">
    <w:name w:val="Strong"/>
    <w:uiPriority w:val="22"/>
    <w:qFormat/>
    <w:rsid w:val="008B2AAF"/>
    <w:rPr>
      <w:b/>
      <w:bCs/>
    </w:rPr>
  </w:style>
  <w:style w:type="paragraph" w:customStyle="1" w:styleId="Standard1">
    <w:name w:val="Standard1"/>
    <w:rsid w:val="00117D73"/>
    <w:pPr>
      <w:tabs>
        <w:tab w:val="left" w:pos="1134"/>
      </w:tabs>
      <w:suppressAutoHyphens/>
      <w:autoSpaceDN w:val="0"/>
      <w:jc w:val="both"/>
      <w:textAlignment w:val="baseline"/>
    </w:pPr>
    <w:rPr>
      <w:rFonts w:ascii="Times New Roman" w:hAnsi="Times New Roman"/>
      <w:kern w:val="3"/>
      <w:sz w:val="18"/>
      <w:lang w:val="en-GB"/>
    </w:rPr>
  </w:style>
  <w:style w:type="character" w:customStyle="1" w:styleId="Absatz-Standardschriftart1">
    <w:name w:val="Absatz-Standardschriftart1"/>
    <w:rsid w:val="00117D73"/>
  </w:style>
  <w:style w:type="numbering" w:customStyle="1" w:styleId="WWOutlineListStyle3">
    <w:name w:val="WW_OutlineListStyle_3"/>
    <w:basedOn w:val="NoList"/>
    <w:rsid w:val="00117D73"/>
    <w:pPr>
      <w:numPr>
        <w:numId w:val="6"/>
      </w:numPr>
    </w:pPr>
  </w:style>
  <w:style w:type="character" w:styleId="UnresolvedMention">
    <w:name w:val="Unresolved Mention"/>
    <w:basedOn w:val="DefaultParagraphFont"/>
    <w:uiPriority w:val="99"/>
    <w:semiHidden/>
    <w:unhideWhenUsed/>
    <w:rsid w:val="003D2021"/>
    <w:rPr>
      <w:color w:val="605E5C"/>
      <w:shd w:val="clear" w:color="auto" w:fill="E1DFDD"/>
    </w:rPr>
  </w:style>
  <w:style w:type="paragraph" w:styleId="ListParagraph">
    <w:name w:val="List Paragraph"/>
    <w:basedOn w:val="Normal"/>
    <w:uiPriority w:val="34"/>
    <w:qFormat/>
    <w:rsid w:val="00182AF5"/>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427909">
      <w:bodyDiv w:val="1"/>
      <w:marLeft w:val="0"/>
      <w:marRight w:val="0"/>
      <w:marTop w:val="0"/>
      <w:marBottom w:val="0"/>
      <w:divBdr>
        <w:top w:val="none" w:sz="0" w:space="0" w:color="auto"/>
        <w:left w:val="none" w:sz="0" w:space="0" w:color="auto"/>
        <w:bottom w:val="none" w:sz="0" w:space="0" w:color="auto"/>
        <w:right w:val="none" w:sz="0" w:space="0" w:color="auto"/>
      </w:divBdr>
    </w:div>
    <w:div w:id="388309077">
      <w:bodyDiv w:val="1"/>
      <w:marLeft w:val="0"/>
      <w:marRight w:val="0"/>
      <w:marTop w:val="0"/>
      <w:marBottom w:val="0"/>
      <w:divBdr>
        <w:top w:val="none" w:sz="0" w:space="0" w:color="auto"/>
        <w:left w:val="none" w:sz="0" w:space="0" w:color="auto"/>
        <w:bottom w:val="none" w:sz="0" w:space="0" w:color="auto"/>
        <w:right w:val="none" w:sz="0" w:space="0" w:color="auto"/>
      </w:divBdr>
    </w:div>
    <w:div w:id="466435268">
      <w:bodyDiv w:val="1"/>
      <w:marLeft w:val="0"/>
      <w:marRight w:val="0"/>
      <w:marTop w:val="0"/>
      <w:marBottom w:val="0"/>
      <w:divBdr>
        <w:top w:val="none" w:sz="0" w:space="0" w:color="auto"/>
        <w:left w:val="none" w:sz="0" w:space="0" w:color="auto"/>
        <w:bottom w:val="none" w:sz="0" w:space="0" w:color="auto"/>
        <w:right w:val="none" w:sz="0" w:space="0" w:color="auto"/>
      </w:divBdr>
    </w:div>
    <w:div w:id="559679778">
      <w:bodyDiv w:val="1"/>
      <w:marLeft w:val="0"/>
      <w:marRight w:val="0"/>
      <w:marTop w:val="0"/>
      <w:marBottom w:val="0"/>
      <w:divBdr>
        <w:top w:val="none" w:sz="0" w:space="0" w:color="auto"/>
        <w:left w:val="none" w:sz="0" w:space="0" w:color="auto"/>
        <w:bottom w:val="none" w:sz="0" w:space="0" w:color="auto"/>
        <w:right w:val="none" w:sz="0" w:space="0" w:color="auto"/>
      </w:divBdr>
    </w:div>
    <w:div w:id="574433148">
      <w:bodyDiv w:val="1"/>
      <w:marLeft w:val="0"/>
      <w:marRight w:val="0"/>
      <w:marTop w:val="0"/>
      <w:marBottom w:val="0"/>
      <w:divBdr>
        <w:top w:val="none" w:sz="0" w:space="0" w:color="auto"/>
        <w:left w:val="none" w:sz="0" w:space="0" w:color="auto"/>
        <w:bottom w:val="none" w:sz="0" w:space="0" w:color="auto"/>
        <w:right w:val="none" w:sz="0" w:space="0" w:color="auto"/>
      </w:divBdr>
    </w:div>
    <w:div w:id="802620789">
      <w:bodyDiv w:val="1"/>
      <w:marLeft w:val="0"/>
      <w:marRight w:val="0"/>
      <w:marTop w:val="0"/>
      <w:marBottom w:val="0"/>
      <w:divBdr>
        <w:top w:val="none" w:sz="0" w:space="0" w:color="auto"/>
        <w:left w:val="none" w:sz="0" w:space="0" w:color="auto"/>
        <w:bottom w:val="none" w:sz="0" w:space="0" w:color="auto"/>
        <w:right w:val="none" w:sz="0" w:space="0" w:color="auto"/>
      </w:divBdr>
    </w:div>
    <w:div w:id="843713326">
      <w:bodyDiv w:val="1"/>
      <w:marLeft w:val="0"/>
      <w:marRight w:val="0"/>
      <w:marTop w:val="0"/>
      <w:marBottom w:val="0"/>
      <w:divBdr>
        <w:top w:val="none" w:sz="0" w:space="0" w:color="auto"/>
        <w:left w:val="none" w:sz="0" w:space="0" w:color="auto"/>
        <w:bottom w:val="none" w:sz="0" w:space="0" w:color="auto"/>
        <w:right w:val="none" w:sz="0" w:space="0" w:color="auto"/>
      </w:divBdr>
    </w:div>
    <w:div w:id="910314421">
      <w:bodyDiv w:val="1"/>
      <w:marLeft w:val="0"/>
      <w:marRight w:val="0"/>
      <w:marTop w:val="0"/>
      <w:marBottom w:val="0"/>
      <w:divBdr>
        <w:top w:val="none" w:sz="0" w:space="0" w:color="auto"/>
        <w:left w:val="none" w:sz="0" w:space="0" w:color="auto"/>
        <w:bottom w:val="none" w:sz="0" w:space="0" w:color="auto"/>
        <w:right w:val="none" w:sz="0" w:space="0" w:color="auto"/>
      </w:divBdr>
    </w:div>
    <w:div w:id="1037663420">
      <w:bodyDiv w:val="1"/>
      <w:marLeft w:val="0"/>
      <w:marRight w:val="0"/>
      <w:marTop w:val="0"/>
      <w:marBottom w:val="0"/>
      <w:divBdr>
        <w:top w:val="none" w:sz="0" w:space="0" w:color="auto"/>
        <w:left w:val="none" w:sz="0" w:space="0" w:color="auto"/>
        <w:bottom w:val="none" w:sz="0" w:space="0" w:color="auto"/>
        <w:right w:val="none" w:sz="0" w:space="0" w:color="auto"/>
      </w:divBdr>
    </w:div>
    <w:div w:id="1262833391">
      <w:bodyDiv w:val="1"/>
      <w:marLeft w:val="0"/>
      <w:marRight w:val="0"/>
      <w:marTop w:val="0"/>
      <w:marBottom w:val="0"/>
      <w:divBdr>
        <w:top w:val="none" w:sz="0" w:space="0" w:color="auto"/>
        <w:left w:val="none" w:sz="0" w:space="0" w:color="auto"/>
        <w:bottom w:val="none" w:sz="0" w:space="0" w:color="auto"/>
        <w:right w:val="none" w:sz="0" w:space="0" w:color="auto"/>
      </w:divBdr>
    </w:div>
    <w:div w:id="1411655499">
      <w:bodyDiv w:val="1"/>
      <w:marLeft w:val="0"/>
      <w:marRight w:val="0"/>
      <w:marTop w:val="0"/>
      <w:marBottom w:val="0"/>
      <w:divBdr>
        <w:top w:val="none" w:sz="0" w:space="0" w:color="auto"/>
        <w:left w:val="none" w:sz="0" w:space="0" w:color="auto"/>
        <w:bottom w:val="none" w:sz="0" w:space="0" w:color="auto"/>
        <w:right w:val="none" w:sz="0" w:space="0" w:color="auto"/>
      </w:divBdr>
    </w:div>
    <w:div w:id="1487823111">
      <w:bodyDiv w:val="1"/>
      <w:marLeft w:val="0"/>
      <w:marRight w:val="0"/>
      <w:marTop w:val="0"/>
      <w:marBottom w:val="0"/>
      <w:divBdr>
        <w:top w:val="none" w:sz="0" w:space="0" w:color="auto"/>
        <w:left w:val="none" w:sz="0" w:space="0" w:color="auto"/>
        <w:bottom w:val="none" w:sz="0" w:space="0" w:color="auto"/>
        <w:right w:val="none" w:sz="0" w:space="0" w:color="auto"/>
      </w:divBdr>
    </w:div>
    <w:div w:id="1519388859">
      <w:bodyDiv w:val="1"/>
      <w:marLeft w:val="0"/>
      <w:marRight w:val="0"/>
      <w:marTop w:val="0"/>
      <w:marBottom w:val="0"/>
      <w:divBdr>
        <w:top w:val="none" w:sz="0" w:space="0" w:color="auto"/>
        <w:left w:val="none" w:sz="0" w:space="0" w:color="auto"/>
        <w:bottom w:val="none" w:sz="0" w:space="0" w:color="auto"/>
        <w:right w:val="none" w:sz="0" w:space="0" w:color="auto"/>
      </w:divBdr>
    </w:div>
    <w:div w:id="1695374710">
      <w:bodyDiv w:val="1"/>
      <w:marLeft w:val="0"/>
      <w:marRight w:val="0"/>
      <w:marTop w:val="0"/>
      <w:marBottom w:val="0"/>
      <w:divBdr>
        <w:top w:val="none" w:sz="0" w:space="0" w:color="auto"/>
        <w:left w:val="none" w:sz="0" w:space="0" w:color="auto"/>
        <w:bottom w:val="none" w:sz="0" w:space="0" w:color="auto"/>
        <w:right w:val="none" w:sz="0" w:space="0" w:color="auto"/>
      </w:divBdr>
    </w:div>
    <w:div w:id="1742294151">
      <w:bodyDiv w:val="1"/>
      <w:marLeft w:val="0"/>
      <w:marRight w:val="0"/>
      <w:marTop w:val="0"/>
      <w:marBottom w:val="0"/>
      <w:divBdr>
        <w:top w:val="none" w:sz="0" w:space="0" w:color="auto"/>
        <w:left w:val="none" w:sz="0" w:space="0" w:color="auto"/>
        <w:bottom w:val="none" w:sz="0" w:space="0" w:color="auto"/>
        <w:right w:val="none" w:sz="0" w:space="0" w:color="auto"/>
      </w:divBdr>
    </w:div>
    <w:div w:id="1881044692">
      <w:bodyDiv w:val="1"/>
      <w:marLeft w:val="0"/>
      <w:marRight w:val="0"/>
      <w:marTop w:val="0"/>
      <w:marBottom w:val="0"/>
      <w:divBdr>
        <w:top w:val="none" w:sz="0" w:space="0" w:color="auto"/>
        <w:left w:val="none" w:sz="0" w:space="0" w:color="auto"/>
        <w:bottom w:val="none" w:sz="0" w:space="0" w:color="auto"/>
        <w:right w:val="none" w:sz="0" w:space="0" w:color="auto"/>
      </w:divBdr>
    </w:div>
    <w:div w:id="205064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guideline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32F0C9-5C3C-42C6-9367-A2D27282C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guidelines_template.dot</Template>
  <TotalTime>4480</TotalTime>
  <Pages>6</Pages>
  <Words>3807</Words>
  <Characters>21641</Characters>
  <Application>Microsoft Office Word</Application>
  <DocSecurity>0</DocSecurity>
  <Lines>180</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ISPRS Paper</vt:lpstr>
      <vt:lpstr>ISPRS Paper</vt:lpstr>
    </vt:vector>
  </TitlesOfParts>
  <Company/>
  <LinksUpToDate>false</LinksUpToDate>
  <CharactersWithSpaces>25398</CharactersWithSpaces>
  <SharedDoc>false</SharedDoc>
  <HLinks>
    <vt:vector size="6" baseType="variant">
      <vt:variant>
        <vt:i4>7667787</vt:i4>
      </vt:variant>
      <vt:variant>
        <vt:i4>0</vt:i4>
      </vt:variant>
      <vt:variant>
        <vt:i4>0</vt:i4>
      </vt:variant>
      <vt:variant>
        <vt:i4>5</vt:i4>
      </vt:variant>
      <vt:variant>
        <vt:lpwstr>mailto:idowman@ge.ucl.ac.uk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ISPRS Paper</dc:title>
  <dc:subject/>
  <dc:creator>heipke</dc:creator>
  <cp:keywords/>
  <cp:lastModifiedBy>Hidenori Fujimura</cp:lastModifiedBy>
  <cp:revision>265</cp:revision>
  <cp:lastPrinted>2019-01-09T18:32:00Z</cp:lastPrinted>
  <dcterms:created xsi:type="dcterms:W3CDTF">2019-04-15T21:40:00Z</dcterms:created>
  <dcterms:modified xsi:type="dcterms:W3CDTF">2019-05-22T12:13:00Z</dcterms:modified>
</cp:coreProperties>
</file>